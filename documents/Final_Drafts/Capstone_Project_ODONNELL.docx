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B965" w14:textId="4AC190F6" w:rsidR="00FF73F5" w:rsidRDefault="00454539" w:rsidP="00387854">
      <w:pPr>
        <w:pStyle w:val="Title"/>
      </w:pPr>
      <w:r w:rsidRPr="007F6760">
        <w:t>The Effects of COVID-19 on US Exercise Behavior</w:t>
      </w:r>
    </w:p>
    <w:p w14:paraId="14B029E0" w14:textId="70FAAC97" w:rsidR="00387854" w:rsidRDefault="00387854" w:rsidP="00387854">
      <w:pPr>
        <w:pStyle w:val="Titlebyline"/>
      </w:pPr>
      <w:r w:rsidRPr="00B26096">
        <w:t>Michael O’Donnell</w:t>
      </w:r>
    </w:p>
    <w:p w14:paraId="11D736A7" w14:textId="77777777" w:rsidR="00387854" w:rsidRPr="00B26096" w:rsidRDefault="00387854" w:rsidP="007F6760">
      <w:pPr>
        <w:pStyle w:val="Titlebyline"/>
      </w:pPr>
      <w:r w:rsidRPr="00B26096">
        <w:t>C</w:t>
      </w:r>
      <w:r>
        <w:t>ity University of New York, School of Professional Studies</w:t>
      </w:r>
    </w:p>
    <w:p w14:paraId="5BBC0EF9" w14:textId="2627A202" w:rsidR="00387854" w:rsidRDefault="00387854" w:rsidP="00387854">
      <w:pPr>
        <w:pStyle w:val="Titlebyline"/>
      </w:pPr>
      <w:r w:rsidRPr="00B26096">
        <w:t>DATA698</w:t>
      </w:r>
      <w:r>
        <w:t>,</w:t>
      </w:r>
      <w:r w:rsidRPr="00B26096">
        <w:t xml:space="preserve"> </w:t>
      </w:r>
      <w:r>
        <w:t xml:space="preserve">Analytics </w:t>
      </w:r>
      <w:r w:rsidRPr="00B26096">
        <w:t>Master’s Research Project</w:t>
      </w:r>
    </w:p>
    <w:p w14:paraId="597EE9A3" w14:textId="601D0E96" w:rsidR="00387854" w:rsidRDefault="00387854" w:rsidP="00387854">
      <w:pPr>
        <w:pStyle w:val="Titlebyline"/>
      </w:pPr>
      <w:r w:rsidRPr="00B26096">
        <w:t>Dr</w:t>
      </w:r>
      <w:r>
        <w:t>.</w:t>
      </w:r>
      <w:r w:rsidRPr="00B26096">
        <w:t xml:space="preserve"> Paul </w:t>
      </w:r>
      <w:proofErr w:type="spellStart"/>
      <w:r w:rsidRPr="00B26096">
        <w:t>Bailo</w:t>
      </w:r>
      <w:proofErr w:type="spellEnd"/>
    </w:p>
    <w:p w14:paraId="5F231258" w14:textId="77777777" w:rsidR="00387854" w:rsidRDefault="00387854" w:rsidP="007F6760">
      <w:pPr>
        <w:pStyle w:val="Titlebyline"/>
      </w:pPr>
      <w:r>
        <w:t>November 17, 2020</w:t>
      </w:r>
    </w:p>
    <w:p w14:paraId="55C5811C" w14:textId="77777777" w:rsidR="00387854" w:rsidRPr="00B26096" w:rsidRDefault="00387854" w:rsidP="007F6760">
      <w:pPr>
        <w:pStyle w:val="Titlebyline"/>
      </w:pPr>
    </w:p>
    <w:p w14:paraId="2F58FDB5" w14:textId="439F2F00" w:rsidR="00387854" w:rsidRDefault="00387854">
      <w:pPr>
        <w:spacing w:after="160" w:line="259" w:lineRule="auto"/>
        <w:ind w:firstLine="0"/>
        <w:rPr>
          <w:kern w:val="0"/>
        </w:rPr>
      </w:pPr>
      <w:r>
        <w:br w:type="page"/>
      </w:r>
    </w:p>
    <w:p w14:paraId="176654CB" w14:textId="20A90F07" w:rsidR="00454539" w:rsidRPr="007F6760" w:rsidRDefault="00454539" w:rsidP="00043E55">
      <w:pPr>
        <w:pStyle w:val="Heading1"/>
      </w:pPr>
      <w:r w:rsidRPr="00043E55">
        <w:lastRenderedPageBreak/>
        <w:t>A</w:t>
      </w:r>
      <w:r w:rsidRPr="007F6760">
        <w:t>bstract</w:t>
      </w:r>
    </w:p>
    <w:p w14:paraId="68AC1698" w14:textId="0144E6D1" w:rsidR="00510145" w:rsidRDefault="00D345B1" w:rsidP="00510145">
      <w:pPr>
        <w:ind w:firstLine="0"/>
      </w:pPr>
      <w:r w:rsidRPr="00300561">
        <w:t xml:space="preserve">The </w:t>
      </w:r>
      <w:r w:rsidR="00A156B7">
        <w:t>new c</w:t>
      </w:r>
      <w:r w:rsidRPr="00300561">
        <w:t xml:space="preserve">oronavirus disease </w:t>
      </w:r>
      <w:r w:rsidR="00A156B7">
        <w:t xml:space="preserve">that emerged in </w:t>
      </w:r>
      <w:r w:rsidRPr="00300561">
        <w:t>2019, COVID-19,</w:t>
      </w:r>
      <w:r w:rsidR="00454539" w:rsidRPr="000742CD">
        <w:t xml:space="preserve"> </w:t>
      </w:r>
      <w:r w:rsidR="007F6760">
        <w:t>modified</w:t>
      </w:r>
      <w:r w:rsidR="00454539" w:rsidRPr="000742CD">
        <w:t xml:space="preserve"> many day-to-day behaviors in the United States</w:t>
      </w:r>
      <w:r w:rsidR="001D3C6E">
        <w:t xml:space="preserve"> (</w:t>
      </w:r>
      <w:r w:rsidR="001D3C6E" w:rsidRPr="00F46917">
        <w:t>Tynan &amp; Howard, 2020</w:t>
      </w:r>
      <w:r w:rsidR="001D3C6E">
        <w:t>)</w:t>
      </w:r>
      <w:r w:rsidR="00454539" w:rsidRPr="000742CD">
        <w:t>.</w:t>
      </w:r>
      <w:r w:rsidR="00A156B7">
        <w:t xml:space="preserve"> Certain</w:t>
      </w:r>
      <w:r w:rsidR="00454539" w:rsidRPr="000742CD">
        <w:t xml:space="preserve"> behaviors changed naturally</w:t>
      </w:r>
      <w:r w:rsidR="00A156B7">
        <w:t>, such as</w:t>
      </w:r>
      <w:r w:rsidR="00454539" w:rsidRPr="000742CD">
        <w:t xml:space="preserve"> Netflix </w:t>
      </w:r>
      <w:r w:rsidR="00A156B7">
        <w:t>viewing habits</w:t>
      </w:r>
      <w:r w:rsidR="00454539" w:rsidRPr="000742CD">
        <w:t>, while others changed in accordance with government orders</w:t>
      </w:r>
      <w:r w:rsidR="00A156B7">
        <w:t>,</w:t>
      </w:r>
      <w:r w:rsidR="00454539" w:rsidRPr="000742CD">
        <w:t xml:space="preserve"> </w:t>
      </w:r>
      <w:r w:rsidR="00A156B7">
        <w:t>such as</w:t>
      </w:r>
      <w:r w:rsidR="00454539" w:rsidRPr="000742CD">
        <w:t xml:space="preserve"> </w:t>
      </w:r>
      <w:r w:rsidR="00A156B7">
        <w:t xml:space="preserve">restriction of </w:t>
      </w:r>
      <w:r w:rsidR="00454539" w:rsidRPr="000742CD">
        <w:t>indoor</w:t>
      </w:r>
      <w:r w:rsidR="00A156B7">
        <w:t xml:space="preserve"> restaurant</w:t>
      </w:r>
      <w:r w:rsidR="00454539" w:rsidRPr="000742CD">
        <w:t xml:space="preserve"> dining</w:t>
      </w:r>
      <w:r w:rsidR="00454539">
        <w:t xml:space="preserve"> </w:t>
      </w:r>
      <w:r w:rsidR="001D3C6E">
        <w:t>(</w:t>
      </w:r>
      <w:proofErr w:type="spellStart"/>
      <w:r w:rsidR="001D3C6E">
        <w:t>Gostin</w:t>
      </w:r>
      <w:proofErr w:type="spellEnd"/>
      <w:r w:rsidR="001D3C6E">
        <w:t xml:space="preserve"> &amp; Wiley, 2020). </w:t>
      </w:r>
      <w:r w:rsidR="00454539" w:rsidRPr="000742CD">
        <w:t xml:space="preserve">One </w:t>
      </w:r>
      <w:r w:rsidR="00A156B7">
        <w:t xml:space="preserve">aspect of </w:t>
      </w:r>
      <w:r w:rsidR="00454539" w:rsidRPr="000742CD">
        <w:t>day-to-day behavior in the US that seemingly changed both</w:t>
      </w:r>
      <w:r w:rsidR="00454539">
        <w:t xml:space="preserve"> naturally and </w:t>
      </w:r>
      <w:proofErr w:type="gramStart"/>
      <w:r w:rsidR="00454539">
        <w:t>a</w:t>
      </w:r>
      <w:r w:rsidR="00A156B7">
        <w:t>s a result of</w:t>
      </w:r>
      <w:proofErr w:type="gramEnd"/>
      <w:r w:rsidR="00300561">
        <w:t xml:space="preserve"> government orders</w:t>
      </w:r>
      <w:r w:rsidR="00454539" w:rsidRPr="000742CD">
        <w:t xml:space="preserve"> </w:t>
      </w:r>
      <w:r w:rsidR="00300561">
        <w:t>was</w:t>
      </w:r>
      <w:r w:rsidR="00454539" w:rsidRPr="000742CD">
        <w:t xml:space="preserve"> exercise</w:t>
      </w:r>
      <w:r w:rsidR="001D3C6E">
        <w:t xml:space="preserve"> (Ramirez-</w:t>
      </w:r>
      <w:proofErr w:type="spellStart"/>
      <w:r w:rsidR="001D3C6E">
        <w:t>Campillo</w:t>
      </w:r>
      <w:proofErr w:type="spellEnd"/>
      <w:r w:rsidR="001D3C6E">
        <w:t xml:space="preserve"> &amp; Souza, 2020)</w:t>
      </w:r>
      <w:r w:rsidR="00300561">
        <w:t>.</w:t>
      </w:r>
      <w:r w:rsidR="00454539">
        <w:t xml:space="preserve"> </w:t>
      </w:r>
      <w:r w:rsidR="00454539" w:rsidRPr="000742CD">
        <w:t xml:space="preserve">Exercise </w:t>
      </w:r>
      <w:r w:rsidR="00A156B7">
        <w:t xml:space="preserve">behaviors are </w:t>
      </w:r>
      <w:r w:rsidR="00454539" w:rsidRPr="000742CD">
        <w:t xml:space="preserve">a </w:t>
      </w:r>
      <w:r w:rsidR="00C26256">
        <w:t>significant</w:t>
      </w:r>
      <w:r w:rsidR="00A156B7">
        <w:t xml:space="preserve"> component</w:t>
      </w:r>
      <w:r w:rsidR="00454539" w:rsidRPr="000742CD">
        <w:t xml:space="preserve"> of</w:t>
      </w:r>
      <w:r w:rsidR="00A156B7">
        <w:t xml:space="preserve"> overall</w:t>
      </w:r>
      <w:r w:rsidR="00454539" w:rsidRPr="000742CD">
        <w:t xml:space="preserve"> American health, and this project will analyze apparent change</w:t>
      </w:r>
      <w:r w:rsidR="00A156B7">
        <w:t>s in these behaviors</w:t>
      </w:r>
      <w:r w:rsidR="00587182">
        <w:t xml:space="preserve"> </w:t>
      </w:r>
      <w:r w:rsidR="00454539" w:rsidRPr="000742CD">
        <w:t>since the onset of COVID-19.</w:t>
      </w:r>
      <w:r w:rsidR="00454539">
        <w:t xml:space="preserve"> </w:t>
      </w:r>
      <w:r w:rsidR="00454539" w:rsidRPr="000742CD">
        <w:t>More specifically, this project will use public data to measure change</w:t>
      </w:r>
      <w:r w:rsidR="00A156B7">
        <w:t>s</w:t>
      </w:r>
      <w:r w:rsidR="00454539" w:rsidRPr="000742CD">
        <w:t xml:space="preserve"> in </w:t>
      </w:r>
      <w:r w:rsidR="00A156B7">
        <w:t>seven</w:t>
      </w:r>
      <w:r w:rsidR="001465A1">
        <w:t xml:space="preserve"> different types of </w:t>
      </w:r>
      <w:r w:rsidR="00300561">
        <w:t>US</w:t>
      </w:r>
      <w:r w:rsidR="00454539" w:rsidRPr="000742CD">
        <w:t xml:space="preserve"> exercise routine.</w:t>
      </w:r>
      <w:r w:rsidR="00454539">
        <w:t xml:space="preserve"> </w:t>
      </w:r>
      <w:r w:rsidR="00454539" w:rsidRPr="000742CD">
        <w:t>The goal of this project is to increase</w:t>
      </w:r>
      <w:r w:rsidR="00587182">
        <w:t xml:space="preserve"> </w:t>
      </w:r>
      <w:r w:rsidR="00454539" w:rsidRPr="000742CD">
        <w:t xml:space="preserve">knowledge </w:t>
      </w:r>
      <w:r w:rsidR="00097B64">
        <w:t>pertaining to</w:t>
      </w:r>
      <w:r w:rsidR="00454539" w:rsidRPr="000742CD">
        <w:t xml:space="preserve"> US behavioral change</w:t>
      </w:r>
      <w:r w:rsidR="00097B64">
        <w:t>s</w:t>
      </w:r>
      <w:r w:rsidR="00454539" w:rsidRPr="000742CD">
        <w:t xml:space="preserve"> since the pandemic began with a healthy focus on exercise.</w:t>
      </w:r>
    </w:p>
    <w:p w14:paraId="48A13674" w14:textId="77777777" w:rsidR="00510145" w:rsidRDefault="00510145">
      <w:pPr>
        <w:spacing w:after="160" w:line="259" w:lineRule="auto"/>
        <w:ind w:firstLine="0"/>
      </w:pPr>
      <w:r>
        <w:br w:type="page"/>
      </w:r>
    </w:p>
    <w:p w14:paraId="51E335A6" w14:textId="766664C9" w:rsidR="001D3C6E" w:rsidRPr="001D3C6E" w:rsidRDefault="001D3C6E" w:rsidP="00043E55">
      <w:pPr>
        <w:pStyle w:val="Heading1"/>
      </w:pPr>
      <w:r w:rsidRPr="00043E55">
        <w:lastRenderedPageBreak/>
        <w:t>Problem Statement</w:t>
      </w:r>
      <w:r w:rsidR="00387854">
        <w:t xml:space="preserve"> </w:t>
      </w:r>
    </w:p>
    <w:p w14:paraId="7A42BD86" w14:textId="39761A8A" w:rsidR="00381F3A" w:rsidRDefault="00300561" w:rsidP="00381F3A">
      <w:r w:rsidRPr="00300561">
        <w:t xml:space="preserve">COVID-19 was declared a global pandemic by the World Health Organization on March 11, 2020 (WHO, 2020). </w:t>
      </w:r>
      <w:r w:rsidR="00980341">
        <w:t>In</w:t>
      </w:r>
      <w:r w:rsidRPr="00300561">
        <w:t xml:space="preserve"> response, the United States declared a national emergency on March 13, 2020 to slow the spread of</w:t>
      </w:r>
      <w:r w:rsidR="007E2062">
        <w:t xml:space="preserve"> the virus</w:t>
      </w:r>
      <w:r w:rsidRPr="00300561">
        <w:t xml:space="preserve">. </w:t>
      </w:r>
      <w:r w:rsidR="00EA624C">
        <w:t>Regarding</w:t>
      </w:r>
      <w:r w:rsidRPr="00300561">
        <w:t xml:space="preserve"> </w:t>
      </w:r>
      <w:r w:rsidR="007E2062">
        <w:t xml:space="preserve">guidelines for </w:t>
      </w:r>
      <w:r w:rsidRPr="00300561">
        <w:t>e</w:t>
      </w:r>
      <w:r w:rsidR="007E2062">
        <w:t>xercise</w:t>
      </w:r>
      <w:r w:rsidRPr="00300561">
        <w:t xml:space="preserve">, </w:t>
      </w:r>
      <w:r w:rsidR="00980341">
        <w:t>the national emergency</w:t>
      </w:r>
      <w:r w:rsidR="007E2062">
        <w:t xml:space="preserve"> declaration</w:t>
      </w:r>
      <w:r w:rsidR="00980341">
        <w:t xml:space="preserve"> implemented commercial gym closures</w:t>
      </w:r>
      <w:r w:rsidRPr="00300561">
        <w:t xml:space="preserve">, discouraged </w:t>
      </w:r>
      <w:r w:rsidR="007E2062">
        <w:t xml:space="preserve">the </w:t>
      </w:r>
      <w:r w:rsidRPr="00300561">
        <w:t xml:space="preserve">sharing </w:t>
      </w:r>
      <w:r w:rsidR="007E2062">
        <w:t xml:space="preserve">of </w:t>
      </w:r>
      <w:r w:rsidRPr="00300561">
        <w:t xml:space="preserve">fitness equipment, and </w:t>
      </w:r>
      <w:r w:rsidR="007E2062">
        <w:t xml:space="preserve">ordered the cessation of </w:t>
      </w:r>
      <w:r w:rsidRPr="00300561">
        <w:t xml:space="preserve">group exercise </w:t>
      </w:r>
      <w:r w:rsidR="007E2062">
        <w:t>when</w:t>
      </w:r>
      <w:r w:rsidRPr="00300561">
        <w:t xml:space="preserve"> </w:t>
      </w:r>
      <w:r w:rsidR="00D63487">
        <w:t>ten</w:t>
      </w:r>
      <w:r w:rsidRPr="00300561">
        <w:t xml:space="preserve"> or more people</w:t>
      </w:r>
      <w:r w:rsidR="007E2062">
        <w:t xml:space="preserve"> were in attendance</w:t>
      </w:r>
      <w:r w:rsidRPr="00300561">
        <w:t xml:space="preserve"> (Ramirez-</w:t>
      </w:r>
      <w:proofErr w:type="spellStart"/>
      <w:r w:rsidRPr="00300561">
        <w:t>Campillo</w:t>
      </w:r>
      <w:proofErr w:type="spellEnd"/>
      <w:r w:rsidRPr="00300561">
        <w:t xml:space="preserve"> &amp; Souza, 2020).</w:t>
      </w:r>
      <w:r w:rsidR="00EA624C">
        <w:t xml:space="preserve"> </w:t>
      </w:r>
      <w:r w:rsidR="00381F3A">
        <w:t>Although these government order</w:t>
      </w:r>
      <w:r w:rsidR="007E2062">
        <w:t>s</w:t>
      </w:r>
      <w:r w:rsidR="00381F3A">
        <w:t xml:space="preserve"> did not halt exercise in the US, they altered it in numerous ways:</w:t>
      </w:r>
    </w:p>
    <w:p w14:paraId="782BB232" w14:textId="7A7DF98C" w:rsidR="00381F3A" w:rsidRDefault="00381F3A" w:rsidP="00387854">
      <w:pPr>
        <w:pStyle w:val="ListParagraph"/>
      </w:pPr>
      <w:r>
        <w:t xml:space="preserve">People </w:t>
      </w:r>
      <w:r w:rsidR="007E2062" w:rsidRPr="00387854">
        <w:t>habitually</w:t>
      </w:r>
      <w:r w:rsidR="007E2062">
        <w:t xml:space="preserve"> </w:t>
      </w:r>
      <w:r>
        <w:t xml:space="preserve">exercising at commercial gyms </w:t>
      </w:r>
      <w:r w:rsidR="001465A1">
        <w:t xml:space="preserve">had </w:t>
      </w:r>
      <w:r>
        <w:t>to exercise at home or elsewhere.</w:t>
      </w:r>
    </w:p>
    <w:p w14:paraId="01A142C4" w14:textId="4DDB7694" w:rsidR="00381F3A" w:rsidRDefault="00381F3A" w:rsidP="00387854">
      <w:pPr>
        <w:pStyle w:val="ListParagraph"/>
      </w:pPr>
      <w:r>
        <w:t xml:space="preserve">People </w:t>
      </w:r>
      <w:r w:rsidR="00D345B1">
        <w:t xml:space="preserve">exercising with public equipment </w:t>
      </w:r>
      <w:r w:rsidR="001465A1">
        <w:t xml:space="preserve">had </w:t>
      </w:r>
      <w:r w:rsidR="00D345B1">
        <w:t>to find their own equipment or change the equipment they exercised with (i.e.</w:t>
      </w:r>
      <w:r w:rsidR="007E2062">
        <w:t>, those using</w:t>
      </w:r>
      <w:r w:rsidR="00D345B1">
        <w:t xml:space="preserve"> weights at a commercial gym).</w:t>
      </w:r>
    </w:p>
    <w:p w14:paraId="64CC53B1" w14:textId="475FCF20" w:rsidR="00D345B1" w:rsidRDefault="00D345B1" w:rsidP="00387854">
      <w:pPr>
        <w:pStyle w:val="ListParagraph"/>
      </w:pPr>
      <w:r>
        <w:t xml:space="preserve">People exercising in groups </w:t>
      </w:r>
      <w:r w:rsidR="001465A1">
        <w:t>had to</w:t>
      </w:r>
      <w:r>
        <w:t xml:space="preserve"> exercise in smaller groups or alone (i.e.</w:t>
      </w:r>
      <w:r w:rsidR="007E2062">
        <w:t>, those attending</w:t>
      </w:r>
      <w:r>
        <w:t xml:space="preserve"> </w:t>
      </w:r>
      <w:r w:rsidR="005D735C">
        <w:t>exercise</w:t>
      </w:r>
      <w:r>
        <w:t xml:space="preserve"> classes).</w:t>
      </w:r>
    </w:p>
    <w:p w14:paraId="1E1BE197" w14:textId="027F1748" w:rsidR="00D345B1" w:rsidRDefault="00D345B1" w:rsidP="00D345B1">
      <w:r>
        <w:t xml:space="preserve">For commercial gyms, fitness equipment manufacturers, fitness apparel brands, </w:t>
      </w:r>
      <w:r w:rsidR="00EE224A">
        <w:t xml:space="preserve">nutritional supplement brands, </w:t>
      </w:r>
      <w:r>
        <w:t xml:space="preserve">fitness instructors/coaches, and </w:t>
      </w:r>
      <w:r w:rsidR="00C65505">
        <w:t xml:space="preserve">many </w:t>
      </w:r>
      <w:r>
        <w:t>more</w:t>
      </w:r>
      <w:r w:rsidR="00C65505">
        <w:t xml:space="preserve"> participants in the fitness industry,</w:t>
      </w:r>
      <w:r>
        <w:t xml:space="preserve"> the </w:t>
      </w:r>
      <w:r w:rsidR="00C974F2">
        <w:t>three</w:t>
      </w:r>
      <w:r>
        <w:t xml:space="preserve"> </w:t>
      </w:r>
      <w:r w:rsidR="00EE224A">
        <w:t xml:space="preserve">exercise </w:t>
      </w:r>
      <w:r>
        <w:t xml:space="preserve">alterations listed above are </w:t>
      </w:r>
      <w:r w:rsidR="00604345">
        <w:t>critical</w:t>
      </w:r>
      <w:r w:rsidR="00013571">
        <w:t xml:space="preserve">. </w:t>
      </w:r>
      <w:r w:rsidR="00C974F2">
        <w:t>The resulting alterations to</w:t>
      </w:r>
      <w:r w:rsidR="00587182">
        <w:t xml:space="preserve"> </w:t>
      </w:r>
      <w:r w:rsidR="00013571">
        <w:t>US exercise behavior</w:t>
      </w:r>
      <w:r w:rsidR="00C974F2">
        <w:t xml:space="preserve"> have significantly altered </w:t>
      </w:r>
      <w:r w:rsidR="00013571">
        <w:t xml:space="preserve">the fitness </w:t>
      </w:r>
      <w:proofErr w:type="gramStart"/>
      <w:r w:rsidR="00013571">
        <w:t>industry</w:t>
      </w:r>
      <w:r w:rsidR="00C974F2">
        <w:t xml:space="preserve"> as a whole</w:t>
      </w:r>
      <w:proofErr w:type="gramEnd"/>
      <w:r w:rsidR="00013571">
        <w:t>. To gain insight</w:t>
      </w:r>
      <w:r w:rsidR="000E609E">
        <w:t xml:space="preserve"> into these changes</w:t>
      </w:r>
      <w:r w:rsidR="00013571">
        <w:t>, this project focuse</w:t>
      </w:r>
      <w:r w:rsidR="001465A1">
        <w:t>s</w:t>
      </w:r>
      <w:r w:rsidR="00013571">
        <w:t xml:space="preserve"> on the following question:</w:t>
      </w:r>
    </w:p>
    <w:p w14:paraId="314E1DE8" w14:textId="334ED287" w:rsidR="00C65505" w:rsidRPr="00C65505" w:rsidRDefault="00013571" w:rsidP="00387854">
      <w:pPr>
        <w:pStyle w:val="ListParagraph"/>
      </w:pPr>
      <w:bookmarkStart w:id="0" w:name="_Hlk56368869"/>
      <w:r w:rsidRPr="00013571">
        <w:t xml:space="preserve">Which </w:t>
      </w:r>
      <w:r w:rsidRPr="00387854">
        <w:t>types</w:t>
      </w:r>
      <w:r w:rsidRPr="00013571">
        <w:t xml:space="preserve"> of exercise </w:t>
      </w:r>
      <w:r w:rsidR="00CB2C1B">
        <w:t>are</w:t>
      </w:r>
      <w:r w:rsidRPr="00013571">
        <w:t xml:space="preserve"> more popular in the US post-COVID-19?</w:t>
      </w:r>
      <w:bookmarkEnd w:id="0"/>
    </w:p>
    <w:p w14:paraId="5A65106F" w14:textId="60ACD76E" w:rsidR="00980341" w:rsidRPr="00980341" w:rsidRDefault="00480B86" w:rsidP="00043E55">
      <w:pPr>
        <w:pStyle w:val="Heading1"/>
      </w:pPr>
      <w:r w:rsidRPr="00043E55">
        <w:lastRenderedPageBreak/>
        <w:t>Literature</w:t>
      </w:r>
      <w:r>
        <w:t xml:space="preserve"> Review</w:t>
      </w:r>
    </w:p>
    <w:p w14:paraId="40B19FC7" w14:textId="61D19298" w:rsidR="00480B86" w:rsidRPr="00387854" w:rsidRDefault="00480B86" w:rsidP="00387854">
      <w:pPr>
        <w:pStyle w:val="Heading2"/>
      </w:pPr>
      <w:r w:rsidRPr="00387854">
        <w:t>COVID-19 Timeline and Government-</w:t>
      </w:r>
      <w:r w:rsidR="00E609C8" w:rsidRPr="00387854">
        <w:t>I</w:t>
      </w:r>
      <w:r w:rsidRPr="00387854">
        <w:t>mposed Business Closures</w:t>
      </w:r>
    </w:p>
    <w:p w14:paraId="267745D7" w14:textId="57DC1053" w:rsidR="00480B86" w:rsidRDefault="00480B86" w:rsidP="00043E55">
      <w:r>
        <w:t xml:space="preserve">The </w:t>
      </w:r>
      <w:r w:rsidR="005B3ACF">
        <w:t>new c</w:t>
      </w:r>
      <w:r>
        <w:t>oronavirus disease</w:t>
      </w:r>
      <w:r w:rsidR="005B3ACF">
        <w:t xml:space="preserve"> that emerged in</w:t>
      </w:r>
      <w:r>
        <w:t xml:space="preserve"> 2019, COVID-19, was declared a global pandemic by the World Health Organization on March 11, 2020 (WHO, 2020). </w:t>
      </w:r>
      <w:r w:rsidR="00980341">
        <w:t xml:space="preserve">In </w:t>
      </w:r>
      <w:r>
        <w:t xml:space="preserve">response, the United States declared a national emergency on March 13, 2020 to slow the spread of </w:t>
      </w:r>
      <w:r w:rsidR="005B3ACF">
        <w:t>the virus</w:t>
      </w:r>
      <w:r>
        <w:t>. The national emergency imposed school closures, nonessential businesses closures, cancellation of large public gatherings, cancellation of sporting and entertainment events (</w:t>
      </w:r>
      <w:proofErr w:type="spellStart"/>
      <w:r>
        <w:t>Chowell</w:t>
      </w:r>
      <w:proofErr w:type="spellEnd"/>
      <w:r>
        <w:t>, 2020), travel restrictions, quarantines for travelers, and stay-at-home orders implemented by governors and mayors (</w:t>
      </w:r>
      <w:proofErr w:type="spellStart"/>
      <w:r>
        <w:t>Gostin</w:t>
      </w:r>
      <w:proofErr w:type="spellEnd"/>
      <w:r>
        <w:t xml:space="preserve"> &amp; Wiley, 2020). In relation to exercise, these government orders closed commercial gyms, discouraged </w:t>
      </w:r>
      <w:r w:rsidR="005065FB">
        <w:t xml:space="preserve">the </w:t>
      </w:r>
      <w:r>
        <w:t>sharing</w:t>
      </w:r>
      <w:r w:rsidR="005065FB">
        <w:t xml:space="preserve"> of</w:t>
      </w:r>
      <w:r>
        <w:t xml:space="preserve"> fitness equipment, and </w:t>
      </w:r>
      <w:r w:rsidR="005065FB">
        <w:t>demanded the cessation of</w:t>
      </w:r>
      <w:r>
        <w:t xml:space="preserve"> group exercise </w:t>
      </w:r>
      <w:r w:rsidR="005065FB">
        <w:t>when</w:t>
      </w:r>
      <w:r>
        <w:t xml:space="preserve"> </w:t>
      </w:r>
      <w:r w:rsidR="008123A3">
        <w:t>ten</w:t>
      </w:r>
      <w:r>
        <w:t xml:space="preserve"> or more people</w:t>
      </w:r>
      <w:r w:rsidR="005065FB">
        <w:t xml:space="preserve"> were in attendance</w:t>
      </w:r>
      <w:r>
        <w:t xml:space="preserve"> (Ramirez-</w:t>
      </w:r>
      <w:proofErr w:type="spellStart"/>
      <w:r>
        <w:t>Campillo</w:t>
      </w:r>
      <w:proofErr w:type="spellEnd"/>
      <w:r>
        <w:t xml:space="preserve"> &amp; Souza, 2020).</w:t>
      </w:r>
      <w:r w:rsidR="00387854">
        <w:t xml:space="preserve"> </w:t>
      </w:r>
    </w:p>
    <w:p w14:paraId="2040EE60" w14:textId="306B31F8" w:rsidR="0094427B" w:rsidRPr="0094427B" w:rsidRDefault="00480B86" w:rsidP="00043E55">
      <w:pPr>
        <w:pStyle w:val="Heading2"/>
      </w:pPr>
      <w:r w:rsidRPr="00713109">
        <w:t xml:space="preserve">COVID-19 US </w:t>
      </w:r>
      <w:r w:rsidRPr="00387854">
        <w:t>Attitude</w:t>
      </w:r>
      <w:r w:rsidRPr="00713109">
        <w:t xml:space="preserve"> Changes and </w:t>
      </w:r>
      <w:r w:rsidR="00EF067A">
        <w:t xml:space="preserve">the </w:t>
      </w:r>
      <w:r w:rsidRPr="00713109">
        <w:t>New Normal</w:t>
      </w:r>
      <w:r w:rsidR="00387854">
        <w:t xml:space="preserve"> </w:t>
      </w:r>
    </w:p>
    <w:p w14:paraId="4F94131D" w14:textId="690D964B" w:rsidR="00480B86" w:rsidRDefault="00C90B11" w:rsidP="00043E55">
      <w:r>
        <w:t>As a result of</w:t>
      </w:r>
      <w:r w:rsidR="00480B86">
        <w:t xml:space="preserve"> the global pandemic and </w:t>
      </w:r>
      <w:r>
        <w:t xml:space="preserve">the </w:t>
      </w:r>
      <w:r w:rsidR="00480B86">
        <w:t xml:space="preserve">US national emergency, the </w:t>
      </w:r>
      <w:proofErr w:type="gramStart"/>
      <w:r w:rsidR="00480B86">
        <w:t>behavior</w:t>
      </w:r>
      <w:r w:rsidR="00012F24">
        <w:t>s</w:t>
      </w:r>
      <w:proofErr w:type="gramEnd"/>
      <w:r w:rsidR="00480B86">
        <w:t xml:space="preserve"> and attitude</w:t>
      </w:r>
      <w:r w:rsidR="00012F24">
        <w:t>s</w:t>
      </w:r>
      <w:r w:rsidR="00480B86">
        <w:t xml:space="preserve"> of </w:t>
      </w:r>
      <w:r w:rsidR="00012F24">
        <w:t xml:space="preserve">members of the </w:t>
      </w:r>
      <w:r w:rsidR="00480B86">
        <w:t xml:space="preserve">US public changed. Surveys from May 5-12, 2020 </w:t>
      </w:r>
      <w:r w:rsidR="008123A3">
        <w:t>revealed that</w:t>
      </w:r>
      <w:r w:rsidR="00480B86">
        <w:t xml:space="preserve"> US citizens</w:t>
      </w:r>
      <w:r w:rsidR="008123A3">
        <w:t xml:space="preserve"> began</w:t>
      </w:r>
      <w:r w:rsidR="00480B86">
        <w:t xml:space="preserve"> </w:t>
      </w:r>
      <w:r w:rsidR="0067711C">
        <w:t>to avoid gathering</w:t>
      </w:r>
      <w:r w:rsidR="008123A3">
        <w:t xml:space="preserve"> in</w:t>
      </w:r>
      <w:r w:rsidR="00480B86">
        <w:t xml:space="preserve"> groups of </w:t>
      </w:r>
      <w:r w:rsidR="008123A3">
        <w:t>ten</w:t>
      </w:r>
      <w:r w:rsidR="00480B86">
        <w:t xml:space="preserve"> or more persons and </w:t>
      </w:r>
      <w:r w:rsidR="006C6884">
        <w:t>complied with</w:t>
      </w:r>
      <w:r w:rsidR="00480B86">
        <w:t xml:space="preserve"> rules that prohibited inside dining (</w:t>
      </w:r>
      <w:r w:rsidR="00480B86" w:rsidRPr="00F46917">
        <w:t>Tynan &amp; Howard, 2020</w:t>
      </w:r>
      <w:r w:rsidR="00480B86">
        <w:t xml:space="preserve">). Another study by the CDC showed a drastic decrease in US population movement from state-to-state during </w:t>
      </w:r>
      <w:r w:rsidR="00321AF4">
        <w:t xml:space="preserve">the months of </w:t>
      </w:r>
      <w:r w:rsidR="00480B86">
        <w:t>March, April</w:t>
      </w:r>
      <w:r w:rsidR="001465A1">
        <w:t>,</w:t>
      </w:r>
      <w:r w:rsidR="00480B86">
        <w:t xml:space="preserve"> and May </w:t>
      </w:r>
      <w:r w:rsidR="00321AF4">
        <w:t xml:space="preserve">of </w:t>
      </w:r>
      <w:r w:rsidR="00480B86">
        <w:t xml:space="preserve">2020 </w:t>
      </w:r>
      <w:r w:rsidR="00480B86" w:rsidRPr="00F46917">
        <w:t>(Herlihy &amp; Tynan, 2020)</w:t>
      </w:r>
      <w:r w:rsidR="00480B86">
        <w:t xml:space="preserve">. </w:t>
      </w:r>
      <w:r w:rsidR="00321AF4">
        <w:t xml:space="preserve">These changes are </w:t>
      </w:r>
      <w:r w:rsidR="00480B86">
        <w:t xml:space="preserve">continually shaping a “new normal” in the United States </w:t>
      </w:r>
      <w:r w:rsidR="00480B86" w:rsidRPr="00EB3E33">
        <w:t>(Roberts &amp; Tehrani, 2020)</w:t>
      </w:r>
      <w:r w:rsidR="00480B86">
        <w:t xml:space="preserve">. </w:t>
      </w:r>
    </w:p>
    <w:p w14:paraId="75A93E31" w14:textId="5D135F8F" w:rsidR="001631D3" w:rsidRDefault="00480B86" w:rsidP="00E813EB">
      <w:r>
        <w:t xml:space="preserve">Some early and obvious differences </w:t>
      </w:r>
      <w:r w:rsidR="009F423B">
        <w:t>inherent to this</w:t>
      </w:r>
      <w:r>
        <w:t xml:space="preserve"> “new normal” </w:t>
      </w:r>
      <w:r w:rsidR="009F423B">
        <w:t>have already been</w:t>
      </w:r>
      <w:r>
        <w:t xml:space="preserve"> well</w:t>
      </w:r>
      <w:r w:rsidR="00E0322E">
        <w:t xml:space="preserve"> </w:t>
      </w:r>
      <w:r>
        <w:t xml:space="preserve">covered, </w:t>
      </w:r>
      <w:r w:rsidR="009F423B">
        <w:t>such as the increased number of people</w:t>
      </w:r>
      <w:r>
        <w:t xml:space="preserve"> working from home </w:t>
      </w:r>
      <w:r w:rsidRPr="008330B7">
        <w:t>(Ahmad, 2020)</w:t>
      </w:r>
      <w:r>
        <w:t xml:space="preserve"> and </w:t>
      </w:r>
      <w:r w:rsidR="0034501A">
        <w:t xml:space="preserve">the rise in </w:t>
      </w:r>
      <w:r>
        <w:t xml:space="preserve">Netflix subscriptions (Dias, 2020). </w:t>
      </w:r>
      <w:r w:rsidR="00411547">
        <w:t>Thus far, however, there has not been</w:t>
      </w:r>
      <w:r>
        <w:t xml:space="preserve"> </w:t>
      </w:r>
      <w:r w:rsidR="001465A1">
        <w:t>extensive</w:t>
      </w:r>
      <w:r>
        <w:t xml:space="preserve"> research </w:t>
      </w:r>
      <w:r w:rsidR="00E0322E">
        <w:t>examining</w:t>
      </w:r>
      <w:r w:rsidR="00411547">
        <w:t xml:space="preserve"> the</w:t>
      </w:r>
      <w:r>
        <w:t xml:space="preserve"> “new normal” </w:t>
      </w:r>
      <w:r w:rsidR="001465A1">
        <w:t>regarding</w:t>
      </w:r>
      <w:r>
        <w:t xml:space="preserve"> US exercise</w:t>
      </w:r>
      <w:r w:rsidR="00411547">
        <w:t xml:space="preserve"> habits and behaviors</w:t>
      </w:r>
      <w:r>
        <w:t>. T</w:t>
      </w:r>
      <w:r w:rsidR="00411547">
        <w:t>herefore</w:t>
      </w:r>
      <w:r>
        <w:t xml:space="preserve">, this project </w:t>
      </w:r>
      <w:r>
        <w:lastRenderedPageBreak/>
        <w:t xml:space="preserve">will </w:t>
      </w:r>
      <w:r w:rsidR="00EA422D">
        <w:t>examine</w:t>
      </w:r>
      <w:r>
        <w:t xml:space="preserve"> the changes </w:t>
      </w:r>
      <w:r w:rsidR="00EA422D">
        <w:t>that have taken place in</w:t>
      </w:r>
      <w:r>
        <w:t xml:space="preserve"> this </w:t>
      </w:r>
      <w:r w:rsidR="00EA422D">
        <w:t>important aspect of</w:t>
      </w:r>
      <w:r>
        <w:t xml:space="preserve"> American</w:t>
      </w:r>
      <w:r w:rsidR="00EA422D">
        <w:t xml:space="preserve"> behavior relevant to</w:t>
      </w:r>
      <w:r>
        <w:t xml:space="preserve"> health</w:t>
      </w:r>
      <w:r w:rsidR="00587182">
        <w:t xml:space="preserve"> </w:t>
      </w:r>
      <w:r>
        <w:t>(Fletcher et al., 1992)</w:t>
      </w:r>
      <w:r w:rsidR="00387854">
        <w:t xml:space="preserve"> </w:t>
      </w:r>
    </w:p>
    <w:p w14:paraId="64613B15" w14:textId="15C3EC35" w:rsidR="001631D3" w:rsidRPr="002D3C8F" w:rsidRDefault="001631D3" w:rsidP="00387854">
      <w:pPr>
        <w:pStyle w:val="Heading2"/>
      </w:pPr>
      <w:r w:rsidRPr="002D3C8F">
        <w:t xml:space="preserve">Relationship between </w:t>
      </w:r>
      <w:r w:rsidR="00D72A3E">
        <w:t xml:space="preserve">Podcast Data </w:t>
      </w:r>
      <w:r w:rsidR="00D72A3E" w:rsidRPr="00387854">
        <w:t>and</w:t>
      </w:r>
      <w:r w:rsidR="00D72A3E">
        <w:t xml:space="preserve"> US Exercise Behavior</w:t>
      </w:r>
    </w:p>
    <w:p w14:paraId="7043E585" w14:textId="340C7D82" w:rsidR="001631D3" w:rsidRDefault="00DF44C4" w:rsidP="00387854">
      <w:r>
        <w:t>As humans, our interests are complicated</w:t>
      </w:r>
      <w:r w:rsidR="009E1D9E">
        <w:t xml:space="preserve"> and varied, with differing degrees of</w:t>
      </w:r>
      <w:r>
        <w:t xml:space="preserve"> magnitude and</w:t>
      </w:r>
      <w:r w:rsidR="009E1D9E">
        <w:t xml:space="preserve"> purpose</w:t>
      </w:r>
      <w:r>
        <w:t xml:space="preserve">. For this project, it is important to consider that we are interested in topics that are relevant to </w:t>
      </w:r>
      <w:r w:rsidR="00CB2BE1">
        <w:t>ourselves</w:t>
      </w:r>
      <w:r>
        <w:t xml:space="preserve"> (</w:t>
      </w:r>
      <w:proofErr w:type="spellStart"/>
      <w:r>
        <w:t>Tobarra</w:t>
      </w:r>
      <w:proofErr w:type="spellEnd"/>
      <w:r w:rsidR="00E609C8">
        <w:t xml:space="preserve"> et al.</w:t>
      </w:r>
      <w:r>
        <w:t xml:space="preserve">, 2014). This </w:t>
      </w:r>
      <w:r w:rsidR="00513A58">
        <w:t>link between interest and relevancy</w:t>
      </w:r>
      <w:r w:rsidR="00CB2BE1">
        <w:t xml:space="preserve"> is important</w:t>
      </w:r>
      <w:r w:rsidR="00513A58">
        <w:t xml:space="preserve">, although not perfect, </w:t>
      </w:r>
      <w:r w:rsidR="00CB2BE1">
        <w:t>because it allows us</w:t>
      </w:r>
      <w:r w:rsidR="00513A58">
        <w:t xml:space="preserve"> to use </w:t>
      </w:r>
      <w:r w:rsidR="00CB2BE1">
        <w:t xml:space="preserve">data regarding </w:t>
      </w:r>
      <w:r w:rsidR="00513A58">
        <w:t>interest as a proxy for relevanc</w:t>
      </w:r>
      <w:r w:rsidR="00CB2BE1">
        <w:t>e</w:t>
      </w:r>
      <w:r w:rsidR="00513A58">
        <w:t>.</w:t>
      </w:r>
    </w:p>
    <w:p w14:paraId="144B9889" w14:textId="1BDB0071" w:rsidR="004D0592" w:rsidRDefault="0007359A" w:rsidP="00387854">
      <w:r>
        <w:t xml:space="preserve">One source of </w:t>
      </w:r>
      <w:r w:rsidR="00840B5B">
        <w:t>data regarding interest</w:t>
      </w:r>
      <w:r>
        <w:t xml:space="preserve"> that is prevalent and available to us is podcast data. Podcasts </w:t>
      </w:r>
      <w:r w:rsidR="00840B5B">
        <w:t xml:space="preserve">have </w:t>
      </w:r>
      <w:r w:rsidR="00F10355">
        <w:t xml:space="preserve">dramatically </w:t>
      </w:r>
      <w:r w:rsidR="00840B5B">
        <w:t>gained</w:t>
      </w:r>
      <w:r w:rsidR="00F10355">
        <w:t xml:space="preserve"> in</w:t>
      </w:r>
      <w:r w:rsidR="00840B5B">
        <w:t xml:space="preserve"> popularity since 2014 (</w:t>
      </w:r>
      <w:proofErr w:type="spellStart"/>
      <w:r w:rsidR="00840B5B">
        <w:t>Durrani</w:t>
      </w:r>
      <w:proofErr w:type="spellEnd"/>
      <w:r w:rsidR="00840B5B">
        <w:t xml:space="preserve">, </w:t>
      </w:r>
      <w:proofErr w:type="spellStart"/>
      <w:r w:rsidR="00840B5B">
        <w:t>Gotkin</w:t>
      </w:r>
      <w:proofErr w:type="spellEnd"/>
      <w:r w:rsidR="00840B5B">
        <w:t>, &amp; Laughlin, 2015)</w:t>
      </w:r>
      <w:r w:rsidR="00080716">
        <w:t xml:space="preserve"> and podcasts with</w:t>
      </w:r>
      <w:r w:rsidR="00F10355">
        <w:t xml:space="preserve"> a</w:t>
      </w:r>
      <w:r w:rsidR="00080716">
        <w:t xml:space="preserve"> consistent </w:t>
      </w:r>
      <w:r w:rsidR="00F10355">
        <w:t xml:space="preserve">number of </w:t>
      </w:r>
      <w:r w:rsidR="00080716">
        <w:t xml:space="preserve">episodes </w:t>
      </w:r>
      <w:r w:rsidR="00980341">
        <w:t xml:space="preserve">over many months </w:t>
      </w:r>
      <w:r w:rsidR="00080716">
        <w:t>indicate an interested audience (</w:t>
      </w:r>
      <w:proofErr w:type="spellStart"/>
      <w:r w:rsidR="00080716">
        <w:t>Mcclung</w:t>
      </w:r>
      <w:proofErr w:type="spellEnd"/>
      <w:r w:rsidR="00080716">
        <w:t xml:space="preserve"> &amp; Johnson, 2010). Thus, </w:t>
      </w:r>
      <w:r w:rsidR="004D0592">
        <w:t xml:space="preserve">this project leverages podcast data to measure </w:t>
      </w:r>
      <w:r w:rsidR="00356A40">
        <w:t>seven</w:t>
      </w:r>
      <w:r w:rsidR="004D0592">
        <w:t xml:space="preserve"> types of exercise in the US. The podcasts used in this project were chosen because they are the top exercise podcasts in the US</w:t>
      </w:r>
      <w:r w:rsidR="00356A40">
        <w:t>,</w:t>
      </w:r>
      <w:r w:rsidR="004D0592">
        <w:t xml:space="preserve"> according to Spotify.</w:t>
      </w:r>
    </w:p>
    <w:p w14:paraId="0FD740FE" w14:textId="7DC1DC1F" w:rsidR="00387854" w:rsidRPr="00FD53A8" w:rsidRDefault="00387854" w:rsidP="00722D1B">
      <w:pPr>
        <w:pStyle w:val="Caption"/>
      </w:pPr>
      <w:r w:rsidRPr="00FD53A8">
        <w:t xml:space="preserve">Table </w:t>
      </w:r>
      <w:fldSimple w:instr=" SEQ Table \* ARABIC ">
        <w:r w:rsidR="00FD12FE">
          <w:t>1</w:t>
        </w:r>
      </w:fldSimple>
      <w:r w:rsidR="00FD53A8">
        <w:br/>
      </w:r>
      <w:r w:rsidR="00FD53A8" w:rsidRPr="00595A4D">
        <w:rPr>
          <w:b w:val="0"/>
          <w:bCs w:val="0"/>
          <w:i/>
          <w:iCs/>
        </w:rPr>
        <w:t>Summary of Literature Review Resources by Category</w:t>
      </w:r>
    </w:p>
    <w:tbl>
      <w:tblPr>
        <w:tblStyle w:val="APAReport"/>
        <w:tblW w:w="9445" w:type="dxa"/>
        <w:tblLook w:val="0420" w:firstRow="1" w:lastRow="0" w:firstColumn="0" w:lastColumn="0" w:noHBand="0" w:noVBand="1"/>
      </w:tblPr>
      <w:tblGrid>
        <w:gridCol w:w="3023"/>
        <w:gridCol w:w="3172"/>
        <w:gridCol w:w="3250"/>
      </w:tblGrid>
      <w:tr w:rsidR="003D6BB6" w14:paraId="43ADC45D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dxa"/>
          </w:tcPr>
          <w:p w14:paraId="082E42FE" w14:textId="7362848B" w:rsidR="003D6BB6" w:rsidRDefault="003D6BB6" w:rsidP="00C548EF">
            <w:pPr>
              <w:pStyle w:val="TableFigure"/>
              <w:jc w:val="center"/>
            </w:pPr>
            <w:r>
              <w:t>Category</w:t>
            </w:r>
          </w:p>
        </w:tc>
        <w:tc>
          <w:tcPr>
            <w:tcW w:w="0" w:type="dxa"/>
          </w:tcPr>
          <w:p w14:paraId="15C48EDB" w14:textId="45988B8C" w:rsidR="003D6BB6" w:rsidRDefault="003D6BB6" w:rsidP="00C548EF">
            <w:pPr>
              <w:pStyle w:val="TableFigure"/>
              <w:jc w:val="center"/>
            </w:pPr>
            <w:r>
              <w:t>Theoretical Construct</w:t>
            </w:r>
          </w:p>
        </w:tc>
        <w:tc>
          <w:tcPr>
            <w:tcW w:w="0" w:type="dxa"/>
          </w:tcPr>
          <w:p w14:paraId="30A93051" w14:textId="513C441B" w:rsidR="003D6BB6" w:rsidRDefault="003D6BB6" w:rsidP="00C548EF">
            <w:pPr>
              <w:pStyle w:val="TableFigure"/>
              <w:jc w:val="center"/>
            </w:pPr>
            <w:r>
              <w:t>Source</w:t>
            </w:r>
          </w:p>
        </w:tc>
      </w:tr>
      <w:tr w:rsidR="003D6BB6" w14:paraId="17F11F74" w14:textId="77777777" w:rsidTr="00E813EB">
        <w:tc>
          <w:tcPr>
            <w:tcW w:w="0" w:type="dxa"/>
          </w:tcPr>
          <w:p w14:paraId="58362DCC" w14:textId="2583B61E" w:rsidR="003D6BB6" w:rsidRDefault="003D6BB6" w:rsidP="00C548EF">
            <w:pPr>
              <w:pStyle w:val="TableFigure"/>
            </w:pPr>
            <w:r>
              <w:t>COVID-19 Information</w:t>
            </w:r>
          </w:p>
        </w:tc>
        <w:tc>
          <w:tcPr>
            <w:tcW w:w="0" w:type="dxa"/>
          </w:tcPr>
          <w:p w14:paraId="7C52ECD6" w14:textId="71CCC889" w:rsidR="003D6BB6" w:rsidRDefault="003D6BB6" w:rsidP="00C548EF">
            <w:pPr>
              <w:pStyle w:val="TableFigure"/>
              <w:jc w:val="center"/>
            </w:pPr>
            <w:r>
              <w:t>COVID-19 timeline</w:t>
            </w:r>
          </w:p>
        </w:tc>
        <w:tc>
          <w:tcPr>
            <w:tcW w:w="0" w:type="dxa"/>
          </w:tcPr>
          <w:p w14:paraId="1454D1C5" w14:textId="1E9C5063" w:rsidR="003D6BB6" w:rsidRDefault="003D6BB6" w:rsidP="00C548EF">
            <w:pPr>
              <w:pStyle w:val="TableFigure"/>
              <w:jc w:val="center"/>
            </w:pPr>
            <w:r>
              <w:t>World Health Organization</w:t>
            </w:r>
          </w:p>
        </w:tc>
      </w:tr>
      <w:tr w:rsidR="003D6BB6" w14:paraId="1CE79B3C" w14:textId="77777777" w:rsidTr="00E813EB">
        <w:tc>
          <w:tcPr>
            <w:tcW w:w="0" w:type="dxa"/>
          </w:tcPr>
          <w:p w14:paraId="439DCD4A" w14:textId="48EE6CD9" w:rsidR="003D6BB6" w:rsidRDefault="003D6BB6" w:rsidP="00C548EF">
            <w:pPr>
              <w:pStyle w:val="TableFigure"/>
            </w:pPr>
            <w:r>
              <w:t>COVID-19 Information</w:t>
            </w:r>
          </w:p>
        </w:tc>
        <w:tc>
          <w:tcPr>
            <w:tcW w:w="0" w:type="dxa"/>
          </w:tcPr>
          <w:p w14:paraId="1850577F" w14:textId="3187D908" w:rsidR="003D6BB6" w:rsidRDefault="003D6BB6" w:rsidP="00C548EF">
            <w:pPr>
              <w:pStyle w:val="TableFigure"/>
              <w:jc w:val="center"/>
            </w:pPr>
            <w:r>
              <w:t>COVID-19 government orders</w:t>
            </w:r>
          </w:p>
        </w:tc>
        <w:tc>
          <w:tcPr>
            <w:tcW w:w="0" w:type="dxa"/>
          </w:tcPr>
          <w:p w14:paraId="5D395902" w14:textId="322603AA" w:rsidR="003D6BB6" w:rsidRDefault="003D6BB6" w:rsidP="00C548EF">
            <w:pPr>
              <w:pStyle w:val="TableFigure"/>
              <w:jc w:val="center"/>
            </w:pPr>
            <w:r>
              <w:t>Chowell</w:t>
            </w:r>
          </w:p>
        </w:tc>
      </w:tr>
      <w:tr w:rsidR="003D6BB6" w14:paraId="520FFB5C" w14:textId="77777777" w:rsidTr="00E813EB">
        <w:tc>
          <w:tcPr>
            <w:tcW w:w="0" w:type="dxa"/>
          </w:tcPr>
          <w:p w14:paraId="0BDEE2B1" w14:textId="7DD29366" w:rsidR="003D6BB6" w:rsidRDefault="003D6BB6" w:rsidP="00C548EF">
            <w:pPr>
              <w:pStyle w:val="TableFigure"/>
            </w:pPr>
            <w:r>
              <w:t>COVID-19 Information</w:t>
            </w:r>
          </w:p>
        </w:tc>
        <w:tc>
          <w:tcPr>
            <w:tcW w:w="0" w:type="dxa"/>
          </w:tcPr>
          <w:p w14:paraId="7C3AFB8C" w14:textId="17D9715E" w:rsidR="003D6BB6" w:rsidRDefault="003D6BB6" w:rsidP="00C548EF">
            <w:pPr>
              <w:pStyle w:val="TableFigure"/>
              <w:jc w:val="center"/>
            </w:pPr>
            <w:r>
              <w:t>COVID-19 government orders</w:t>
            </w:r>
          </w:p>
        </w:tc>
        <w:tc>
          <w:tcPr>
            <w:tcW w:w="0" w:type="dxa"/>
          </w:tcPr>
          <w:p w14:paraId="7DD1373F" w14:textId="1E370DD3" w:rsidR="003D6BB6" w:rsidRDefault="003D6BB6" w:rsidP="00C548EF">
            <w:pPr>
              <w:pStyle w:val="TableFigure"/>
              <w:jc w:val="center"/>
            </w:pPr>
            <w:r>
              <w:t>Gostin &amp; Wiley</w:t>
            </w:r>
          </w:p>
        </w:tc>
      </w:tr>
      <w:tr w:rsidR="003D6BB6" w14:paraId="1FA62222" w14:textId="77777777" w:rsidTr="00E813EB">
        <w:tc>
          <w:tcPr>
            <w:tcW w:w="0" w:type="dxa"/>
          </w:tcPr>
          <w:p w14:paraId="47E7C8E5" w14:textId="126DB6B4" w:rsidR="003D6BB6" w:rsidRDefault="003D6BB6" w:rsidP="00C548EF">
            <w:pPr>
              <w:pStyle w:val="TableFigure"/>
            </w:pPr>
            <w:r>
              <w:t>US Behavior</w:t>
            </w:r>
          </w:p>
        </w:tc>
        <w:tc>
          <w:tcPr>
            <w:tcW w:w="0" w:type="dxa"/>
          </w:tcPr>
          <w:p w14:paraId="4A2AE0CC" w14:textId="00AB54FB" w:rsidR="003D6BB6" w:rsidRDefault="003D6BB6" w:rsidP="00C548EF">
            <w:pPr>
              <w:pStyle w:val="TableFigure"/>
              <w:jc w:val="center"/>
            </w:pPr>
            <w:r>
              <w:t>US commercial gym closures</w:t>
            </w:r>
          </w:p>
        </w:tc>
        <w:tc>
          <w:tcPr>
            <w:tcW w:w="0" w:type="dxa"/>
          </w:tcPr>
          <w:p w14:paraId="69FECCEC" w14:textId="4414B163" w:rsidR="003D6BB6" w:rsidRDefault="003D6BB6" w:rsidP="00C548EF">
            <w:pPr>
              <w:pStyle w:val="TableFigure"/>
              <w:jc w:val="center"/>
            </w:pPr>
            <w:r>
              <w:t>Ramirez-Campillo &amp; Souza</w:t>
            </w:r>
          </w:p>
        </w:tc>
      </w:tr>
      <w:tr w:rsidR="003D6BB6" w14:paraId="5965BBAF" w14:textId="77777777" w:rsidTr="00E813EB">
        <w:tc>
          <w:tcPr>
            <w:tcW w:w="0" w:type="dxa"/>
          </w:tcPr>
          <w:p w14:paraId="48C36532" w14:textId="1606DA9B" w:rsidR="003D6BB6" w:rsidRDefault="003D6BB6" w:rsidP="00C548EF">
            <w:pPr>
              <w:pStyle w:val="TableFigure"/>
            </w:pPr>
            <w:r>
              <w:t>US Behavior</w:t>
            </w:r>
          </w:p>
        </w:tc>
        <w:tc>
          <w:tcPr>
            <w:tcW w:w="0" w:type="dxa"/>
          </w:tcPr>
          <w:p w14:paraId="5C17A4EC" w14:textId="2212DD60" w:rsidR="003D6BB6" w:rsidRDefault="003D6BB6" w:rsidP="00C548EF">
            <w:pPr>
              <w:pStyle w:val="TableFigure"/>
              <w:jc w:val="center"/>
            </w:pPr>
            <w:r>
              <w:t>US attitudes regarding COVID-19</w:t>
            </w:r>
          </w:p>
        </w:tc>
        <w:tc>
          <w:tcPr>
            <w:tcW w:w="0" w:type="dxa"/>
          </w:tcPr>
          <w:p w14:paraId="121ED6BE" w14:textId="3BACB39C" w:rsidR="003D6BB6" w:rsidRDefault="003D6BB6" w:rsidP="00C548EF">
            <w:pPr>
              <w:pStyle w:val="TableFigure"/>
              <w:jc w:val="center"/>
            </w:pPr>
            <w:r w:rsidRPr="00F46917">
              <w:t>Tynan &amp; Howard</w:t>
            </w:r>
          </w:p>
        </w:tc>
      </w:tr>
      <w:tr w:rsidR="003D6BB6" w14:paraId="2ED102C3" w14:textId="77777777" w:rsidTr="00E813EB">
        <w:tc>
          <w:tcPr>
            <w:tcW w:w="0" w:type="dxa"/>
          </w:tcPr>
          <w:p w14:paraId="343A2003" w14:textId="1FFD1D2A" w:rsidR="003D6BB6" w:rsidRDefault="003D6BB6" w:rsidP="00C548EF">
            <w:pPr>
              <w:pStyle w:val="TableFigure"/>
            </w:pPr>
            <w:r>
              <w:lastRenderedPageBreak/>
              <w:t>US Behavior</w:t>
            </w:r>
          </w:p>
        </w:tc>
        <w:tc>
          <w:tcPr>
            <w:tcW w:w="0" w:type="dxa"/>
          </w:tcPr>
          <w:p w14:paraId="105993C1" w14:textId="0B0E0749" w:rsidR="003D6BB6" w:rsidRDefault="003D6BB6" w:rsidP="00C548EF">
            <w:pPr>
              <w:pStyle w:val="TableFigure"/>
              <w:jc w:val="center"/>
            </w:pPr>
            <w:r>
              <w:t>US population movement</w:t>
            </w:r>
          </w:p>
        </w:tc>
        <w:tc>
          <w:tcPr>
            <w:tcW w:w="0" w:type="dxa"/>
          </w:tcPr>
          <w:p w14:paraId="578611C1" w14:textId="62C64C58" w:rsidR="003D6BB6" w:rsidRDefault="003D6BB6" w:rsidP="00C548EF">
            <w:pPr>
              <w:pStyle w:val="TableFigure"/>
              <w:jc w:val="center"/>
            </w:pPr>
            <w:r>
              <w:t>Center for Disease Control</w:t>
            </w:r>
          </w:p>
        </w:tc>
      </w:tr>
      <w:tr w:rsidR="003D6BB6" w14:paraId="50751144" w14:textId="77777777" w:rsidTr="00E813EB">
        <w:tc>
          <w:tcPr>
            <w:tcW w:w="0" w:type="dxa"/>
          </w:tcPr>
          <w:p w14:paraId="3073FBF5" w14:textId="0D241660" w:rsidR="003D6BB6" w:rsidRDefault="003D6BB6" w:rsidP="00C548EF">
            <w:pPr>
              <w:pStyle w:val="TableFigure"/>
            </w:pPr>
            <w:r>
              <w:t>US Behavior</w:t>
            </w:r>
          </w:p>
        </w:tc>
        <w:tc>
          <w:tcPr>
            <w:tcW w:w="0" w:type="dxa"/>
          </w:tcPr>
          <w:p w14:paraId="2363CAF5" w14:textId="40CD22F1" w:rsidR="003D6BB6" w:rsidRDefault="003D6BB6" w:rsidP="00C548EF">
            <w:pPr>
              <w:pStyle w:val="TableFigure"/>
              <w:jc w:val="center"/>
            </w:pPr>
            <w:r>
              <w:t xml:space="preserve">A </w:t>
            </w:r>
            <w:r w:rsidR="00312E49">
              <w:t>n</w:t>
            </w:r>
            <w:r>
              <w:t xml:space="preserve">ew </w:t>
            </w:r>
            <w:r w:rsidR="00312E49">
              <w:t>n</w:t>
            </w:r>
            <w:r>
              <w:t>ormal</w:t>
            </w:r>
          </w:p>
        </w:tc>
        <w:tc>
          <w:tcPr>
            <w:tcW w:w="0" w:type="dxa"/>
          </w:tcPr>
          <w:p w14:paraId="466DE3DB" w14:textId="7782047D" w:rsidR="003D6BB6" w:rsidRDefault="003D6BB6" w:rsidP="00C548EF">
            <w:pPr>
              <w:pStyle w:val="TableFigure"/>
              <w:jc w:val="center"/>
            </w:pPr>
            <w:r w:rsidRPr="00EB3E33">
              <w:t>Roberts &amp; Tehrani</w:t>
            </w:r>
          </w:p>
        </w:tc>
      </w:tr>
      <w:tr w:rsidR="003D6BB6" w14:paraId="45B281F2" w14:textId="77777777" w:rsidTr="00E813EB">
        <w:tc>
          <w:tcPr>
            <w:tcW w:w="0" w:type="dxa"/>
          </w:tcPr>
          <w:p w14:paraId="46750415" w14:textId="77D534BD" w:rsidR="003D6BB6" w:rsidRDefault="003D6BB6" w:rsidP="00C548EF">
            <w:pPr>
              <w:pStyle w:val="TableFigure"/>
            </w:pPr>
            <w:r>
              <w:t>US Behavior</w:t>
            </w:r>
          </w:p>
        </w:tc>
        <w:tc>
          <w:tcPr>
            <w:tcW w:w="0" w:type="dxa"/>
          </w:tcPr>
          <w:p w14:paraId="362442BF" w14:textId="0383106E" w:rsidR="003D6BB6" w:rsidRDefault="003D6BB6" w:rsidP="00C548EF">
            <w:pPr>
              <w:pStyle w:val="TableFigure"/>
              <w:jc w:val="center"/>
            </w:pPr>
            <w:r>
              <w:t>Working from home increase</w:t>
            </w:r>
          </w:p>
        </w:tc>
        <w:tc>
          <w:tcPr>
            <w:tcW w:w="0" w:type="dxa"/>
          </w:tcPr>
          <w:p w14:paraId="28215DDF" w14:textId="4E983230" w:rsidR="003D6BB6" w:rsidRDefault="003D6BB6" w:rsidP="00C548EF">
            <w:pPr>
              <w:pStyle w:val="TableFigure"/>
              <w:jc w:val="center"/>
            </w:pPr>
            <w:r w:rsidRPr="008330B7">
              <w:t>Ahmad</w:t>
            </w:r>
          </w:p>
        </w:tc>
      </w:tr>
      <w:tr w:rsidR="003D6BB6" w14:paraId="4851C169" w14:textId="77777777" w:rsidTr="00E813EB">
        <w:tc>
          <w:tcPr>
            <w:tcW w:w="0" w:type="dxa"/>
          </w:tcPr>
          <w:p w14:paraId="01F89022" w14:textId="6CBE0A99" w:rsidR="003D6BB6" w:rsidRDefault="003D6BB6" w:rsidP="00C548EF">
            <w:pPr>
              <w:pStyle w:val="TableFigure"/>
            </w:pPr>
            <w:r>
              <w:t>US Behavior</w:t>
            </w:r>
          </w:p>
        </w:tc>
        <w:tc>
          <w:tcPr>
            <w:tcW w:w="0" w:type="dxa"/>
          </w:tcPr>
          <w:p w14:paraId="6C2FF2E2" w14:textId="3B3F8681" w:rsidR="003D6BB6" w:rsidRDefault="003D6BB6" w:rsidP="00C548EF">
            <w:pPr>
              <w:pStyle w:val="TableFigure"/>
              <w:jc w:val="center"/>
            </w:pPr>
            <w:r>
              <w:t>Netflix subscription increase</w:t>
            </w:r>
          </w:p>
        </w:tc>
        <w:tc>
          <w:tcPr>
            <w:tcW w:w="0" w:type="dxa"/>
          </w:tcPr>
          <w:p w14:paraId="0685BD5E" w14:textId="3672F600" w:rsidR="003D6BB6" w:rsidRDefault="003D6BB6" w:rsidP="00C548EF">
            <w:pPr>
              <w:pStyle w:val="TableFigure"/>
              <w:jc w:val="center"/>
            </w:pPr>
            <w:r>
              <w:t>Dias</w:t>
            </w:r>
          </w:p>
        </w:tc>
      </w:tr>
      <w:tr w:rsidR="003D6BB6" w14:paraId="5EA23ABD" w14:textId="77777777" w:rsidTr="00E813EB">
        <w:tc>
          <w:tcPr>
            <w:tcW w:w="0" w:type="dxa"/>
          </w:tcPr>
          <w:p w14:paraId="10A94370" w14:textId="7443BDD6" w:rsidR="003D6BB6" w:rsidRDefault="003D6BB6" w:rsidP="00C548EF">
            <w:pPr>
              <w:pStyle w:val="TableFigure"/>
            </w:pPr>
            <w:r>
              <w:t>US Exercise</w:t>
            </w:r>
          </w:p>
        </w:tc>
        <w:tc>
          <w:tcPr>
            <w:tcW w:w="0" w:type="dxa"/>
          </w:tcPr>
          <w:p w14:paraId="64622BEB" w14:textId="07793A24" w:rsidR="003D6BB6" w:rsidRDefault="003D6BB6" w:rsidP="00C548EF">
            <w:pPr>
              <w:pStyle w:val="TableFigure"/>
              <w:jc w:val="center"/>
            </w:pPr>
            <w:r>
              <w:t xml:space="preserve">Importance of exercise in </w:t>
            </w:r>
            <w:r w:rsidR="00312E49">
              <w:t xml:space="preserve">the </w:t>
            </w:r>
            <w:r>
              <w:t>US</w:t>
            </w:r>
          </w:p>
        </w:tc>
        <w:tc>
          <w:tcPr>
            <w:tcW w:w="0" w:type="dxa"/>
          </w:tcPr>
          <w:p w14:paraId="253BBB4D" w14:textId="7592427B" w:rsidR="003D6BB6" w:rsidRDefault="003D6BB6" w:rsidP="00C548EF">
            <w:pPr>
              <w:pStyle w:val="TableFigure"/>
              <w:jc w:val="center"/>
            </w:pPr>
            <w:r>
              <w:t>Fletcher</w:t>
            </w:r>
          </w:p>
        </w:tc>
      </w:tr>
      <w:tr w:rsidR="003D6BB6" w14:paraId="6029031C" w14:textId="77777777" w:rsidTr="00E813EB">
        <w:tc>
          <w:tcPr>
            <w:tcW w:w="0" w:type="dxa"/>
          </w:tcPr>
          <w:p w14:paraId="5F3FD066" w14:textId="18C24E8C" w:rsidR="003D6BB6" w:rsidRDefault="003D6BB6" w:rsidP="00C548EF">
            <w:pPr>
              <w:pStyle w:val="TableFigure"/>
            </w:pPr>
            <w:r>
              <w:t xml:space="preserve">Podcast </w:t>
            </w:r>
            <w:r w:rsidR="00312E49">
              <w:t>D</w:t>
            </w:r>
            <w:r>
              <w:t>ata</w:t>
            </w:r>
          </w:p>
        </w:tc>
        <w:tc>
          <w:tcPr>
            <w:tcW w:w="0" w:type="dxa"/>
          </w:tcPr>
          <w:p w14:paraId="10B44745" w14:textId="7E2DB744" w:rsidR="003D6BB6" w:rsidRDefault="003D6BB6" w:rsidP="00C548EF">
            <w:pPr>
              <w:pStyle w:val="TableFigure"/>
              <w:jc w:val="center"/>
            </w:pPr>
            <w:r>
              <w:t>Relationship between interest and relevance</w:t>
            </w:r>
          </w:p>
        </w:tc>
        <w:tc>
          <w:tcPr>
            <w:tcW w:w="0" w:type="dxa"/>
          </w:tcPr>
          <w:p w14:paraId="6F1ED70A" w14:textId="23036F99" w:rsidR="003D6BB6" w:rsidRDefault="003D6BB6" w:rsidP="00C548EF">
            <w:pPr>
              <w:pStyle w:val="TableFigure"/>
              <w:jc w:val="center"/>
            </w:pPr>
            <w:r>
              <w:t>Tobarra &amp; Caminero</w:t>
            </w:r>
          </w:p>
        </w:tc>
      </w:tr>
      <w:tr w:rsidR="003D6BB6" w14:paraId="519F5BB7" w14:textId="77777777" w:rsidTr="00E813EB">
        <w:tc>
          <w:tcPr>
            <w:tcW w:w="0" w:type="dxa"/>
          </w:tcPr>
          <w:p w14:paraId="3B877A0A" w14:textId="714BFFE9" w:rsidR="003D6BB6" w:rsidRDefault="003D6BB6" w:rsidP="00C548EF">
            <w:pPr>
              <w:pStyle w:val="TableFigure"/>
            </w:pPr>
            <w:r>
              <w:t xml:space="preserve">Podcast </w:t>
            </w:r>
            <w:r w:rsidR="00312E49">
              <w:t>D</w:t>
            </w:r>
            <w:r>
              <w:t>ata</w:t>
            </w:r>
          </w:p>
        </w:tc>
        <w:tc>
          <w:tcPr>
            <w:tcW w:w="0" w:type="dxa"/>
          </w:tcPr>
          <w:p w14:paraId="2069397E" w14:textId="7339A8AB" w:rsidR="003D6BB6" w:rsidRDefault="003D6BB6" w:rsidP="00C548EF">
            <w:pPr>
              <w:pStyle w:val="TableFigure"/>
              <w:jc w:val="center"/>
            </w:pPr>
            <w:r>
              <w:t>Podcast popularity</w:t>
            </w:r>
          </w:p>
        </w:tc>
        <w:tc>
          <w:tcPr>
            <w:tcW w:w="0" w:type="dxa"/>
          </w:tcPr>
          <w:p w14:paraId="7FCF54F6" w14:textId="3F5739FB" w:rsidR="003D6BB6" w:rsidRDefault="003D6BB6" w:rsidP="00C548EF">
            <w:pPr>
              <w:pStyle w:val="TableFigure"/>
              <w:jc w:val="center"/>
            </w:pPr>
            <w:r>
              <w:t>Durrani, Gotkin, &amp; Laughlin</w:t>
            </w:r>
          </w:p>
        </w:tc>
      </w:tr>
      <w:tr w:rsidR="003D6BB6" w14:paraId="5D4793EB" w14:textId="77777777" w:rsidTr="00E813EB">
        <w:tc>
          <w:tcPr>
            <w:tcW w:w="0" w:type="dxa"/>
          </w:tcPr>
          <w:p w14:paraId="57ABC1C2" w14:textId="0BA5908C" w:rsidR="003D6BB6" w:rsidRDefault="003D6BB6" w:rsidP="00C548EF">
            <w:pPr>
              <w:pStyle w:val="TableFigure"/>
            </w:pPr>
            <w:r>
              <w:t xml:space="preserve">Podcast </w:t>
            </w:r>
            <w:r w:rsidR="00312E49">
              <w:t>D</w:t>
            </w:r>
            <w:r>
              <w:t>ata</w:t>
            </w:r>
          </w:p>
        </w:tc>
        <w:tc>
          <w:tcPr>
            <w:tcW w:w="0" w:type="dxa"/>
          </w:tcPr>
          <w:p w14:paraId="698E649A" w14:textId="69A70AEC" w:rsidR="003D6BB6" w:rsidRDefault="003D6BB6" w:rsidP="00C548EF">
            <w:pPr>
              <w:pStyle w:val="TableFigure"/>
              <w:jc w:val="center"/>
            </w:pPr>
            <w:r>
              <w:t>Podcast audi</w:t>
            </w:r>
            <w:r w:rsidR="00312E49">
              <w:t>e</w:t>
            </w:r>
            <w:r>
              <w:t>nce</w:t>
            </w:r>
          </w:p>
        </w:tc>
        <w:tc>
          <w:tcPr>
            <w:tcW w:w="0" w:type="dxa"/>
          </w:tcPr>
          <w:p w14:paraId="16B66215" w14:textId="7D7E4911" w:rsidR="003D6BB6" w:rsidRDefault="003D6BB6" w:rsidP="00C548EF">
            <w:pPr>
              <w:pStyle w:val="TableFigure"/>
              <w:jc w:val="center"/>
            </w:pPr>
            <w:r>
              <w:t>Mcclung &amp; Johnson</w:t>
            </w:r>
          </w:p>
        </w:tc>
      </w:tr>
    </w:tbl>
    <w:p w14:paraId="785A5602" w14:textId="77777777" w:rsidR="003D6BB6" w:rsidRDefault="003D6BB6" w:rsidP="003D6BB6">
      <w:pPr>
        <w:pStyle w:val="NoSpacing"/>
      </w:pPr>
    </w:p>
    <w:p w14:paraId="5D48E541" w14:textId="3BCE6736" w:rsidR="002D3C8F" w:rsidRPr="00013571" w:rsidRDefault="002D3C8F" w:rsidP="00387854">
      <w:pPr>
        <w:pStyle w:val="Heading1"/>
      </w:pPr>
      <w:r w:rsidRPr="00387854">
        <w:t>Methodology</w:t>
      </w:r>
    </w:p>
    <w:p w14:paraId="3CE2F16A" w14:textId="791D4A58" w:rsidR="000901AD" w:rsidRDefault="00C65505" w:rsidP="00E813EB">
      <w:r>
        <w:t>As stated above, t</w:t>
      </w:r>
      <w:r w:rsidR="000901AD">
        <w:t>his project’s research focused on answering</w:t>
      </w:r>
      <w:r w:rsidR="00BB2961">
        <w:t xml:space="preserve"> the following question:</w:t>
      </w:r>
    </w:p>
    <w:p w14:paraId="4460936B" w14:textId="1EC649BD" w:rsidR="00BB2961" w:rsidRPr="00BB2961" w:rsidRDefault="00BB2961" w:rsidP="00E813EB">
      <w:r w:rsidRPr="00BB2961">
        <w:t xml:space="preserve">Which types of exercise </w:t>
      </w:r>
      <w:r w:rsidR="00CB2C1B">
        <w:t>are</w:t>
      </w:r>
      <w:r w:rsidRPr="00BB2961">
        <w:t xml:space="preserve"> more popular in the US post-COVID-19?</w:t>
      </w:r>
    </w:p>
    <w:p w14:paraId="26009FC6" w14:textId="308F4CDD" w:rsidR="000901AD" w:rsidRDefault="000901AD" w:rsidP="00FF0E97">
      <w:r>
        <w:t>T</w:t>
      </w:r>
      <w:r w:rsidR="00C65505">
        <w:t>o answer th</w:t>
      </w:r>
      <w:r w:rsidR="002D3C8F">
        <w:t>is</w:t>
      </w:r>
      <w:r w:rsidR="00C65505">
        <w:t xml:space="preserve"> question,</w:t>
      </w:r>
      <w:r w:rsidR="002D3C8F">
        <w:t xml:space="preserve"> a </w:t>
      </w:r>
      <w:r w:rsidR="003F4280">
        <w:t>five</w:t>
      </w:r>
      <w:r w:rsidR="002D3C8F">
        <w:t>-step methodology was used</w:t>
      </w:r>
      <w:r>
        <w:t>:</w:t>
      </w:r>
    </w:p>
    <w:p w14:paraId="579649B1" w14:textId="62173A07" w:rsidR="00F26E9E" w:rsidRDefault="000901AD" w:rsidP="00387854">
      <w:pPr>
        <w:pStyle w:val="ListParagraph"/>
        <w:numPr>
          <w:ilvl w:val="0"/>
          <w:numId w:val="11"/>
        </w:numPr>
      </w:pPr>
      <w:r w:rsidRPr="00722C16">
        <w:rPr>
          <w:b/>
          <w:bCs/>
        </w:rPr>
        <w:t xml:space="preserve">Data </w:t>
      </w:r>
      <w:r w:rsidR="006266D2">
        <w:rPr>
          <w:b/>
          <w:bCs/>
        </w:rPr>
        <w:t>A</w:t>
      </w:r>
      <w:r w:rsidRPr="00722C16">
        <w:rPr>
          <w:b/>
          <w:bCs/>
        </w:rPr>
        <w:t xml:space="preserve">cquisition and </w:t>
      </w:r>
      <w:r w:rsidR="006266D2">
        <w:rPr>
          <w:b/>
          <w:bCs/>
        </w:rPr>
        <w:t>S</w:t>
      </w:r>
      <w:r w:rsidRPr="00722C16">
        <w:rPr>
          <w:b/>
          <w:bCs/>
        </w:rPr>
        <w:t>torage</w:t>
      </w:r>
      <w:r w:rsidR="00722C16">
        <w:t xml:space="preserve">: </w:t>
      </w:r>
      <w:r w:rsidR="00312E49">
        <w:t>According to</w:t>
      </w:r>
      <w:r w:rsidR="00722C16">
        <w:t xml:space="preserve"> the literary review </w:t>
      </w:r>
      <w:r w:rsidR="00C65505">
        <w:t>conducted for</w:t>
      </w:r>
      <w:r w:rsidR="00722C16">
        <w:t xml:space="preserve"> this research project, podcast </w:t>
      </w:r>
      <w:r w:rsidR="00F26E9E">
        <w:t>listening</w:t>
      </w:r>
      <w:r w:rsidR="00722C16">
        <w:t xml:space="preserve"> </w:t>
      </w:r>
      <w:r w:rsidR="00F26E9E">
        <w:t>corresponds to</w:t>
      </w:r>
      <w:r w:rsidR="00722C16">
        <w:t xml:space="preserve"> interest in a subject</w:t>
      </w:r>
      <w:r w:rsidR="005A2CA7">
        <w:t xml:space="preserve"> </w:t>
      </w:r>
      <w:r w:rsidR="00F26E9E">
        <w:t>and interest corresponds to relevancy</w:t>
      </w:r>
      <w:r w:rsidR="003D6BB6">
        <w:t>.</w:t>
      </w:r>
      <w:r w:rsidR="00722C16">
        <w:t xml:space="preserve"> Thus, the primary data source </w:t>
      </w:r>
      <w:r w:rsidR="00312E49">
        <w:t xml:space="preserve">used </w:t>
      </w:r>
      <w:r w:rsidR="00722C16">
        <w:t>to answer this question was US-based, exercise-related podcasts.</w:t>
      </w:r>
    </w:p>
    <w:p w14:paraId="3908FA9C" w14:textId="265C6A3E" w:rsidR="00722C16" w:rsidRDefault="00722C16" w:rsidP="00387854">
      <w:pPr>
        <w:pStyle w:val="ListParagraph"/>
      </w:pPr>
      <w:r>
        <w:t>To acquire podcast data, th</w:t>
      </w:r>
      <w:r w:rsidR="005A2CA7">
        <w:t>is</w:t>
      </w:r>
      <w:r>
        <w:t xml:space="preserve"> project </w:t>
      </w:r>
      <w:r w:rsidR="006266D2">
        <w:t>connected</w:t>
      </w:r>
      <w:r>
        <w:t xml:space="preserve"> to Spotify’s API</w:t>
      </w:r>
      <w:r w:rsidR="005D735C">
        <w:t xml:space="preserve"> with python</w:t>
      </w:r>
      <w:r>
        <w:t>. To store data</w:t>
      </w:r>
      <w:r w:rsidR="008F78C4">
        <w:t xml:space="preserve"> acquired</w:t>
      </w:r>
      <w:r w:rsidR="005A2CA7">
        <w:t xml:space="preserve"> from Spotify</w:t>
      </w:r>
      <w:r>
        <w:t xml:space="preserve">, </w:t>
      </w:r>
      <w:r w:rsidR="006266D2">
        <w:t xml:space="preserve">this project </w:t>
      </w:r>
      <w:r w:rsidR="005A2CA7">
        <w:t>leveraged</w:t>
      </w:r>
      <w:r w:rsidR="006266D2">
        <w:t xml:space="preserve"> </w:t>
      </w:r>
      <w:r>
        <w:t xml:space="preserve">a cloud-based </w:t>
      </w:r>
      <w:r w:rsidR="00312E49">
        <w:t>d</w:t>
      </w:r>
      <w:r>
        <w:t xml:space="preserve">ata </w:t>
      </w:r>
      <w:r w:rsidR="00312E49">
        <w:t>w</w:t>
      </w:r>
      <w:r>
        <w:t xml:space="preserve">arehouse created </w:t>
      </w:r>
      <w:r w:rsidR="00312E49">
        <w:t>using</w:t>
      </w:r>
      <w:r>
        <w:t xml:space="preserve"> Oracle Database 12c.</w:t>
      </w:r>
    </w:p>
    <w:p w14:paraId="6398150C" w14:textId="406ECF49" w:rsidR="000901AD" w:rsidRDefault="00722C16" w:rsidP="00AE34EB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bookmarkStart w:id="1" w:name="_Hlk56527453"/>
      <w:r w:rsidR="000901AD" w:rsidRPr="00AE34EB">
        <w:rPr>
          <w:b/>
          <w:bCs/>
        </w:rPr>
        <w:t xml:space="preserve">Data </w:t>
      </w:r>
      <w:r w:rsidR="006266D2" w:rsidRPr="00AE34EB">
        <w:rPr>
          <w:b/>
          <w:bCs/>
        </w:rPr>
        <w:t>E</w:t>
      </w:r>
      <w:r w:rsidR="000901AD" w:rsidRPr="00AE34EB">
        <w:rPr>
          <w:b/>
          <w:bCs/>
        </w:rPr>
        <w:t>xploration</w:t>
      </w:r>
      <w:bookmarkEnd w:id="1"/>
      <w:r>
        <w:t>: Each variable in the podcast data</w:t>
      </w:r>
      <w:r w:rsidR="006C0C54">
        <w:t>set</w:t>
      </w:r>
      <w:r>
        <w:t xml:space="preserve"> was explored for </w:t>
      </w:r>
      <w:r w:rsidR="007E7110">
        <w:t>data type</w:t>
      </w:r>
      <w:r w:rsidR="00231AC9">
        <w:t xml:space="preserve"> and</w:t>
      </w:r>
      <w:r w:rsidR="007E7110">
        <w:t xml:space="preserve"> </w:t>
      </w:r>
      <w:r>
        <w:t xml:space="preserve">distribution. </w:t>
      </w:r>
      <w:r w:rsidR="00231AC9">
        <w:t>Then, the three most important variables were</w:t>
      </w:r>
      <w:r w:rsidR="00F26E9E">
        <w:t xml:space="preserve"> closely</w:t>
      </w:r>
      <w:r w:rsidR="00231AC9">
        <w:t xml:space="preserve"> explored: number of episodes, episode description, and episodes per podcast</w:t>
      </w:r>
      <w:r w:rsidR="0061605E">
        <w:t xml:space="preserve"> per week</w:t>
      </w:r>
      <w:r w:rsidR="00231AC9">
        <w:t>.</w:t>
      </w:r>
    </w:p>
    <w:p w14:paraId="199678E5" w14:textId="5A1770AE" w:rsidR="007E7110" w:rsidRDefault="007E7110" w:rsidP="00387854">
      <w:pPr>
        <w:pStyle w:val="ListParagraph"/>
        <w:numPr>
          <w:ilvl w:val="0"/>
          <w:numId w:val="11"/>
        </w:numPr>
      </w:pPr>
      <w:r w:rsidRPr="007E7110">
        <w:rPr>
          <w:b/>
          <w:bCs/>
        </w:rPr>
        <w:t xml:space="preserve">Data </w:t>
      </w:r>
      <w:r w:rsidR="006266D2">
        <w:rPr>
          <w:b/>
          <w:bCs/>
        </w:rPr>
        <w:t>P</w:t>
      </w:r>
      <w:r w:rsidRPr="007E7110">
        <w:rPr>
          <w:b/>
          <w:bCs/>
        </w:rPr>
        <w:t>reparatio</w:t>
      </w:r>
      <w:r w:rsidR="003F4280">
        <w:rPr>
          <w:b/>
          <w:bCs/>
        </w:rPr>
        <w:t>n</w:t>
      </w:r>
      <w:r>
        <w:t xml:space="preserve">: </w:t>
      </w:r>
      <w:r w:rsidR="00497A54">
        <w:t>All</w:t>
      </w:r>
      <w:r w:rsidR="00231AC9">
        <w:t xml:space="preserve"> episodes with </w:t>
      </w:r>
      <w:r>
        <w:t xml:space="preserve">missing data </w:t>
      </w:r>
      <w:r w:rsidR="00231AC9">
        <w:t>were removed. Then,</w:t>
      </w:r>
      <w:r>
        <w:t xml:space="preserve"> </w:t>
      </w:r>
      <w:r w:rsidR="00231AC9">
        <w:t>e</w:t>
      </w:r>
      <w:r>
        <w:t>ach</w:t>
      </w:r>
      <w:r w:rsidR="00F7153E">
        <w:t xml:space="preserve"> episode</w:t>
      </w:r>
      <w:r>
        <w:t xml:space="preserve"> record was labelled with a </w:t>
      </w:r>
      <w:r w:rsidR="00F7153E">
        <w:t>week, month, and pre-vs-post COVID-19 distinction</w:t>
      </w:r>
      <w:r w:rsidR="00881D22">
        <w:t xml:space="preserve"> and e</w:t>
      </w:r>
      <w:r w:rsidR="00F7153E">
        <w:t xml:space="preserve">ach podcast record was labelled with a </w:t>
      </w:r>
      <w:r w:rsidR="00497A54">
        <w:t>genre</w:t>
      </w:r>
      <w:r w:rsidR="0061605E">
        <w:t xml:space="preserve"> and </w:t>
      </w:r>
      <w:r w:rsidR="0006344C">
        <w:t xml:space="preserve">the </w:t>
      </w:r>
      <w:r w:rsidR="0061605E">
        <w:t>average</w:t>
      </w:r>
      <w:r w:rsidR="0006344C">
        <w:t xml:space="preserve"> number of</w:t>
      </w:r>
      <w:r w:rsidR="0061605E">
        <w:t xml:space="preserve"> episodes per week</w:t>
      </w:r>
      <w:r>
        <w:t>.</w:t>
      </w:r>
      <w:r w:rsidR="006266D2">
        <w:t xml:space="preserve"> </w:t>
      </w:r>
      <w:r w:rsidR="0006344C">
        <w:t>Finally</w:t>
      </w:r>
      <w:r w:rsidR="006266D2">
        <w:t xml:space="preserve">, </w:t>
      </w:r>
      <w:r w:rsidR="006C0C54">
        <w:t xml:space="preserve">podcasts </w:t>
      </w:r>
      <w:r w:rsidR="00881D22">
        <w:t>without</w:t>
      </w:r>
      <w:r w:rsidR="0061605E">
        <w:t xml:space="preserve"> enough </w:t>
      </w:r>
      <w:r w:rsidR="006C0C54">
        <w:t>episodes both pre</w:t>
      </w:r>
      <w:r w:rsidR="0061605E">
        <w:t>-COVID-19</w:t>
      </w:r>
      <w:r w:rsidR="006C0C54">
        <w:t xml:space="preserve"> and post-COVID-19 were removed from the dataset.</w:t>
      </w:r>
    </w:p>
    <w:p w14:paraId="35318368" w14:textId="121BD8B0" w:rsidR="00497A54" w:rsidRPr="006C0C54" w:rsidRDefault="006C0C54" w:rsidP="00387854">
      <w:pPr>
        <w:pStyle w:val="ListParagraph"/>
        <w:numPr>
          <w:ilvl w:val="0"/>
          <w:numId w:val="11"/>
        </w:numPr>
      </w:pPr>
      <w:r w:rsidRPr="006C0C54">
        <w:rPr>
          <w:b/>
          <w:bCs/>
        </w:rPr>
        <w:t>Natural Language Processing</w:t>
      </w:r>
      <w:r w:rsidR="00497A54" w:rsidRPr="006C0C54">
        <w:t xml:space="preserve">: </w:t>
      </w:r>
      <w:r w:rsidR="0061605E">
        <w:t xml:space="preserve">Each podcast episode description was run through a </w:t>
      </w:r>
      <w:r w:rsidR="005D735C">
        <w:t>p</w:t>
      </w:r>
      <w:r w:rsidR="0061605E">
        <w:t>ython natural language processor (</w:t>
      </w:r>
      <w:r w:rsidR="00EE1025">
        <w:t>library</w:t>
      </w:r>
      <w:r w:rsidR="0061605E">
        <w:t xml:space="preserve">: NLTK) to determine the number of </w:t>
      </w:r>
      <w:r w:rsidR="00881D22">
        <w:t>exercise-</w:t>
      </w:r>
      <w:r w:rsidR="0061605E">
        <w:t>related terms used</w:t>
      </w:r>
      <w:r w:rsidR="00497A54" w:rsidRPr="006C0C54">
        <w:t>.</w:t>
      </w:r>
      <w:r w:rsidR="0061605E">
        <w:t xml:space="preserve"> Then, the number of </w:t>
      </w:r>
      <w:r w:rsidR="005D735C">
        <w:t xml:space="preserve">exercise </w:t>
      </w:r>
      <w:r w:rsidR="0061605E">
        <w:t>terms per podcast</w:t>
      </w:r>
      <w:r w:rsidR="00881D22">
        <w:t xml:space="preserve"> description </w:t>
      </w:r>
      <w:r w:rsidR="001C171A">
        <w:t>w</w:t>
      </w:r>
      <w:r w:rsidR="0006344C">
        <w:t>as</w:t>
      </w:r>
      <w:r w:rsidR="001C171A">
        <w:t xml:space="preserve"> calculated.</w:t>
      </w:r>
    </w:p>
    <w:p w14:paraId="19E16875" w14:textId="03FC7B2F" w:rsidR="00895DFF" w:rsidRPr="00752063" w:rsidRDefault="00BD16FA" w:rsidP="00387854">
      <w:pPr>
        <w:pStyle w:val="ListParagraph"/>
        <w:numPr>
          <w:ilvl w:val="0"/>
          <w:numId w:val="11"/>
        </w:numPr>
      </w:pPr>
      <w:bookmarkStart w:id="2" w:name="_Hlk56173713"/>
      <w:r>
        <w:rPr>
          <w:b/>
          <w:bCs/>
        </w:rPr>
        <w:t>Two-</w:t>
      </w:r>
      <w:r w:rsidR="00BB2961">
        <w:rPr>
          <w:b/>
          <w:bCs/>
        </w:rPr>
        <w:t>S</w:t>
      </w:r>
      <w:r>
        <w:rPr>
          <w:b/>
          <w:bCs/>
        </w:rPr>
        <w:t xml:space="preserve">ample </w:t>
      </w:r>
      <w:r w:rsidR="00BB2961">
        <w:rPr>
          <w:b/>
          <w:bCs/>
        </w:rPr>
        <w:t>T-</w:t>
      </w:r>
      <w:r>
        <w:rPr>
          <w:b/>
          <w:bCs/>
        </w:rPr>
        <w:t>Test for Difference of Means</w:t>
      </w:r>
      <w:r w:rsidR="006266D2">
        <w:t>: With the dataset properly labelled</w:t>
      </w:r>
      <w:r w:rsidR="00497A54">
        <w:t xml:space="preserve"> </w:t>
      </w:r>
      <w:r w:rsidR="001C171A">
        <w:t>and analyzed</w:t>
      </w:r>
      <w:r w:rsidR="006266D2">
        <w:t>,</w:t>
      </w:r>
      <w:r w:rsidR="00BB2961">
        <w:t xml:space="preserve"> </w:t>
      </w:r>
      <w:r w:rsidR="00E57072">
        <w:t>seven</w:t>
      </w:r>
      <w:r w:rsidR="00BB2961">
        <w:t xml:space="preserve"> separate </w:t>
      </w:r>
      <w:r w:rsidR="00EE1025">
        <w:t>t</w:t>
      </w:r>
      <w:r w:rsidR="00BB2961">
        <w:t>wo-</w:t>
      </w:r>
      <w:r w:rsidR="00EE1025">
        <w:t>s</w:t>
      </w:r>
      <w:r w:rsidR="00BB2961">
        <w:t xml:space="preserve">ample </w:t>
      </w:r>
      <w:r w:rsidR="00EE1025">
        <w:t>t</w:t>
      </w:r>
      <w:r w:rsidR="00BB2961">
        <w:t>-</w:t>
      </w:r>
      <w:r w:rsidR="00EE1025">
        <w:t>t</w:t>
      </w:r>
      <w:r w:rsidR="00BB2961">
        <w:t>est</w:t>
      </w:r>
      <w:r w:rsidR="00EE1025">
        <w:t>s</w:t>
      </w:r>
      <w:r w:rsidR="00BB2961">
        <w:t xml:space="preserve"> were set</w:t>
      </w:r>
      <w:r w:rsidR="00E57072">
        <w:t xml:space="preserve"> </w:t>
      </w:r>
      <w:r w:rsidR="00BB2961">
        <w:t xml:space="preserve">up to test changes in </w:t>
      </w:r>
      <w:r w:rsidR="00E57072">
        <w:t>seven</w:t>
      </w:r>
      <w:r w:rsidR="00BB2961">
        <w:t xml:space="preserve"> different types of exercise. Each test used the same </w:t>
      </w:r>
      <w:r w:rsidR="001A7B12">
        <w:t xml:space="preserve">podcast dataset and each </w:t>
      </w:r>
      <w:r w:rsidR="00BB2961">
        <w:t xml:space="preserve">measured </w:t>
      </w:r>
      <w:proofErr w:type="gramStart"/>
      <w:r w:rsidR="00BB2961">
        <w:t>change</w:t>
      </w:r>
      <w:r w:rsidR="00E57072">
        <w:t>s</w:t>
      </w:r>
      <w:proofErr w:type="gramEnd"/>
      <w:r w:rsidR="00BB2961">
        <w:t xml:space="preserve"> between pre-COVID-1</w:t>
      </w:r>
      <w:r w:rsidR="001A7B12">
        <w:t>9 and post-COVID-19.</w:t>
      </w:r>
      <w:r w:rsidR="00BB2961">
        <w:t xml:space="preserve"> For all </w:t>
      </w:r>
      <w:r w:rsidR="00EE1025">
        <w:t>t</w:t>
      </w:r>
      <w:r w:rsidR="00BB2961">
        <w:t>-</w:t>
      </w:r>
      <w:r w:rsidR="00EE1025">
        <w:t>t</w:t>
      </w:r>
      <w:r w:rsidR="00BB2961">
        <w:t xml:space="preserve">ests, the null hypothesis </w:t>
      </w:r>
      <w:r w:rsidR="00EE1025">
        <w:t>was</w:t>
      </w:r>
      <w:r w:rsidR="00E57072">
        <w:t xml:space="preserve"> that</w:t>
      </w:r>
      <w:r w:rsidR="00BB2961">
        <w:t xml:space="preserve"> the popularity of this type of exercise did not change after COVID-19</w:t>
      </w:r>
      <w:r w:rsidR="005A2CA7">
        <w:t>.</w:t>
      </w:r>
      <w:r w:rsidR="00881D22">
        <w:t xml:space="preserve"> T</w:t>
      </w:r>
      <w:r w:rsidR="001A7B12">
        <w:t>he alternate hypothesis was</w:t>
      </w:r>
      <w:r w:rsidR="00E57072">
        <w:t xml:space="preserve"> that</w:t>
      </w:r>
      <w:r w:rsidR="001A7B12">
        <w:t xml:space="preserve"> this type of exercise did change post-COVID-19.</w:t>
      </w:r>
      <w:bookmarkEnd w:id="2"/>
      <w:r>
        <w:t xml:space="preserve"> </w:t>
      </w:r>
    </w:p>
    <w:p w14:paraId="0A47AB9A" w14:textId="32B21A57" w:rsidR="00073E81" w:rsidRDefault="00073E81" w:rsidP="00E813EB">
      <w:pPr>
        <w:pStyle w:val="Heading1"/>
      </w:pPr>
      <w:r w:rsidRPr="00E813EB">
        <w:t>Experimentation</w:t>
      </w:r>
      <w:r>
        <w:t xml:space="preserve"> and Results</w:t>
      </w:r>
    </w:p>
    <w:p w14:paraId="0490CCFC" w14:textId="066508E4" w:rsidR="00073E81" w:rsidRDefault="00073E81" w:rsidP="00AE34EB">
      <w:r w:rsidRPr="0097365E">
        <w:t>Question:</w:t>
      </w:r>
      <w:r>
        <w:t xml:space="preserve"> </w:t>
      </w:r>
      <w:r w:rsidR="0097365E" w:rsidRPr="0097365E">
        <w:t xml:space="preserve">Which types of exercise </w:t>
      </w:r>
      <w:r w:rsidR="00CB2C1B">
        <w:t>are</w:t>
      </w:r>
      <w:r w:rsidR="0097365E" w:rsidRPr="0097365E">
        <w:t xml:space="preserve"> more popular in the US post-COVID-19?</w:t>
      </w:r>
    </w:p>
    <w:p w14:paraId="214D2CC8" w14:textId="4619E161" w:rsidR="00073E81" w:rsidRDefault="00073E81" w:rsidP="00E813EB">
      <w:pPr>
        <w:pStyle w:val="Heading2"/>
      </w:pPr>
      <w:r w:rsidRPr="00AE34EB">
        <w:lastRenderedPageBreak/>
        <w:t>Data</w:t>
      </w:r>
      <w:r>
        <w:t xml:space="preserve"> Acquisition and Storage</w:t>
      </w:r>
      <w:r w:rsidR="00AE34EB">
        <w:t xml:space="preserve"> </w:t>
      </w:r>
    </w:p>
    <w:p w14:paraId="490084C9" w14:textId="0B6816D1" w:rsidR="00AB14CC" w:rsidRDefault="00073E81" w:rsidP="00AE34EB">
      <w:r>
        <w:t>The</w:t>
      </w:r>
      <w:r w:rsidR="00895DFF">
        <w:t xml:space="preserve"> podcast</w:t>
      </w:r>
      <w:r>
        <w:t xml:space="preserve"> data was acquired from Spotify </w:t>
      </w:r>
      <w:r w:rsidR="0097365E">
        <w:t>using</w:t>
      </w:r>
      <w:r>
        <w:t xml:space="preserve"> Spotify</w:t>
      </w:r>
      <w:r w:rsidR="00895DFF">
        <w:t>’s</w:t>
      </w:r>
      <w:r>
        <w:t xml:space="preserve"> </w:t>
      </w:r>
      <w:r w:rsidR="00E57072">
        <w:t>P</w:t>
      </w:r>
      <w:r>
        <w:t xml:space="preserve">ython API. </w:t>
      </w:r>
      <w:r w:rsidR="0097365E">
        <w:t xml:space="preserve">The data was </w:t>
      </w:r>
      <w:r w:rsidR="00895DFF">
        <w:t xml:space="preserve">collected from 47 of the largest US exercise </w:t>
      </w:r>
      <w:r w:rsidR="0097365E">
        <w:t>podcasts and totaled</w:t>
      </w:r>
      <w:r w:rsidR="00895DFF">
        <w:t xml:space="preserve"> 11,447 episodes</w:t>
      </w:r>
      <w:r w:rsidR="0097365E">
        <w:t xml:space="preserve">. More details </w:t>
      </w:r>
      <w:r w:rsidR="00E57072">
        <w:t>pertaining to</w:t>
      </w:r>
      <w:r w:rsidR="0097365E">
        <w:t xml:space="preserve"> the data collection are</w:t>
      </w:r>
      <w:r w:rsidR="00D76A98">
        <w:t xml:space="preserve"> found in the chart</w:t>
      </w:r>
      <w:r w:rsidR="0097365E">
        <w:t xml:space="preserve"> below:</w:t>
      </w:r>
    </w:p>
    <w:p w14:paraId="0C438120" w14:textId="6B8B5C7C" w:rsidR="00AB14CC" w:rsidRPr="00595A4D" w:rsidRDefault="00AB14CC" w:rsidP="00AB14CC">
      <w:pPr>
        <w:pStyle w:val="Caption"/>
        <w:rPr>
          <w:b w:val="0"/>
          <w:bCs w:val="0"/>
        </w:rPr>
      </w:pPr>
      <w:r>
        <w:t xml:space="preserve">Table </w:t>
      </w:r>
      <w:fldSimple w:instr=" SEQ Table \* ARABIC ">
        <w:r w:rsidR="00FD12FE">
          <w:t>2</w:t>
        </w:r>
      </w:fldSimple>
      <w:r>
        <w:br/>
      </w:r>
      <w:r w:rsidR="00595A4D" w:rsidRPr="00595A4D">
        <w:rPr>
          <w:b w:val="0"/>
          <w:bCs w:val="0"/>
          <w:i/>
          <w:iCs/>
        </w:rPr>
        <w:t>Episodes Collected by Podcast</w:t>
      </w:r>
    </w:p>
    <w:tbl>
      <w:tblPr>
        <w:tblStyle w:val="APAReport"/>
        <w:tblW w:w="8095" w:type="dxa"/>
        <w:tblLook w:val="0460" w:firstRow="1" w:lastRow="1" w:firstColumn="0" w:lastColumn="0" w:noHBand="0" w:noVBand="1"/>
      </w:tblPr>
      <w:tblGrid>
        <w:gridCol w:w="5559"/>
        <w:gridCol w:w="2536"/>
      </w:tblGrid>
      <w:tr w:rsidR="009B3820" w:rsidRPr="00AB14CC" w14:paraId="25642440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0" w:type="dxa"/>
            <w:noWrap/>
          </w:tcPr>
          <w:p w14:paraId="3B9D6D14" w14:textId="551355BE" w:rsidR="009B3820" w:rsidRPr="00AB14CC" w:rsidRDefault="009B3820" w:rsidP="00AB14CC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Podcast</w:t>
            </w:r>
          </w:p>
        </w:tc>
        <w:tc>
          <w:tcPr>
            <w:tcW w:w="0" w:type="dxa"/>
            <w:noWrap/>
          </w:tcPr>
          <w:p w14:paraId="216E73FB" w14:textId="06397A20" w:rsidR="009B3820" w:rsidRPr="00AB14CC" w:rsidRDefault="009B3820" w:rsidP="00AB14CC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Episodes Collected</w:t>
            </w:r>
          </w:p>
        </w:tc>
      </w:tr>
      <w:tr w:rsidR="009B3820" w:rsidRPr="00AB14CC" w14:paraId="749ADE5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0747BE3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9 to 5 Fitness</w:t>
            </w:r>
          </w:p>
        </w:tc>
        <w:tc>
          <w:tcPr>
            <w:tcW w:w="0" w:type="dxa"/>
            <w:noWrap/>
            <w:hideMark/>
          </w:tcPr>
          <w:p w14:paraId="6FC1B071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70E6E74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45113E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Align Podcast</w:t>
            </w:r>
          </w:p>
        </w:tc>
        <w:tc>
          <w:tcPr>
            <w:tcW w:w="0" w:type="dxa"/>
            <w:noWrap/>
            <w:hideMark/>
          </w:tcPr>
          <w:p w14:paraId="6575BD2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9B3820" w:rsidRPr="00AB14CC" w14:paraId="3A7CCDF6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5433B4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AMRAP Mentality with Jason Khalipa</w:t>
            </w:r>
          </w:p>
        </w:tc>
        <w:tc>
          <w:tcPr>
            <w:tcW w:w="0" w:type="dxa"/>
            <w:noWrap/>
            <w:hideMark/>
          </w:tcPr>
          <w:p w14:paraId="5F46CEE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514C5B5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0F61FDF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Another Mother Runner</w:t>
            </w:r>
          </w:p>
        </w:tc>
        <w:tc>
          <w:tcPr>
            <w:tcW w:w="0" w:type="dxa"/>
            <w:noWrap/>
            <w:hideMark/>
          </w:tcPr>
          <w:p w14:paraId="5D318F1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9B3820" w:rsidRPr="00AB14CC" w14:paraId="7E9E888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958486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BarBend Podcast</w:t>
            </w:r>
          </w:p>
        </w:tc>
        <w:tc>
          <w:tcPr>
            <w:tcW w:w="0" w:type="dxa"/>
            <w:noWrap/>
            <w:hideMark/>
          </w:tcPr>
          <w:p w14:paraId="4ADF9687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13296E09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2E90B9F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Ben Greenfield Fitness</w:t>
            </w:r>
          </w:p>
        </w:tc>
        <w:tc>
          <w:tcPr>
            <w:tcW w:w="0" w:type="dxa"/>
            <w:noWrap/>
            <w:hideMark/>
          </w:tcPr>
          <w:p w14:paraId="616FA56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972</w:t>
            </w:r>
          </w:p>
        </w:tc>
      </w:tr>
      <w:tr w:rsidR="009B3820" w:rsidRPr="00AB14CC" w14:paraId="6EE16B00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76F0E4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Bulletproof Radio</w:t>
            </w:r>
          </w:p>
        </w:tc>
        <w:tc>
          <w:tcPr>
            <w:tcW w:w="0" w:type="dxa"/>
            <w:noWrap/>
            <w:hideMark/>
          </w:tcPr>
          <w:p w14:paraId="3A83D725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750</w:t>
            </w:r>
          </w:p>
        </w:tc>
      </w:tr>
      <w:tr w:rsidR="009B3820" w:rsidRPr="00AB14CC" w14:paraId="1F81C32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8D2C08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Chasing Excellence</w:t>
            </w:r>
          </w:p>
        </w:tc>
        <w:tc>
          <w:tcPr>
            <w:tcW w:w="0" w:type="dxa"/>
            <w:noWrap/>
            <w:hideMark/>
          </w:tcPr>
          <w:p w14:paraId="2831F49C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3FB79226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028E877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CITIUS MAG Podcast with Chris Chavez</w:t>
            </w:r>
          </w:p>
        </w:tc>
        <w:tc>
          <w:tcPr>
            <w:tcW w:w="0" w:type="dxa"/>
            <w:noWrap/>
            <w:hideMark/>
          </w:tcPr>
          <w:p w14:paraId="4C6AFEA3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45C53AA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06E9AF8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Corpus Animus Podcast</w:t>
            </w:r>
          </w:p>
        </w:tc>
        <w:tc>
          <w:tcPr>
            <w:tcW w:w="0" w:type="dxa"/>
            <w:noWrap/>
            <w:hideMark/>
          </w:tcPr>
          <w:p w14:paraId="2E3BC36F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485E274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A6859B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Cultra Trail Running</w:t>
            </w:r>
          </w:p>
        </w:tc>
        <w:tc>
          <w:tcPr>
            <w:tcW w:w="0" w:type="dxa"/>
            <w:noWrap/>
            <w:hideMark/>
          </w:tcPr>
          <w:p w14:paraId="5046D4C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B3820" w:rsidRPr="00AB14CC" w14:paraId="319C5EA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F154C65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Froning and Friends</w:t>
            </w:r>
          </w:p>
        </w:tc>
        <w:tc>
          <w:tcPr>
            <w:tcW w:w="0" w:type="dxa"/>
            <w:noWrap/>
            <w:hideMark/>
          </w:tcPr>
          <w:p w14:paraId="4F209FB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68A0512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6E86D28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IST CrossFit Podcast</w:t>
            </w:r>
          </w:p>
        </w:tc>
        <w:tc>
          <w:tcPr>
            <w:tcW w:w="0" w:type="dxa"/>
            <w:noWrap/>
            <w:hideMark/>
          </w:tcPr>
          <w:p w14:paraId="2DB089B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188F812F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95621E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Joe DeFranco's Industrial Strength Show</w:t>
            </w:r>
          </w:p>
        </w:tc>
        <w:tc>
          <w:tcPr>
            <w:tcW w:w="0" w:type="dxa"/>
            <w:noWrap/>
            <w:hideMark/>
          </w:tcPr>
          <w:p w14:paraId="28607C5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9B3820" w:rsidRPr="00AB14CC" w14:paraId="3DCC533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45B9E8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Kyle Kingsbury Podcast</w:t>
            </w:r>
          </w:p>
        </w:tc>
        <w:tc>
          <w:tcPr>
            <w:tcW w:w="0" w:type="dxa"/>
            <w:noWrap/>
            <w:hideMark/>
          </w:tcPr>
          <w:p w14:paraId="59DE3CB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1336F6CD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2A0F577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lastRenderedPageBreak/>
              <w:t>Mind Pump: Raw Fitness Truth</w:t>
            </w:r>
          </w:p>
        </w:tc>
        <w:tc>
          <w:tcPr>
            <w:tcW w:w="0" w:type="dxa"/>
            <w:noWrap/>
            <w:hideMark/>
          </w:tcPr>
          <w:p w14:paraId="53F5AE92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1450</w:t>
            </w:r>
          </w:p>
        </w:tc>
      </w:tr>
      <w:tr w:rsidR="009B3820" w:rsidRPr="00AB14CC" w14:paraId="3C6F7804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EA6CF32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Misfit Podcast</w:t>
            </w:r>
          </w:p>
        </w:tc>
        <w:tc>
          <w:tcPr>
            <w:tcW w:w="0" w:type="dxa"/>
            <w:noWrap/>
            <w:hideMark/>
          </w:tcPr>
          <w:p w14:paraId="206777E6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9B3820" w:rsidRPr="00AB14CC" w14:paraId="1C33AA6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B5BF38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Muscle For Life with Mike Matthews</w:t>
            </w:r>
          </w:p>
        </w:tc>
        <w:tc>
          <w:tcPr>
            <w:tcW w:w="0" w:type="dxa"/>
            <w:noWrap/>
            <w:hideMark/>
          </w:tcPr>
          <w:p w14:paraId="319AD6E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625</w:t>
            </w:r>
          </w:p>
        </w:tc>
      </w:tr>
      <w:tr w:rsidR="009B3820" w:rsidRPr="00AB14CC" w14:paraId="5B36A41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51DBBC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No Meat Athlete Radio</w:t>
            </w:r>
          </w:p>
        </w:tc>
        <w:tc>
          <w:tcPr>
            <w:tcW w:w="0" w:type="dxa"/>
            <w:noWrap/>
            <w:hideMark/>
          </w:tcPr>
          <w:p w14:paraId="60BA03F4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350</w:t>
            </w:r>
          </w:p>
        </w:tc>
      </w:tr>
      <w:tr w:rsidR="009B3820" w:rsidRPr="00AB14CC" w14:paraId="237F98AF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A42219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Not Real Runners</w:t>
            </w:r>
          </w:p>
        </w:tc>
        <w:tc>
          <w:tcPr>
            <w:tcW w:w="0" w:type="dxa"/>
            <w:noWrap/>
            <w:hideMark/>
          </w:tcPr>
          <w:p w14:paraId="36101EEF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45B3649E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1112D97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On Purpose with Jay Shetty</w:t>
            </w:r>
          </w:p>
        </w:tc>
        <w:tc>
          <w:tcPr>
            <w:tcW w:w="0" w:type="dxa"/>
            <w:noWrap/>
            <w:hideMark/>
          </w:tcPr>
          <w:p w14:paraId="3B0EE6A7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5AD0995F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E27D3F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Pace the Nation</w:t>
            </w:r>
          </w:p>
        </w:tc>
        <w:tc>
          <w:tcPr>
            <w:tcW w:w="0" w:type="dxa"/>
            <w:noWrap/>
            <w:hideMark/>
          </w:tcPr>
          <w:p w14:paraId="28FBB161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9B3820" w:rsidRPr="00AB14CC" w14:paraId="4EF95E8D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F98C820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 Selfie Repeat</w:t>
            </w:r>
          </w:p>
        </w:tc>
        <w:tc>
          <w:tcPr>
            <w:tcW w:w="0" w:type="dxa"/>
            <w:noWrap/>
            <w:hideMark/>
          </w:tcPr>
          <w:p w14:paraId="73423BB4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445F754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FAD324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 to the Top Podcast | The Ultimate Guide to Running</w:t>
            </w:r>
          </w:p>
        </w:tc>
        <w:tc>
          <w:tcPr>
            <w:tcW w:w="0" w:type="dxa"/>
            <w:noWrap/>
            <w:hideMark/>
          </w:tcPr>
          <w:p w14:paraId="426F56B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400</w:t>
            </w:r>
          </w:p>
        </w:tc>
      </w:tr>
      <w:tr w:rsidR="009B3820" w:rsidRPr="00AB14CC" w14:paraId="59AB6D4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D236F8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RunBuzz Running Podcast</w:t>
            </w:r>
          </w:p>
        </w:tc>
        <w:tc>
          <w:tcPr>
            <w:tcW w:w="0" w:type="dxa"/>
            <w:noWrap/>
            <w:hideMark/>
          </w:tcPr>
          <w:p w14:paraId="737B3BA0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6FD884F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08CE656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Runners of NYC</w:t>
            </w:r>
          </w:p>
        </w:tc>
        <w:tc>
          <w:tcPr>
            <w:tcW w:w="0" w:type="dxa"/>
            <w:noWrap/>
            <w:hideMark/>
          </w:tcPr>
          <w:p w14:paraId="586D300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571459A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072AED5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Running Lean</w:t>
            </w:r>
          </w:p>
        </w:tc>
        <w:tc>
          <w:tcPr>
            <w:tcW w:w="0" w:type="dxa"/>
            <w:noWrap/>
            <w:hideMark/>
          </w:tcPr>
          <w:p w14:paraId="2AAA01D0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6377F7E3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2BF8A3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Running Things Considered</w:t>
            </w:r>
          </w:p>
        </w:tc>
        <w:tc>
          <w:tcPr>
            <w:tcW w:w="0" w:type="dxa"/>
            <w:noWrap/>
            <w:hideMark/>
          </w:tcPr>
          <w:p w14:paraId="4926758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2FCB823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C6DA79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SHRED CrossFit Podcast</w:t>
            </w:r>
          </w:p>
        </w:tc>
        <w:tc>
          <w:tcPr>
            <w:tcW w:w="0" w:type="dxa"/>
            <w:noWrap/>
            <w:hideMark/>
          </w:tcPr>
          <w:p w14:paraId="65C41E4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60B8155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D5000DA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BibRave Podcast</w:t>
            </w:r>
          </w:p>
        </w:tc>
        <w:tc>
          <w:tcPr>
            <w:tcW w:w="0" w:type="dxa"/>
            <w:noWrap/>
            <w:hideMark/>
          </w:tcPr>
          <w:p w14:paraId="713D88D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225</w:t>
            </w:r>
          </w:p>
        </w:tc>
      </w:tr>
      <w:tr w:rsidR="009B3820" w:rsidRPr="00AB14CC" w14:paraId="1205DBC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117BE71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Brute Strength Podcast</w:t>
            </w:r>
          </w:p>
        </w:tc>
        <w:tc>
          <w:tcPr>
            <w:tcW w:w="0" w:type="dxa"/>
            <w:noWrap/>
            <w:hideMark/>
          </w:tcPr>
          <w:p w14:paraId="56F1B6F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520F9421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5CC5EC6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Jillian Michaels Show</w:t>
            </w:r>
          </w:p>
        </w:tc>
        <w:tc>
          <w:tcPr>
            <w:tcW w:w="0" w:type="dxa"/>
            <w:noWrap/>
            <w:hideMark/>
          </w:tcPr>
          <w:p w14:paraId="0C5C7560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9B3820" w:rsidRPr="00AB14CC" w14:paraId="081607A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AB28EE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Mind Muscle Project</w:t>
            </w:r>
          </w:p>
        </w:tc>
        <w:tc>
          <w:tcPr>
            <w:tcW w:w="0" w:type="dxa"/>
            <w:noWrap/>
            <w:hideMark/>
          </w:tcPr>
          <w:p w14:paraId="6F220B3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750</w:t>
            </w:r>
          </w:p>
        </w:tc>
      </w:tr>
      <w:tr w:rsidR="009B3820" w:rsidRPr="00AB14CC" w14:paraId="75DE134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02FE862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Not Your Average Runner Podcast</w:t>
            </w:r>
          </w:p>
        </w:tc>
        <w:tc>
          <w:tcPr>
            <w:tcW w:w="0" w:type="dxa"/>
            <w:noWrap/>
            <w:hideMark/>
          </w:tcPr>
          <w:p w14:paraId="58F2CE3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9B3820" w:rsidRPr="00AB14CC" w14:paraId="527755D3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396A24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Refined Savage</w:t>
            </w:r>
          </w:p>
        </w:tc>
        <w:tc>
          <w:tcPr>
            <w:tcW w:w="0" w:type="dxa"/>
            <w:noWrap/>
            <w:hideMark/>
          </w:tcPr>
          <w:p w14:paraId="24DD223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579CDDB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7246D6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Runner's World Show</w:t>
            </w:r>
          </w:p>
        </w:tc>
        <w:tc>
          <w:tcPr>
            <w:tcW w:w="0" w:type="dxa"/>
            <w:noWrap/>
            <w:hideMark/>
          </w:tcPr>
          <w:p w14:paraId="5B86A60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77A0DBC3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7F2C0FF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Runners Zone</w:t>
            </w:r>
          </w:p>
        </w:tc>
        <w:tc>
          <w:tcPr>
            <w:tcW w:w="0" w:type="dxa"/>
            <w:noWrap/>
            <w:hideMark/>
          </w:tcPr>
          <w:p w14:paraId="76E2D8B7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06C102D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11BCEA2" w14:textId="1224B8D0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lastRenderedPageBreak/>
              <w:t>The Running Pod</w:t>
            </w:r>
          </w:p>
        </w:tc>
        <w:tc>
          <w:tcPr>
            <w:tcW w:w="0" w:type="dxa"/>
            <w:noWrap/>
            <w:hideMark/>
          </w:tcPr>
          <w:p w14:paraId="52D3145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2A8A628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596976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Running Public</w:t>
            </w:r>
          </w:p>
        </w:tc>
        <w:tc>
          <w:tcPr>
            <w:tcW w:w="0" w:type="dxa"/>
            <w:noWrap/>
            <w:hideMark/>
          </w:tcPr>
          <w:p w14:paraId="6D3BCF3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083346A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9F2A931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Strength Running Podcast</w:t>
            </w:r>
          </w:p>
        </w:tc>
        <w:tc>
          <w:tcPr>
            <w:tcW w:w="0" w:type="dxa"/>
            <w:noWrap/>
            <w:hideMark/>
          </w:tcPr>
          <w:p w14:paraId="0D516F9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9B3820" w:rsidRPr="00AB14CC" w14:paraId="5CB5F75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229669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WAG Podcast</w:t>
            </w:r>
          </w:p>
        </w:tc>
        <w:tc>
          <w:tcPr>
            <w:tcW w:w="0" w:type="dxa"/>
            <w:noWrap/>
            <w:hideMark/>
          </w:tcPr>
          <w:p w14:paraId="7952132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4EC40BB4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BDEB0BA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WODcast Podcast</w:t>
            </w:r>
          </w:p>
        </w:tc>
        <w:tc>
          <w:tcPr>
            <w:tcW w:w="0" w:type="dxa"/>
            <w:noWrap/>
            <w:hideMark/>
          </w:tcPr>
          <w:p w14:paraId="392EAD8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425</w:t>
            </w:r>
          </w:p>
        </w:tc>
      </w:tr>
      <w:tr w:rsidR="009B3820" w:rsidRPr="00AB14CC" w14:paraId="3BC421B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201D54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Trail Runner Nation</w:t>
            </w:r>
          </w:p>
        </w:tc>
        <w:tc>
          <w:tcPr>
            <w:tcW w:w="0" w:type="dxa"/>
            <w:noWrap/>
            <w:hideMark/>
          </w:tcPr>
          <w:p w14:paraId="2B60CDC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475</w:t>
            </w:r>
          </w:p>
        </w:tc>
      </w:tr>
      <w:tr w:rsidR="009B3820" w:rsidRPr="00AB14CC" w14:paraId="16E9A0CB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E4E4710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Trail Running Women</w:t>
            </w:r>
          </w:p>
        </w:tc>
        <w:tc>
          <w:tcPr>
            <w:tcW w:w="0" w:type="dxa"/>
            <w:noWrap/>
            <w:hideMark/>
          </w:tcPr>
          <w:p w14:paraId="4C092BFF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B3820" w:rsidRPr="00AB14CC" w14:paraId="2CF5913E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BCA4658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TRAINED</w:t>
            </w:r>
          </w:p>
        </w:tc>
        <w:tc>
          <w:tcPr>
            <w:tcW w:w="0" w:type="dxa"/>
            <w:noWrap/>
            <w:hideMark/>
          </w:tcPr>
          <w:p w14:paraId="39F9531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6DB72CE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3D1C2F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Ultrarunnerpodcast.com</w:t>
            </w:r>
          </w:p>
        </w:tc>
        <w:tc>
          <w:tcPr>
            <w:tcW w:w="0" w:type="dxa"/>
            <w:noWrap/>
            <w:hideMark/>
          </w:tcPr>
          <w:p w14:paraId="0131C74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425</w:t>
            </w:r>
          </w:p>
        </w:tc>
      </w:tr>
      <w:tr w:rsidR="009B3820" w:rsidRPr="00AB14CC" w14:paraId="7B99922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741D37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WHOOP Podcast</w:t>
            </w:r>
          </w:p>
        </w:tc>
        <w:tc>
          <w:tcPr>
            <w:tcW w:w="0" w:type="dxa"/>
            <w:noWrap/>
            <w:hideMark/>
          </w:tcPr>
          <w:p w14:paraId="235B2B51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1F8317ED" w14:textId="77777777" w:rsidTr="00E813EB">
        <w:trPr>
          <w:trHeight w:val="288"/>
        </w:trPr>
        <w:tc>
          <w:tcPr>
            <w:tcW w:w="0" w:type="dxa"/>
            <w:noWrap/>
          </w:tcPr>
          <w:p w14:paraId="57BA85B0" w14:textId="37A1F4F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0" w:type="dxa"/>
            <w:noWrap/>
          </w:tcPr>
          <w:p w14:paraId="29A7A574" w14:textId="01B0BB7B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11447</w:t>
            </w:r>
          </w:p>
        </w:tc>
      </w:tr>
    </w:tbl>
    <w:p w14:paraId="687B77BD" w14:textId="77777777" w:rsidR="00895DFF" w:rsidRDefault="00895DFF" w:rsidP="00752063">
      <w:pPr>
        <w:pStyle w:val="NoSpacing"/>
      </w:pPr>
    </w:p>
    <w:p w14:paraId="12549B34" w14:textId="23287B91" w:rsidR="00FD584A" w:rsidRDefault="00895DFF" w:rsidP="00722D1B">
      <w:r>
        <w:t xml:space="preserve">As the data was collected from Spotify, it was stored in two tables </w:t>
      </w:r>
      <w:r w:rsidR="008C719B">
        <w:t xml:space="preserve">on a </w:t>
      </w:r>
      <w:r w:rsidR="00785E77">
        <w:t xml:space="preserve">cloud-based </w:t>
      </w:r>
      <w:r w:rsidR="003732DA">
        <w:t>d</w:t>
      </w:r>
      <w:r w:rsidR="00785E77">
        <w:t xml:space="preserve">ata </w:t>
      </w:r>
      <w:r w:rsidR="003732DA">
        <w:t>w</w:t>
      </w:r>
      <w:r w:rsidR="00785E77">
        <w:t xml:space="preserve">arehouse hosted by Oracle </w:t>
      </w:r>
      <w:r w:rsidR="00FB1ECD">
        <w:t>D</w:t>
      </w:r>
      <w:r w:rsidR="00785E77">
        <w:t>atabase 12c</w:t>
      </w:r>
      <w:r>
        <w:t>. The structure of the tables is shown below:</w:t>
      </w:r>
    </w:p>
    <w:p w14:paraId="5255602B" w14:textId="4984A23E" w:rsidR="00722D1B" w:rsidRDefault="00722D1B" w:rsidP="00722D1B">
      <w:pPr>
        <w:pStyle w:val="Caption"/>
      </w:pPr>
      <w:r>
        <w:lastRenderedPageBreak/>
        <w:t xml:space="preserve">Figure </w:t>
      </w:r>
      <w:fldSimple w:instr=" SEQ Figure_ \* ARABIC ">
        <w:r w:rsidR="00FD12FE">
          <w:t>1</w:t>
        </w:r>
      </w:fldSimple>
      <w:r>
        <w:br/>
      </w:r>
      <w:r w:rsidR="00595A4D">
        <w:rPr>
          <w:b w:val="0"/>
          <w:bCs w:val="0"/>
          <w:i/>
          <w:iCs/>
        </w:rPr>
        <w:t>Entity Relationship Diagram of Collected Data</w:t>
      </w:r>
    </w:p>
    <w:p w14:paraId="0115FC63" w14:textId="7FCCF50E" w:rsidR="00CD0CCB" w:rsidRDefault="00FD584A" w:rsidP="00722D1B">
      <w:pPr>
        <w:pStyle w:val="TableFigure"/>
      </w:pPr>
      <w:r>
        <w:rPr>
          <w:noProof/>
        </w:rPr>
        <w:drawing>
          <wp:inline distT="0" distB="0" distL="0" distR="0" wp14:anchorId="76F1609A" wp14:editId="09C9464E">
            <wp:extent cx="4381012" cy="3002338"/>
            <wp:effectExtent l="19050" t="19050" r="1968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85" t="32543" r="60505" b="19234"/>
                    <a:stretch/>
                  </pic:blipFill>
                  <pic:spPr bwMode="auto">
                    <a:xfrm>
                      <a:off x="0" y="0"/>
                      <a:ext cx="4419358" cy="3028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21703" w14:textId="56520966" w:rsidR="00FD584A" w:rsidRDefault="00FD584A" w:rsidP="00FD584A">
      <w:r>
        <w:t xml:space="preserve">In the </w:t>
      </w:r>
      <w:r w:rsidR="0097365E">
        <w:t>“</w:t>
      </w:r>
      <w:r>
        <w:t>episodes</w:t>
      </w:r>
      <w:r w:rsidR="0097365E">
        <w:t>”</w:t>
      </w:r>
      <w:r>
        <w:t xml:space="preserve"> table, there are 11,447 rows (episodes) and </w:t>
      </w:r>
      <w:r w:rsidR="00581E49">
        <w:t xml:space="preserve">15 columns. In the </w:t>
      </w:r>
      <w:r w:rsidR="0097365E">
        <w:t>“</w:t>
      </w:r>
      <w:r w:rsidR="00581E49">
        <w:t>podcast</w:t>
      </w:r>
      <w:r w:rsidR="00FB1ECD">
        <w:t xml:space="preserve"> </w:t>
      </w:r>
      <w:r w:rsidR="00581E49">
        <w:t>info</w:t>
      </w:r>
      <w:r w:rsidR="0097365E">
        <w:t>”</w:t>
      </w:r>
      <w:r w:rsidR="00581E49">
        <w:t xml:space="preserve"> table there are 47 rows (podcasts) and </w:t>
      </w:r>
      <w:r w:rsidR="00FB1ECD">
        <w:t>nine</w:t>
      </w:r>
      <w:r w:rsidR="00581E49">
        <w:t xml:space="preserve"> columns.</w:t>
      </w:r>
    </w:p>
    <w:p w14:paraId="0D7B4DB3" w14:textId="622BCB00" w:rsidR="001050F1" w:rsidRPr="00C65505" w:rsidRDefault="001050F1" w:rsidP="00722D1B">
      <w:pPr>
        <w:pStyle w:val="Heading2"/>
        <w:rPr>
          <w:b w:val="0"/>
          <w:bCs w:val="0"/>
        </w:rPr>
      </w:pPr>
      <w:r>
        <w:t xml:space="preserve">Data </w:t>
      </w:r>
      <w:r w:rsidRPr="00722D1B">
        <w:t>Exploration</w:t>
      </w:r>
    </w:p>
    <w:p w14:paraId="3740AC59" w14:textId="3059242A" w:rsidR="001F2122" w:rsidRDefault="008B1A8E" w:rsidP="00722D1B">
      <w:r>
        <w:t>The episodes table was first explored at a high</w:t>
      </w:r>
      <w:r w:rsidR="009E2873">
        <w:t>-</w:t>
      </w:r>
      <w:r>
        <w:t xml:space="preserve">level. </w:t>
      </w:r>
      <w:r w:rsidR="009E2873">
        <w:t>Since the hypothesis relies on time</w:t>
      </w:r>
      <w:r w:rsidR="00980EAA">
        <w:t xml:space="preserve"> (pre and post March 13, 2020)</w:t>
      </w:r>
      <w:r w:rsidR="009E2873">
        <w:t>, the</w:t>
      </w:r>
      <w:r w:rsidR="001F2122">
        <w:t xml:space="preserve"> </w:t>
      </w:r>
      <w:r w:rsidR="001F2122" w:rsidRPr="00F73EE4">
        <w:rPr>
          <w:b/>
          <w:bCs/>
        </w:rPr>
        <w:t>number of</w:t>
      </w:r>
      <w:r w:rsidR="009E2873" w:rsidRPr="00F73EE4">
        <w:rPr>
          <w:b/>
          <w:bCs/>
        </w:rPr>
        <w:t xml:space="preserve"> episodes</w:t>
      </w:r>
      <w:r w:rsidR="009E2873">
        <w:t xml:space="preserve"> w</w:t>
      </w:r>
      <w:r w:rsidR="004E3D03">
        <w:t>as</w:t>
      </w:r>
      <w:r w:rsidR="009E2873">
        <w:t xml:space="preserve"> broken down by year</w:t>
      </w:r>
      <w:r w:rsidR="00F73EE4">
        <w:t xml:space="preserve"> and episodes pre-COVID-19 and post-COVID-19</w:t>
      </w:r>
      <w:r w:rsidR="001F2122">
        <w:t>:</w:t>
      </w:r>
    </w:p>
    <w:p w14:paraId="63696BF3" w14:textId="3EB981C4" w:rsidR="00722D1B" w:rsidRDefault="00722D1B" w:rsidP="00722D1B">
      <w:pPr>
        <w:pStyle w:val="Caption"/>
      </w:pPr>
      <w:r>
        <w:t xml:space="preserve">Table </w:t>
      </w:r>
      <w:fldSimple w:instr=" SEQ Table \* ARABIC ">
        <w:r w:rsidR="00FD12FE">
          <w:t>3</w:t>
        </w:r>
      </w:fldSimple>
      <w:r>
        <w:br/>
      </w:r>
      <w:r w:rsidR="00FC27DE">
        <w:rPr>
          <w:b w:val="0"/>
          <w:bCs w:val="0"/>
          <w:i/>
          <w:iCs/>
        </w:rPr>
        <w:t xml:space="preserve">Episodes </w:t>
      </w:r>
      <w:r w:rsidR="00595A4D">
        <w:rPr>
          <w:b w:val="0"/>
          <w:bCs w:val="0"/>
          <w:i/>
          <w:iCs/>
        </w:rPr>
        <w:t>C</w:t>
      </w:r>
      <w:r w:rsidR="00FC27DE">
        <w:rPr>
          <w:b w:val="0"/>
          <w:bCs w:val="0"/>
          <w:i/>
          <w:iCs/>
        </w:rPr>
        <w:t>ollected by Year</w:t>
      </w:r>
    </w:p>
    <w:tbl>
      <w:tblPr>
        <w:tblStyle w:val="APAReport"/>
        <w:tblW w:w="0" w:type="auto"/>
        <w:tblLook w:val="0420" w:firstRow="1" w:lastRow="0" w:firstColumn="0" w:lastColumn="0" w:noHBand="0" w:noVBand="1"/>
      </w:tblPr>
      <w:tblGrid>
        <w:gridCol w:w="1272"/>
        <w:gridCol w:w="1272"/>
      </w:tblGrid>
      <w:tr w:rsidR="001F2122" w:rsidRPr="00722D1B" w14:paraId="6D8255CB" w14:textId="77777777" w:rsidTr="00FD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1272" w:type="dxa"/>
          </w:tcPr>
          <w:p w14:paraId="557FDDD0" w14:textId="1E797BBC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Year</w:t>
            </w:r>
          </w:p>
        </w:tc>
        <w:tc>
          <w:tcPr>
            <w:tcW w:w="1272" w:type="dxa"/>
          </w:tcPr>
          <w:p w14:paraId="256D4F27" w14:textId="0541FDA3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Episodes</w:t>
            </w:r>
          </w:p>
        </w:tc>
      </w:tr>
      <w:tr w:rsidR="001F2122" w:rsidRPr="00722D1B" w14:paraId="13C80B5A" w14:textId="77777777" w:rsidTr="00FD12FE">
        <w:trPr>
          <w:trHeight w:val="252"/>
        </w:trPr>
        <w:tc>
          <w:tcPr>
            <w:tcW w:w="1272" w:type="dxa"/>
          </w:tcPr>
          <w:p w14:paraId="3C2249A7" w14:textId="2C14E57A" w:rsidR="001F2122" w:rsidRPr="00722D1B" w:rsidRDefault="001F2122" w:rsidP="00722D1B">
            <w:pPr>
              <w:pStyle w:val="TableFigure"/>
              <w:spacing w:before="0"/>
            </w:pPr>
            <w:r w:rsidRPr="00722D1B">
              <w:t>2020</w:t>
            </w:r>
          </w:p>
        </w:tc>
        <w:tc>
          <w:tcPr>
            <w:tcW w:w="1272" w:type="dxa"/>
          </w:tcPr>
          <w:p w14:paraId="0A705DB8" w14:textId="38F85263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2435</w:t>
            </w:r>
          </w:p>
        </w:tc>
      </w:tr>
      <w:tr w:rsidR="001F2122" w:rsidRPr="00722D1B" w14:paraId="4ED6FD74" w14:textId="77777777" w:rsidTr="00FD12FE">
        <w:trPr>
          <w:trHeight w:val="252"/>
        </w:trPr>
        <w:tc>
          <w:tcPr>
            <w:tcW w:w="1272" w:type="dxa"/>
          </w:tcPr>
          <w:p w14:paraId="7C683550" w14:textId="54964627" w:rsidR="001F2122" w:rsidRPr="00722D1B" w:rsidRDefault="001F2122" w:rsidP="00722D1B">
            <w:pPr>
              <w:pStyle w:val="TableFigure"/>
              <w:spacing w:before="0"/>
            </w:pPr>
            <w:r w:rsidRPr="00722D1B">
              <w:t>2019</w:t>
            </w:r>
          </w:p>
        </w:tc>
        <w:tc>
          <w:tcPr>
            <w:tcW w:w="1272" w:type="dxa"/>
          </w:tcPr>
          <w:p w14:paraId="44D2320D" w14:textId="26B27CB1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2266</w:t>
            </w:r>
          </w:p>
        </w:tc>
      </w:tr>
      <w:tr w:rsidR="001F2122" w:rsidRPr="00722D1B" w14:paraId="791D5F10" w14:textId="77777777" w:rsidTr="00FD12FE">
        <w:trPr>
          <w:trHeight w:val="252"/>
        </w:trPr>
        <w:tc>
          <w:tcPr>
            <w:tcW w:w="1272" w:type="dxa"/>
          </w:tcPr>
          <w:p w14:paraId="28C63817" w14:textId="48F48609" w:rsidR="001F2122" w:rsidRPr="00722D1B" w:rsidRDefault="001F2122" w:rsidP="00722D1B">
            <w:pPr>
              <w:pStyle w:val="TableFigure"/>
              <w:spacing w:before="0"/>
            </w:pPr>
            <w:r w:rsidRPr="00722D1B">
              <w:t>2018</w:t>
            </w:r>
          </w:p>
        </w:tc>
        <w:tc>
          <w:tcPr>
            <w:tcW w:w="1272" w:type="dxa"/>
          </w:tcPr>
          <w:p w14:paraId="576281E0" w14:textId="0E5D005C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1824</w:t>
            </w:r>
          </w:p>
        </w:tc>
      </w:tr>
      <w:tr w:rsidR="001F2122" w:rsidRPr="00722D1B" w14:paraId="1B6E0A77" w14:textId="77777777" w:rsidTr="00FD12FE">
        <w:trPr>
          <w:trHeight w:val="252"/>
        </w:trPr>
        <w:tc>
          <w:tcPr>
            <w:tcW w:w="1272" w:type="dxa"/>
          </w:tcPr>
          <w:p w14:paraId="76D4F034" w14:textId="479C4223" w:rsidR="001F2122" w:rsidRPr="00722D1B" w:rsidRDefault="001F2122" w:rsidP="00722D1B">
            <w:pPr>
              <w:pStyle w:val="TableFigure"/>
              <w:spacing w:before="0"/>
            </w:pPr>
            <w:r w:rsidRPr="00722D1B">
              <w:t>2017</w:t>
            </w:r>
          </w:p>
        </w:tc>
        <w:tc>
          <w:tcPr>
            <w:tcW w:w="1272" w:type="dxa"/>
          </w:tcPr>
          <w:p w14:paraId="621003C8" w14:textId="014DF032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1440</w:t>
            </w:r>
          </w:p>
        </w:tc>
      </w:tr>
      <w:tr w:rsidR="001F2122" w:rsidRPr="00722D1B" w14:paraId="5094DC4C" w14:textId="77777777" w:rsidTr="00FD12FE">
        <w:trPr>
          <w:trHeight w:val="252"/>
        </w:trPr>
        <w:tc>
          <w:tcPr>
            <w:tcW w:w="1272" w:type="dxa"/>
          </w:tcPr>
          <w:p w14:paraId="679445E7" w14:textId="004FFD81" w:rsidR="001F2122" w:rsidRPr="00722D1B" w:rsidRDefault="001F2122" w:rsidP="00722D1B">
            <w:pPr>
              <w:pStyle w:val="TableFigure"/>
              <w:spacing w:before="0"/>
            </w:pPr>
            <w:r w:rsidRPr="00722D1B">
              <w:lastRenderedPageBreak/>
              <w:t>2016</w:t>
            </w:r>
          </w:p>
        </w:tc>
        <w:tc>
          <w:tcPr>
            <w:tcW w:w="1272" w:type="dxa"/>
          </w:tcPr>
          <w:p w14:paraId="3E4AA47B" w14:textId="66F9C951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1173</w:t>
            </w:r>
          </w:p>
        </w:tc>
      </w:tr>
      <w:tr w:rsidR="001F2122" w:rsidRPr="00722D1B" w14:paraId="22468CB0" w14:textId="77777777" w:rsidTr="00FD12FE">
        <w:trPr>
          <w:trHeight w:val="241"/>
        </w:trPr>
        <w:tc>
          <w:tcPr>
            <w:tcW w:w="1272" w:type="dxa"/>
          </w:tcPr>
          <w:p w14:paraId="1447EEA5" w14:textId="31558F66" w:rsidR="001F2122" w:rsidRPr="00722D1B" w:rsidRDefault="001F2122" w:rsidP="00722D1B">
            <w:pPr>
              <w:pStyle w:val="TableFigure"/>
              <w:spacing w:before="0"/>
            </w:pPr>
            <w:r w:rsidRPr="00722D1B">
              <w:t>2015</w:t>
            </w:r>
          </w:p>
        </w:tc>
        <w:tc>
          <w:tcPr>
            <w:tcW w:w="1272" w:type="dxa"/>
          </w:tcPr>
          <w:p w14:paraId="269AF8C6" w14:textId="51C387D9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1005</w:t>
            </w:r>
          </w:p>
        </w:tc>
      </w:tr>
      <w:tr w:rsidR="001F2122" w:rsidRPr="00722D1B" w14:paraId="3BCAC866" w14:textId="77777777" w:rsidTr="00FD12FE">
        <w:trPr>
          <w:trHeight w:val="252"/>
        </w:trPr>
        <w:tc>
          <w:tcPr>
            <w:tcW w:w="1272" w:type="dxa"/>
          </w:tcPr>
          <w:p w14:paraId="15CFBFC4" w14:textId="6BD845D5" w:rsidR="001F2122" w:rsidRPr="00722D1B" w:rsidRDefault="001F2122" w:rsidP="00722D1B">
            <w:pPr>
              <w:pStyle w:val="TableFigure"/>
              <w:spacing w:before="0"/>
            </w:pPr>
            <w:r w:rsidRPr="00722D1B">
              <w:t>2014</w:t>
            </w:r>
          </w:p>
        </w:tc>
        <w:tc>
          <w:tcPr>
            <w:tcW w:w="1272" w:type="dxa"/>
          </w:tcPr>
          <w:p w14:paraId="5DFC86C3" w14:textId="3EA850B4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540</w:t>
            </w:r>
          </w:p>
        </w:tc>
      </w:tr>
      <w:tr w:rsidR="001F2122" w:rsidRPr="00722D1B" w14:paraId="0BBC7671" w14:textId="77777777" w:rsidTr="00FD12FE">
        <w:trPr>
          <w:trHeight w:val="252"/>
        </w:trPr>
        <w:tc>
          <w:tcPr>
            <w:tcW w:w="1272" w:type="dxa"/>
          </w:tcPr>
          <w:p w14:paraId="4B8D8E82" w14:textId="0427AEF6" w:rsidR="001F2122" w:rsidRPr="00722D1B" w:rsidRDefault="001F2122" w:rsidP="00722D1B">
            <w:pPr>
              <w:pStyle w:val="TableFigure"/>
              <w:spacing w:before="0"/>
            </w:pPr>
            <w:r w:rsidRPr="00722D1B">
              <w:t>2013</w:t>
            </w:r>
          </w:p>
        </w:tc>
        <w:tc>
          <w:tcPr>
            <w:tcW w:w="1272" w:type="dxa"/>
          </w:tcPr>
          <w:p w14:paraId="10A10153" w14:textId="35448C13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385</w:t>
            </w:r>
          </w:p>
        </w:tc>
      </w:tr>
      <w:tr w:rsidR="001F2122" w:rsidRPr="00722D1B" w14:paraId="3BBD1BF6" w14:textId="77777777" w:rsidTr="00FD12FE">
        <w:trPr>
          <w:trHeight w:val="252"/>
        </w:trPr>
        <w:tc>
          <w:tcPr>
            <w:tcW w:w="1272" w:type="dxa"/>
          </w:tcPr>
          <w:p w14:paraId="2672E04F" w14:textId="7E540B8E" w:rsidR="001F2122" w:rsidRPr="00722D1B" w:rsidRDefault="001F2122" w:rsidP="00722D1B">
            <w:pPr>
              <w:pStyle w:val="TableFigure"/>
              <w:spacing w:before="0"/>
            </w:pPr>
            <w:r w:rsidRPr="00722D1B">
              <w:t>2012</w:t>
            </w:r>
          </w:p>
        </w:tc>
        <w:tc>
          <w:tcPr>
            <w:tcW w:w="1272" w:type="dxa"/>
          </w:tcPr>
          <w:p w14:paraId="2014097F" w14:textId="0C7E1A2B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291</w:t>
            </w:r>
          </w:p>
        </w:tc>
      </w:tr>
      <w:tr w:rsidR="001F2122" w:rsidRPr="00722D1B" w14:paraId="6369AC66" w14:textId="77777777" w:rsidTr="00FD12FE">
        <w:trPr>
          <w:trHeight w:val="252"/>
        </w:trPr>
        <w:tc>
          <w:tcPr>
            <w:tcW w:w="1272" w:type="dxa"/>
          </w:tcPr>
          <w:p w14:paraId="395F0AF0" w14:textId="2F9A1A48" w:rsidR="001F2122" w:rsidRPr="00722D1B" w:rsidRDefault="001F2122" w:rsidP="00722D1B">
            <w:pPr>
              <w:pStyle w:val="TableFigure"/>
              <w:spacing w:before="0"/>
            </w:pPr>
            <w:r w:rsidRPr="00722D1B">
              <w:t>2011</w:t>
            </w:r>
          </w:p>
        </w:tc>
        <w:tc>
          <w:tcPr>
            <w:tcW w:w="1272" w:type="dxa"/>
          </w:tcPr>
          <w:p w14:paraId="0E335C54" w14:textId="7DEFA30A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79</w:t>
            </w:r>
          </w:p>
        </w:tc>
      </w:tr>
    </w:tbl>
    <w:p w14:paraId="1A7F356B" w14:textId="27B082D8" w:rsidR="00722D1B" w:rsidRDefault="00722D1B" w:rsidP="00FD12FE"/>
    <w:p w14:paraId="4E4DE047" w14:textId="5BD8B117" w:rsidR="00722D1B" w:rsidRDefault="00722D1B" w:rsidP="00FD12FE">
      <w:pPr>
        <w:pStyle w:val="Caption"/>
      </w:pPr>
      <w:r>
        <w:t xml:space="preserve">Table </w:t>
      </w:r>
      <w:fldSimple w:instr=" SEQ Table \* ARABIC ">
        <w:r w:rsidR="00FD12FE">
          <w:t>4</w:t>
        </w:r>
      </w:fldSimple>
      <w:r>
        <w:br/>
      </w:r>
      <w:bookmarkStart w:id="3" w:name="_Hlk57987874"/>
      <w:r w:rsidR="00FC27DE">
        <w:rPr>
          <w:b w:val="0"/>
          <w:bCs w:val="0"/>
          <w:i/>
          <w:iCs/>
        </w:rPr>
        <w:t xml:space="preserve">Episodes Collected pre-COVID-19 </w:t>
      </w:r>
      <w:r w:rsidR="00595A4D">
        <w:rPr>
          <w:b w:val="0"/>
          <w:bCs w:val="0"/>
          <w:i/>
          <w:iCs/>
        </w:rPr>
        <w:t xml:space="preserve">and </w:t>
      </w:r>
      <w:r w:rsidR="00FC27DE">
        <w:rPr>
          <w:b w:val="0"/>
          <w:bCs w:val="0"/>
          <w:i/>
          <w:iCs/>
        </w:rPr>
        <w:t>post-COVID-19</w:t>
      </w:r>
      <w:bookmarkEnd w:id="3"/>
    </w:p>
    <w:tbl>
      <w:tblPr>
        <w:tblStyle w:val="APAReport"/>
        <w:tblW w:w="0" w:type="auto"/>
        <w:tblLook w:val="0420" w:firstRow="1" w:lastRow="0" w:firstColumn="0" w:lastColumn="0" w:noHBand="0" w:noVBand="1"/>
      </w:tblPr>
      <w:tblGrid>
        <w:gridCol w:w="1679"/>
        <w:gridCol w:w="1679"/>
      </w:tblGrid>
      <w:tr w:rsidR="00722D1B" w:rsidRPr="001F2122" w14:paraId="203946FC" w14:textId="77777777" w:rsidTr="00FD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1679" w:type="dxa"/>
          </w:tcPr>
          <w:p w14:paraId="41861282" w14:textId="77777777" w:rsidR="00722D1B" w:rsidRPr="00E341BA" w:rsidRDefault="00722D1B" w:rsidP="00FD12FE">
            <w:pPr>
              <w:pStyle w:val="TableFigure"/>
              <w:spacing w:before="0"/>
              <w:jc w:val="center"/>
            </w:pPr>
            <w:r w:rsidRPr="00E341BA">
              <w:t>Dates</w:t>
            </w:r>
          </w:p>
        </w:tc>
        <w:tc>
          <w:tcPr>
            <w:tcW w:w="1679" w:type="dxa"/>
          </w:tcPr>
          <w:p w14:paraId="4F80EE0D" w14:textId="77777777" w:rsidR="00722D1B" w:rsidRPr="00E341BA" w:rsidRDefault="00722D1B" w:rsidP="00FD12FE">
            <w:pPr>
              <w:pStyle w:val="TableFigure"/>
              <w:spacing w:before="0"/>
              <w:jc w:val="center"/>
            </w:pPr>
            <w:r w:rsidRPr="00E341BA">
              <w:t>Episodes</w:t>
            </w:r>
          </w:p>
        </w:tc>
      </w:tr>
      <w:tr w:rsidR="00722D1B" w14:paraId="12928461" w14:textId="77777777" w:rsidTr="00FD12FE">
        <w:trPr>
          <w:trHeight w:val="277"/>
        </w:trPr>
        <w:tc>
          <w:tcPr>
            <w:tcW w:w="1679" w:type="dxa"/>
          </w:tcPr>
          <w:p w14:paraId="5064F85A" w14:textId="77777777" w:rsidR="00722D1B" w:rsidRDefault="00722D1B" w:rsidP="00FD12FE">
            <w:pPr>
              <w:pStyle w:val="TableFigure"/>
              <w:spacing w:before="0"/>
            </w:pPr>
            <w:r>
              <w:t>pre-COVID-19</w:t>
            </w:r>
          </w:p>
        </w:tc>
        <w:tc>
          <w:tcPr>
            <w:tcW w:w="1679" w:type="dxa"/>
          </w:tcPr>
          <w:p w14:paraId="4C98877C" w14:textId="77777777" w:rsidR="00722D1B" w:rsidRDefault="00722D1B" w:rsidP="00FD12FE">
            <w:pPr>
              <w:pStyle w:val="TableFigure"/>
              <w:spacing w:before="0"/>
              <w:jc w:val="center"/>
            </w:pPr>
            <w:r>
              <w:t>9533</w:t>
            </w:r>
          </w:p>
        </w:tc>
      </w:tr>
      <w:tr w:rsidR="00722D1B" w14:paraId="0A17D16D" w14:textId="77777777" w:rsidTr="00FD12FE">
        <w:trPr>
          <w:trHeight w:val="277"/>
        </w:trPr>
        <w:tc>
          <w:tcPr>
            <w:tcW w:w="1679" w:type="dxa"/>
          </w:tcPr>
          <w:p w14:paraId="19ED3909" w14:textId="77777777" w:rsidR="00722D1B" w:rsidRDefault="00722D1B" w:rsidP="00FD12FE">
            <w:pPr>
              <w:pStyle w:val="TableFigure"/>
              <w:spacing w:before="0"/>
            </w:pPr>
            <w:r>
              <w:t>post-COVID-19</w:t>
            </w:r>
          </w:p>
        </w:tc>
        <w:tc>
          <w:tcPr>
            <w:tcW w:w="1679" w:type="dxa"/>
          </w:tcPr>
          <w:p w14:paraId="3CB1BFCC" w14:textId="77777777" w:rsidR="00722D1B" w:rsidRDefault="00722D1B" w:rsidP="00FD12FE">
            <w:pPr>
              <w:pStyle w:val="TableFigure"/>
              <w:spacing w:before="0"/>
              <w:jc w:val="center"/>
            </w:pPr>
            <w:r>
              <w:t>1914</w:t>
            </w:r>
          </w:p>
        </w:tc>
      </w:tr>
    </w:tbl>
    <w:p w14:paraId="76269D4C" w14:textId="77777777" w:rsidR="00722D1B" w:rsidRDefault="00722D1B" w:rsidP="00752063"/>
    <w:p w14:paraId="6142F6AD" w14:textId="66CD3679" w:rsidR="00CD0CCB" w:rsidRDefault="00D23E64" w:rsidP="00FD12FE">
      <w:r>
        <w:t xml:space="preserve">Next, the </w:t>
      </w:r>
      <w:r w:rsidRPr="00F73EE4">
        <w:rPr>
          <w:b/>
          <w:bCs/>
        </w:rPr>
        <w:t>duration of podcast episodes</w:t>
      </w:r>
      <w:r>
        <w:t xml:space="preserve"> was analyzed</w:t>
      </w:r>
      <w:r w:rsidR="009B62F9">
        <w:t>, f</w:t>
      </w:r>
      <w:r w:rsidR="00BC1C84">
        <w:t>irst for overall distribution</w:t>
      </w:r>
      <w:r w:rsidR="0097365E">
        <w:t>,</w:t>
      </w:r>
      <w:r w:rsidR="00F73EE4">
        <w:t xml:space="preserve"> then by year (including only years with &gt;= 1000 episodes)</w:t>
      </w:r>
      <w:r w:rsidR="00BC1C84">
        <w:t>:</w:t>
      </w:r>
    </w:p>
    <w:p w14:paraId="45D97AF5" w14:textId="18BE0F26" w:rsidR="00722D1B" w:rsidRDefault="00722D1B" w:rsidP="00722D1B">
      <w:pPr>
        <w:pStyle w:val="Caption"/>
      </w:pPr>
      <w:r>
        <w:lastRenderedPageBreak/>
        <w:t>Figure</w:t>
      </w:r>
      <w:r w:rsidR="00587182">
        <w:t xml:space="preserve"> </w:t>
      </w:r>
      <w:fldSimple w:instr=" SEQ Figure_ \* ARABIC ">
        <w:r w:rsidR="00FD12FE">
          <w:t>2</w:t>
        </w:r>
      </w:fldSimple>
      <w:r>
        <w:br/>
      </w:r>
      <w:r w:rsidR="00595A4D">
        <w:rPr>
          <w:b w:val="0"/>
          <w:bCs w:val="0"/>
          <w:i/>
          <w:iCs/>
        </w:rPr>
        <w:t>Histogram of Episode Duration in Minutes</w:t>
      </w:r>
    </w:p>
    <w:p w14:paraId="1316EB7D" w14:textId="6B0380E9" w:rsidR="00CD0CCB" w:rsidRDefault="00BC1C84" w:rsidP="00E813EB">
      <w:pPr>
        <w:pStyle w:val="TableFigure"/>
      </w:pPr>
      <w:r>
        <w:rPr>
          <w:noProof/>
        </w:rPr>
        <w:drawing>
          <wp:inline distT="0" distB="0" distL="0" distR="0" wp14:anchorId="4C2CCEB5" wp14:editId="4515A90F">
            <wp:extent cx="4606119" cy="2525492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853" cy="252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63D52" w14:textId="77777777" w:rsidR="00F73EE4" w:rsidRDefault="00F73EE4" w:rsidP="00752063">
      <w:pPr>
        <w:pStyle w:val="NoSpacing"/>
      </w:pPr>
    </w:p>
    <w:p w14:paraId="78BE3B01" w14:textId="6BF89336" w:rsidR="00722D1B" w:rsidRDefault="00722D1B" w:rsidP="00722D1B">
      <w:pPr>
        <w:pStyle w:val="Caption"/>
      </w:pPr>
      <w:r>
        <w:t>Figure</w:t>
      </w:r>
      <w:r w:rsidR="00587182">
        <w:t xml:space="preserve"> </w:t>
      </w:r>
      <w:fldSimple w:instr=" SEQ Figure_ \* ARABIC ">
        <w:r w:rsidR="00FD12FE">
          <w:t>3</w:t>
        </w:r>
      </w:fldSimple>
      <w:r>
        <w:br/>
      </w:r>
      <w:r w:rsidR="00595A4D">
        <w:rPr>
          <w:b w:val="0"/>
          <w:bCs w:val="0"/>
          <w:i/>
          <w:iCs/>
        </w:rPr>
        <w:t>Boxplot of Episode Duration in Minutes by Year</w:t>
      </w:r>
    </w:p>
    <w:p w14:paraId="2A585A04" w14:textId="293B519C" w:rsidR="00BC1C84" w:rsidRDefault="00476017" w:rsidP="00E813EB">
      <w:pPr>
        <w:pStyle w:val="TableFigure"/>
      </w:pPr>
      <w:r>
        <w:rPr>
          <w:noProof/>
        </w:rPr>
        <w:drawing>
          <wp:inline distT="0" distB="0" distL="0" distR="0" wp14:anchorId="63B68AD0" wp14:editId="422A41A5">
            <wp:extent cx="5943600" cy="26136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5E147" w14:textId="70AAD7B8" w:rsidR="00F73EE4" w:rsidRDefault="00F73EE4" w:rsidP="00F73EE4"/>
    <w:p w14:paraId="652299F7" w14:textId="69AFAA47" w:rsidR="00F73EE4" w:rsidRDefault="00B04414" w:rsidP="00F73EE4">
      <w:r>
        <w:t>Finally</w:t>
      </w:r>
      <w:r w:rsidR="00F73EE4">
        <w:t xml:space="preserve">, </w:t>
      </w:r>
      <w:r w:rsidR="00FD06D4">
        <w:t xml:space="preserve">the number of </w:t>
      </w:r>
      <w:r w:rsidR="00FD06D4" w:rsidRPr="00FD06D4">
        <w:rPr>
          <w:b/>
          <w:bCs/>
        </w:rPr>
        <w:t>episodes per month</w:t>
      </w:r>
      <w:r w:rsidR="0097365E">
        <w:rPr>
          <w:b/>
          <w:bCs/>
        </w:rPr>
        <w:t xml:space="preserve"> by podcast</w:t>
      </w:r>
      <w:r w:rsidR="00FD06D4">
        <w:t xml:space="preserve"> was analyzed for distribution:</w:t>
      </w:r>
    </w:p>
    <w:p w14:paraId="2E83C8CA" w14:textId="621AD782" w:rsidR="00FD12FE" w:rsidRDefault="00FD12FE" w:rsidP="00FD12FE">
      <w:pPr>
        <w:pStyle w:val="Caption"/>
      </w:pPr>
      <w:r>
        <w:lastRenderedPageBreak/>
        <w:t xml:space="preserve">Figure </w:t>
      </w:r>
      <w:fldSimple w:instr=" SEQ Figure_ \* ARABIC ">
        <w:r>
          <w:t>4</w:t>
        </w:r>
      </w:fldSimple>
      <w:r>
        <w:br/>
      </w:r>
      <w:r w:rsidR="00595A4D">
        <w:rPr>
          <w:b w:val="0"/>
          <w:bCs w:val="0"/>
          <w:i/>
          <w:iCs/>
        </w:rPr>
        <w:t>Histogram of Episodes per Month by Podcast</w:t>
      </w:r>
    </w:p>
    <w:p w14:paraId="2086C76B" w14:textId="01B31038" w:rsidR="00FD06D4" w:rsidRDefault="00FD06D4" w:rsidP="00E813EB">
      <w:pPr>
        <w:pStyle w:val="TableFigure"/>
      </w:pPr>
      <w:r>
        <w:rPr>
          <w:noProof/>
        </w:rPr>
        <w:drawing>
          <wp:inline distT="0" distB="0" distL="0" distR="0" wp14:anchorId="4D81E7D2" wp14:editId="71A86DE0">
            <wp:extent cx="4974981" cy="2744212"/>
            <wp:effectExtent l="19050" t="19050" r="1651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429" cy="2754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57F4F" w14:textId="67A1E7D7" w:rsidR="00D67A2B" w:rsidRDefault="00D67A2B" w:rsidP="00BC1C84">
      <w:pPr>
        <w:jc w:val="center"/>
      </w:pPr>
    </w:p>
    <w:p w14:paraId="1F3E2B21" w14:textId="76E8B204" w:rsidR="00CA20C3" w:rsidRPr="00C65505" w:rsidRDefault="00CA20C3" w:rsidP="00FD12FE">
      <w:pPr>
        <w:pStyle w:val="Heading2"/>
        <w:rPr>
          <w:b w:val="0"/>
          <w:bCs w:val="0"/>
        </w:rPr>
      </w:pPr>
      <w:r>
        <w:t xml:space="preserve">Data Preparation </w:t>
      </w:r>
      <w:r w:rsidR="00EA3C8B">
        <w:t>and Natural Language Processing</w:t>
      </w:r>
    </w:p>
    <w:p w14:paraId="316E3C96" w14:textId="74F6E9FD" w:rsidR="00CA20C3" w:rsidRDefault="004D2841" w:rsidP="00FD12FE">
      <w:bookmarkStart w:id="4" w:name="_Hlk57989186"/>
      <w:r>
        <w:t xml:space="preserve">To prepare the data, podcasts were removed that did not have </w:t>
      </w:r>
      <w:proofErr w:type="gramStart"/>
      <w:r w:rsidR="008925F2">
        <w:t>a sufficient number of</w:t>
      </w:r>
      <w:proofErr w:type="gramEnd"/>
      <w:r>
        <w:t xml:space="preserve"> episodes both pre</w:t>
      </w:r>
      <w:r w:rsidR="0097365E">
        <w:t>-COVID-19</w:t>
      </w:r>
      <w:r>
        <w:t xml:space="preserve"> and post-COVID-19. The threshold for </w:t>
      </w:r>
      <w:proofErr w:type="gramStart"/>
      <w:r w:rsidR="008925F2">
        <w:t>a sufficient number of</w:t>
      </w:r>
      <w:proofErr w:type="gramEnd"/>
      <w:r>
        <w:t xml:space="preserve"> episodes </w:t>
      </w:r>
      <w:r w:rsidR="00865AE4">
        <w:t>was a</w:t>
      </w:r>
      <w:r>
        <w:t>t least one episode per month from January 2020 to October 2020.</w:t>
      </w:r>
      <w:r w:rsidR="00865AE4">
        <w:t xml:space="preserve"> This threshold filtered out </w:t>
      </w:r>
      <w:r w:rsidR="00EA3C8B">
        <w:t>10</w:t>
      </w:r>
      <w:r w:rsidR="00865AE4">
        <w:t xml:space="preserve"> podcasts </w:t>
      </w:r>
      <w:r w:rsidR="00F161A7">
        <w:t>totaling</w:t>
      </w:r>
      <w:r w:rsidR="00865AE4">
        <w:t xml:space="preserve"> </w:t>
      </w:r>
      <w:r w:rsidR="00EA3C8B">
        <w:t>975</w:t>
      </w:r>
      <w:r w:rsidR="00865AE4">
        <w:t xml:space="preserve"> episodes. This left 3</w:t>
      </w:r>
      <w:r w:rsidR="00EA3C8B">
        <w:t>7</w:t>
      </w:r>
      <w:r w:rsidR="00865AE4">
        <w:t xml:space="preserve"> podcasts</w:t>
      </w:r>
      <w:r w:rsidR="004C28C2">
        <w:t xml:space="preserve"> totaling </w:t>
      </w:r>
      <w:r w:rsidR="00EA3C8B">
        <w:t>10,472</w:t>
      </w:r>
      <w:r w:rsidR="00865AE4">
        <w:t xml:space="preserve"> episodes.</w:t>
      </w:r>
    </w:p>
    <w:bookmarkEnd w:id="4"/>
    <w:p w14:paraId="16B54F52" w14:textId="0633F582" w:rsidR="009F10D7" w:rsidRDefault="00A41A47" w:rsidP="00FD12FE">
      <w:r>
        <w:t>With the final set of</w:t>
      </w:r>
      <w:r w:rsidR="004C28C2">
        <w:t xml:space="preserve"> 37</w:t>
      </w:r>
      <w:r>
        <w:t xml:space="preserve"> podcasts, all</w:t>
      </w:r>
      <w:r w:rsidR="004C28C2">
        <w:t xml:space="preserve"> 10,472</w:t>
      </w:r>
      <w:r>
        <w:t xml:space="preserve"> episodes were run through a natural language processer in </w:t>
      </w:r>
      <w:r w:rsidR="008829F8">
        <w:t>p</w:t>
      </w:r>
      <w:r>
        <w:t>ython (library: NLTK). Th</w:t>
      </w:r>
      <w:r w:rsidR="004C28C2">
        <w:t>e</w:t>
      </w:r>
      <w:r>
        <w:t xml:space="preserve"> natural language processor counted the number of exercise-related words in </w:t>
      </w:r>
      <w:r w:rsidR="009F10D7">
        <w:t xml:space="preserve">each episode for </w:t>
      </w:r>
      <w:r w:rsidR="00BD5231">
        <w:t>7</w:t>
      </w:r>
      <w:r w:rsidR="009F10D7">
        <w:t xml:space="preserve"> different types of exercise. The types of exercise and </w:t>
      </w:r>
      <w:r w:rsidR="00EC46FF">
        <w:t>exercise-</w:t>
      </w:r>
      <w:r w:rsidR="00007F72">
        <w:t>related words</w:t>
      </w:r>
      <w:r w:rsidR="009F10D7">
        <w:t xml:space="preserve"> are detailed below:</w:t>
      </w:r>
    </w:p>
    <w:p w14:paraId="099D9666" w14:textId="23B63E2C" w:rsidR="00FD12FE" w:rsidRDefault="00FD12FE" w:rsidP="00E813EB">
      <w:pPr>
        <w:pStyle w:val="Caption"/>
      </w:pPr>
      <w:r>
        <w:lastRenderedPageBreak/>
        <w:t xml:space="preserve">Table </w:t>
      </w:r>
      <w:fldSimple w:instr=" SEQ Table \* ARABIC ">
        <w:r>
          <w:t>5</w:t>
        </w:r>
      </w:fldSimple>
      <w:r>
        <w:br/>
      </w:r>
      <w:r w:rsidR="00595A4D">
        <w:rPr>
          <w:b w:val="0"/>
          <w:bCs w:val="0"/>
          <w:i/>
          <w:iCs/>
        </w:rPr>
        <w:t>Frequency Table of Exercise Related Words</w:t>
      </w:r>
    </w:p>
    <w:tbl>
      <w:tblPr>
        <w:tblStyle w:val="APAReport"/>
        <w:tblW w:w="0" w:type="auto"/>
        <w:tblLook w:val="0420" w:firstRow="1" w:lastRow="0" w:firstColumn="0" w:lastColumn="0" w:noHBand="0" w:noVBand="1"/>
      </w:tblPr>
      <w:tblGrid>
        <w:gridCol w:w="1490"/>
        <w:gridCol w:w="1456"/>
        <w:gridCol w:w="1416"/>
      </w:tblGrid>
      <w:tr w:rsidR="009F10D7" w14:paraId="4787FA41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dxa"/>
          </w:tcPr>
          <w:p w14:paraId="186C9430" w14:textId="2B99D87F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Type of Exercise</w:t>
            </w:r>
          </w:p>
        </w:tc>
        <w:tc>
          <w:tcPr>
            <w:tcW w:w="0" w:type="dxa"/>
          </w:tcPr>
          <w:p w14:paraId="187DA3AC" w14:textId="78DF9A4B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Related Word</w:t>
            </w:r>
          </w:p>
        </w:tc>
        <w:tc>
          <w:tcPr>
            <w:tcW w:w="1416" w:type="dxa"/>
          </w:tcPr>
          <w:p w14:paraId="26FCB3BC" w14:textId="07144FA9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Occurrences</w:t>
            </w:r>
          </w:p>
        </w:tc>
      </w:tr>
      <w:tr w:rsidR="009F10D7" w14:paraId="3B3C1C49" w14:textId="77777777" w:rsidTr="00E813EB">
        <w:tc>
          <w:tcPr>
            <w:tcW w:w="0" w:type="dxa"/>
            <w:vMerge w:val="restart"/>
          </w:tcPr>
          <w:p w14:paraId="469869FA" w14:textId="79CC69BA" w:rsidR="009F10D7" w:rsidRPr="00D879C8" w:rsidRDefault="009F10D7" w:rsidP="00FD12FE">
            <w:pPr>
              <w:pStyle w:val="TableFigure"/>
              <w:spacing w:before="0"/>
            </w:pPr>
            <w:r w:rsidRPr="00D879C8">
              <w:t>Running</w:t>
            </w:r>
          </w:p>
        </w:tc>
        <w:tc>
          <w:tcPr>
            <w:tcW w:w="0" w:type="dxa"/>
          </w:tcPr>
          <w:p w14:paraId="602677E8" w14:textId="24724B6A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running</w:t>
            </w:r>
          </w:p>
        </w:tc>
        <w:tc>
          <w:tcPr>
            <w:tcW w:w="1416" w:type="dxa"/>
          </w:tcPr>
          <w:p w14:paraId="3ED2E230" w14:textId="3982529D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404</w:t>
            </w:r>
          </w:p>
        </w:tc>
      </w:tr>
      <w:tr w:rsidR="009F10D7" w14:paraId="08695A63" w14:textId="77777777" w:rsidTr="00E813EB">
        <w:tc>
          <w:tcPr>
            <w:tcW w:w="0" w:type="dxa"/>
            <w:vMerge/>
          </w:tcPr>
          <w:p w14:paraId="0C15F5FD" w14:textId="77777777" w:rsidR="009F10D7" w:rsidRPr="00D879C8" w:rsidRDefault="009F10D7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418A99BE" w14:textId="5082364A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run</w:t>
            </w:r>
          </w:p>
        </w:tc>
        <w:tc>
          <w:tcPr>
            <w:tcW w:w="1416" w:type="dxa"/>
          </w:tcPr>
          <w:p w14:paraId="7D38D5A7" w14:textId="102550F0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150</w:t>
            </w:r>
          </w:p>
        </w:tc>
      </w:tr>
      <w:tr w:rsidR="009F10D7" w14:paraId="14C1B68B" w14:textId="77777777" w:rsidTr="00E813EB">
        <w:tc>
          <w:tcPr>
            <w:tcW w:w="0" w:type="dxa"/>
            <w:vMerge/>
          </w:tcPr>
          <w:p w14:paraId="4CBD3F09" w14:textId="77777777" w:rsidR="009F10D7" w:rsidRPr="00D879C8" w:rsidRDefault="009F10D7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3282985" w14:textId="43DB2C5C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jogging</w:t>
            </w:r>
          </w:p>
        </w:tc>
        <w:tc>
          <w:tcPr>
            <w:tcW w:w="1416" w:type="dxa"/>
          </w:tcPr>
          <w:p w14:paraId="06CD805A" w14:textId="5209C3C7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355</w:t>
            </w:r>
          </w:p>
        </w:tc>
      </w:tr>
      <w:tr w:rsidR="009F10D7" w14:paraId="6F3E58FB" w14:textId="77777777" w:rsidTr="00E813EB">
        <w:tc>
          <w:tcPr>
            <w:tcW w:w="0" w:type="dxa"/>
            <w:vMerge/>
          </w:tcPr>
          <w:p w14:paraId="6684AEA9" w14:textId="77777777" w:rsidR="009F10D7" w:rsidRPr="00D879C8" w:rsidRDefault="009F10D7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0B2D8421" w14:textId="5106E110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jog</w:t>
            </w:r>
          </w:p>
        </w:tc>
        <w:tc>
          <w:tcPr>
            <w:tcW w:w="1416" w:type="dxa"/>
          </w:tcPr>
          <w:p w14:paraId="6C32ADB1" w14:textId="445C87A8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147</w:t>
            </w:r>
          </w:p>
        </w:tc>
      </w:tr>
      <w:tr w:rsidR="00D879C8" w14:paraId="00EA66CE" w14:textId="77777777" w:rsidTr="00E813EB">
        <w:tc>
          <w:tcPr>
            <w:tcW w:w="0" w:type="dxa"/>
            <w:vMerge w:val="restart"/>
          </w:tcPr>
          <w:p w14:paraId="45E894C9" w14:textId="1119865B" w:rsidR="00D879C8" w:rsidRPr="00D879C8" w:rsidRDefault="00D879C8" w:rsidP="00FD12FE">
            <w:pPr>
              <w:pStyle w:val="TableFigure"/>
              <w:spacing w:before="0"/>
            </w:pPr>
            <w:r w:rsidRPr="00D879C8">
              <w:t>Cycling</w:t>
            </w:r>
          </w:p>
        </w:tc>
        <w:tc>
          <w:tcPr>
            <w:tcW w:w="0" w:type="dxa"/>
          </w:tcPr>
          <w:p w14:paraId="06A0C9C0" w14:textId="23D06D4B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cycling</w:t>
            </w:r>
          </w:p>
        </w:tc>
        <w:tc>
          <w:tcPr>
            <w:tcW w:w="1416" w:type="dxa"/>
          </w:tcPr>
          <w:p w14:paraId="61687F59" w14:textId="34A6426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513</w:t>
            </w:r>
          </w:p>
        </w:tc>
      </w:tr>
      <w:tr w:rsidR="00D879C8" w14:paraId="0CED2083" w14:textId="77777777" w:rsidTr="00E813EB">
        <w:tc>
          <w:tcPr>
            <w:tcW w:w="0" w:type="dxa"/>
            <w:vMerge/>
          </w:tcPr>
          <w:p w14:paraId="3B76AEC6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31BB5C6" w14:textId="17A3970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cycle</w:t>
            </w:r>
          </w:p>
        </w:tc>
        <w:tc>
          <w:tcPr>
            <w:tcW w:w="1416" w:type="dxa"/>
          </w:tcPr>
          <w:p w14:paraId="69195C0C" w14:textId="54680C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468</w:t>
            </w:r>
          </w:p>
        </w:tc>
      </w:tr>
      <w:tr w:rsidR="00D879C8" w14:paraId="2A136CAD" w14:textId="77777777" w:rsidTr="00E813EB">
        <w:tc>
          <w:tcPr>
            <w:tcW w:w="0" w:type="dxa"/>
            <w:vMerge/>
          </w:tcPr>
          <w:p w14:paraId="00050781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BFD7F08" w14:textId="7306E7D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biking</w:t>
            </w:r>
          </w:p>
        </w:tc>
        <w:tc>
          <w:tcPr>
            <w:tcW w:w="1416" w:type="dxa"/>
          </w:tcPr>
          <w:p w14:paraId="26FF4554" w14:textId="50D9415F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305</w:t>
            </w:r>
          </w:p>
        </w:tc>
      </w:tr>
      <w:tr w:rsidR="00D879C8" w14:paraId="591C307E" w14:textId="77777777" w:rsidTr="00E813EB">
        <w:tc>
          <w:tcPr>
            <w:tcW w:w="0" w:type="dxa"/>
            <w:vMerge/>
          </w:tcPr>
          <w:p w14:paraId="496457AA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983DDD1" w14:textId="16084E2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bike</w:t>
            </w:r>
          </w:p>
        </w:tc>
        <w:tc>
          <w:tcPr>
            <w:tcW w:w="1416" w:type="dxa"/>
          </w:tcPr>
          <w:p w14:paraId="42E15239" w14:textId="4CFB4E2B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260</w:t>
            </w:r>
          </w:p>
        </w:tc>
      </w:tr>
      <w:tr w:rsidR="00D879C8" w14:paraId="55E6B022" w14:textId="77777777" w:rsidTr="00E813EB">
        <w:tc>
          <w:tcPr>
            <w:tcW w:w="0" w:type="dxa"/>
            <w:vMerge w:val="restart"/>
          </w:tcPr>
          <w:p w14:paraId="5BB8506B" w14:textId="7354D093" w:rsidR="00D879C8" w:rsidRPr="00D879C8" w:rsidRDefault="00D879C8" w:rsidP="00FD12FE">
            <w:pPr>
              <w:pStyle w:val="TableFigure"/>
              <w:spacing w:before="0"/>
            </w:pPr>
            <w:r w:rsidRPr="00D879C8">
              <w:t>Swimming</w:t>
            </w:r>
          </w:p>
        </w:tc>
        <w:tc>
          <w:tcPr>
            <w:tcW w:w="0" w:type="dxa"/>
          </w:tcPr>
          <w:p w14:paraId="48F1F3D5" w14:textId="4AEE79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swimming</w:t>
            </w:r>
          </w:p>
        </w:tc>
        <w:tc>
          <w:tcPr>
            <w:tcW w:w="1416" w:type="dxa"/>
          </w:tcPr>
          <w:p w14:paraId="05241FDA" w14:textId="1728FF9C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488</w:t>
            </w:r>
          </w:p>
        </w:tc>
      </w:tr>
      <w:tr w:rsidR="00D879C8" w14:paraId="0F806D2A" w14:textId="77777777" w:rsidTr="00E813EB">
        <w:tc>
          <w:tcPr>
            <w:tcW w:w="0" w:type="dxa"/>
            <w:vMerge/>
          </w:tcPr>
          <w:p w14:paraId="5D282A9B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68F7729E" w14:textId="3EE0C11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swim</w:t>
            </w:r>
          </w:p>
        </w:tc>
        <w:tc>
          <w:tcPr>
            <w:tcW w:w="1416" w:type="dxa"/>
          </w:tcPr>
          <w:p w14:paraId="77F51054" w14:textId="5D6A21D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334</w:t>
            </w:r>
          </w:p>
        </w:tc>
      </w:tr>
      <w:tr w:rsidR="00D879C8" w14:paraId="13FF227F" w14:textId="77777777" w:rsidTr="00E813EB">
        <w:tc>
          <w:tcPr>
            <w:tcW w:w="0" w:type="dxa"/>
            <w:vMerge/>
          </w:tcPr>
          <w:p w14:paraId="6E29C762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3D2DE1B" w14:textId="72D7C2E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freestyle</w:t>
            </w:r>
          </w:p>
        </w:tc>
        <w:tc>
          <w:tcPr>
            <w:tcW w:w="1416" w:type="dxa"/>
          </w:tcPr>
          <w:p w14:paraId="5B9F940A" w14:textId="7177B07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422</w:t>
            </w:r>
          </w:p>
        </w:tc>
      </w:tr>
      <w:tr w:rsidR="00D879C8" w14:paraId="2CA0BAD9" w14:textId="77777777" w:rsidTr="00E813EB">
        <w:tc>
          <w:tcPr>
            <w:tcW w:w="0" w:type="dxa"/>
            <w:vMerge/>
          </w:tcPr>
          <w:p w14:paraId="1E0FC42D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DE5B76E" w14:textId="4EF933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breaststroke</w:t>
            </w:r>
          </w:p>
        </w:tc>
        <w:tc>
          <w:tcPr>
            <w:tcW w:w="1416" w:type="dxa"/>
          </w:tcPr>
          <w:p w14:paraId="50BAE2EF" w14:textId="71AF16D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421</w:t>
            </w:r>
          </w:p>
        </w:tc>
      </w:tr>
      <w:tr w:rsidR="00D879C8" w14:paraId="05E47E73" w14:textId="77777777" w:rsidTr="00E813EB">
        <w:tc>
          <w:tcPr>
            <w:tcW w:w="0" w:type="dxa"/>
            <w:vMerge/>
          </w:tcPr>
          <w:p w14:paraId="7B639081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5ABA1FF" w14:textId="0723CDC9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butterfly</w:t>
            </w:r>
          </w:p>
        </w:tc>
        <w:tc>
          <w:tcPr>
            <w:tcW w:w="1416" w:type="dxa"/>
          </w:tcPr>
          <w:p w14:paraId="1472744E" w14:textId="174F8B5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342</w:t>
            </w:r>
          </w:p>
        </w:tc>
      </w:tr>
      <w:tr w:rsidR="00D879C8" w14:paraId="78AD1570" w14:textId="77777777" w:rsidTr="00E813EB">
        <w:tc>
          <w:tcPr>
            <w:tcW w:w="0" w:type="dxa"/>
            <w:vMerge/>
          </w:tcPr>
          <w:p w14:paraId="6D675EEB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1B13FD4" w14:textId="10782942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backstroke</w:t>
            </w:r>
          </w:p>
        </w:tc>
        <w:tc>
          <w:tcPr>
            <w:tcW w:w="1416" w:type="dxa"/>
          </w:tcPr>
          <w:p w14:paraId="77EA7590" w14:textId="6687636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487</w:t>
            </w:r>
          </w:p>
        </w:tc>
      </w:tr>
      <w:tr w:rsidR="00D879C8" w14:paraId="24713F0C" w14:textId="77777777" w:rsidTr="00E813EB">
        <w:tc>
          <w:tcPr>
            <w:tcW w:w="0" w:type="dxa"/>
            <w:vMerge w:val="restart"/>
          </w:tcPr>
          <w:p w14:paraId="0E56DC8F" w14:textId="56048B2B" w:rsidR="00D879C8" w:rsidRPr="00D879C8" w:rsidRDefault="00D879C8" w:rsidP="00FD12FE">
            <w:pPr>
              <w:pStyle w:val="TableFigure"/>
              <w:spacing w:before="0"/>
            </w:pPr>
            <w:r w:rsidRPr="00D879C8">
              <w:t>Walking</w:t>
            </w:r>
          </w:p>
        </w:tc>
        <w:tc>
          <w:tcPr>
            <w:tcW w:w="0" w:type="dxa"/>
          </w:tcPr>
          <w:p w14:paraId="355800B0" w14:textId="23535FF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walking</w:t>
            </w:r>
          </w:p>
        </w:tc>
        <w:tc>
          <w:tcPr>
            <w:tcW w:w="1416" w:type="dxa"/>
          </w:tcPr>
          <w:p w14:paraId="0C1F3642" w14:textId="6F9B1A89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556</w:t>
            </w:r>
          </w:p>
        </w:tc>
      </w:tr>
      <w:tr w:rsidR="00D879C8" w14:paraId="5CAB3F95" w14:textId="77777777" w:rsidTr="00E813EB">
        <w:tc>
          <w:tcPr>
            <w:tcW w:w="0" w:type="dxa"/>
            <w:vMerge/>
          </w:tcPr>
          <w:p w14:paraId="21CC65F6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9704B5C" w14:textId="0AC35364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walk</w:t>
            </w:r>
          </w:p>
        </w:tc>
        <w:tc>
          <w:tcPr>
            <w:tcW w:w="1416" w:type="dxa"/>
          </w:tcPr>
          <w:p w14:paraId="2407DCB8" w14:textId="3296D71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402</w:t>
            </w:r>
          </w:p>
        </w:tc>
      </w:tr>
      <w:tr w:rsidR="00D879C8" w14:paraId="638484BC" w14:textId="77777777" w:rsidTr="00E813EB">
        <w:tc>
          <w:tcPr>
            <w:tcW w:w="0" w:type="dxa"/>
            <w:vMerge w:val="restart"/>
          </w:tcPr>
          <w:p w14:paraId="7F6DAEC6" w14:textId="53ED41EA" w:rsidR="00D879C8" w:rsidRPr="00D879C8" w:rsidRDefault="00D879C8" w:rsidP="00FD12FE">
            <w:pPr>
              <w:pStyle w:val="TableFigure"/>
              <w:spacing w:before="0"/>
            </w:pPr>
            <w:r w:rsidRPr="00D879C8">
              <w:t>Weightlifting</w:t>
            </w:r>
          </w:p>
        </w:tc>
        <w:tc>
          <w:tcPr>
            <w:tcW w:w="0" w:type="dxa"/>
          </w:tcPr>
          <w:p w14:paraId="2DD6EAC0" w14:textId="09F1A52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weightlifting</w:t>
            </w:r>
          </w:p>
        </w:tc>
        <w:tc>
          <w:tcPr>
            <w:tcW w:w="1416" w:type="dxa"/>
          </w:tcPr>
          <w:p w14:paraId="28F8954D" w14:textId="719708CF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761</w:t>
            </w:r>
          </w:p>
        </w:tc>
      </w:tr>
      <w:tr w:rsidR="00D879C8" w14:paraId="7B59F68F" w14:textId="77777777" w:rsidTr="00E813EB">
        <w:tc>
          <w:tcPr>
            <w:tcW w:w="0" w:type="dxa"/>
            <w:vMerge/>
          </w:tcPr>
          <w:p w14:paraId="182AD8E2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ECF2766" w14:textId="6EE4E89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lifting</w:t>
            </w:r>
          </w:p>
        </w:tc>
        <w:tc>
          <w:tcPr>
            <w:tcW w:w="1416" w:type="dxa"/>
          </w:tcPr>
          <w:p w14:paraId="2C2750F8" w14:textId="29E72B2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223</w:t>
            </w:r>
          </w:p>
        </w:tc>
      </w:tr>
      <w:tr w:rsidR="00D879C8" w14:paraId="00538A72" w14:textId="77777777" w:rsidTr="00E813EB">
        <w:tc>
          <w:tcPr>
            <w:tcW w:w="0" w:type="dxa"/>
            <w:vMerge/>
          </w:tcPr>
          <w:p w14:paraId="10636C8E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14840A7" w14:textId="57B7273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lift</w:t>
            </w:r>
          </w:p>
        </w:tc>
        <w:tc>
          <w:tcPr>
            <w:tcW w:w="1416" w:type="dxa"/>
          </w:tcPr>
          <w:p w14:paraId="5BE521EE" w14:textId="43097C59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69</w:t>
            </w:r>
          </w:p>
        </w:tc>
      </w:tr>
      <w:tr w:rsidR="00D879C8" w14:paraId="2A4E3674" w14:textId="77777777" w:rsidTr="00E813EB">
        <w:tc>
          <w:tcPr>
            <w:tcW w:w="0" w:type="dxa"/>
            <w:vMerge/>
          </w:tcPr>
          <w:p w14:paraId="0D918668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2DE0472" w14:textId="1A10989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barbell</w:t>
            </w:r>
          </w:p>
        </w:tc>
        <w:tc>
          <w:tcPr>
            <w:tcW w:w="1416" w:type="dxa"/>
          </w:tcPr>
          <w:p w14:paraId="3A5D59E3" w14:textId="6C8D7F3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425</w:t>
            </w:r>
          </w:p>
        </w:tc>
      </w:tr>
      <w:tr w:rsidR="00D879C8" w14:paraId="410D393E" w14:textId="77777777" w:rsidTr="00E813EB">
        <w:tc>
          <w:tcPr>
            <w:tcW w:w="0" w:type="dxa"/>
            <w:vMerge/>
          </w:tcPr>
          <w:p w14:paraId="552CEC00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766AD71" w14:textId="0C19D2B4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kettlebell</w:t>
            </w:r>
          </w:p>
        </w:tc>
        <w:tc>
          <w:tcPr>
            <w:tcW w:w="1416" w:type="dxa"/>
          </w:tcPr>
          <w:p w14:paraId="7918A209" w14:textId="0FF7F1A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571</w:t>
            </w:r>
          </w:p>
        </w:tc>
      </w:tr>
      <w:tr w:rsidR="00D879C8" w14:paraId="2664BDC0" w14:textId="77777777" w:rsidTr="00E813EB">
        <w:tc>
          <w:tcPr>
            <w:tcW w:w="0" w:type="dxa"/>
            <w:vMerge/>
          </w:tcPr>
          <w:p w14:paraId="6468D958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566E8DA" w14:textId="78A80D3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dumbbell</w:t>
            </w:r>
          </w:p>
        </w:tc>
        <w:tc>
          <w:tcPr>
            <w:tcW w:w="1416" w:type="dxa"/>
          </w:tcPr>
          <w:p w14:paraId="77FFAB8A" w14:textId="3B71B07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423</w:t>
            </w:r>
          </w:p>
        </w:tc>
      </w:tr>
      <w:tr w:rsidR="00D879C8" w14:paraId="23072D87" w14:textId="77777777" w:rsidTr="00E813EB">
        <w:tc>
          <w:tcPr>
            <w:tcW w:w="0" w:type="dxa"/>
            <w:vMerge/>
          </w:tcPr>
          <w:p w14:paraId="7221EBD6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A6162B6" w14:textId="78D90D66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squat</w:t>
            </w:r>
          </w:p>
        </w:tc>
        <w:tc>
          <w:tcPr>
            <w:tcW w:w="1416" w:type="dxa"/>
          </w:tcPr>
          <w:p w14:paraId="25149E3C" w14:textId="50DF094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227</w:t>
            </w:r>
          </w:p>
        </w:tc>
      </w:tr>
      <w:tr w:rsidR="00D879C8" w14:paraId="21D6A21F" w14:textId="77777777" w:rsidTr="00E813EB">
        <w:tc>
          <w:tcPr>
            <w:tcW w:w="0" w:type="dxa"/>
            <w:vMerge/>
          </w:tcPr>
          <w:p w14:paraId="748099B2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049527DF" w14:textId="3DEFDD1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press</w:t>
            </w:r>
          </w:p>
        </w:tc>
        <w:tc>
          <w:tcPr>
            <w:tcW w:w="1416" w:type="dxa"/>
          </w:tcPr>
          <w:p w14:paraId="69274032" w14:textId="621B35B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150</w:t>
            </w:r>
          </w:p>
        </w:tc>
      </w:tr>
      <w:tr w:rsidR="00D879C8" w14:paraId="1910F5C4" w14:textId="77777777" w:rsidTr="00E813EB">
        <w:tc>
          <w:tcPr>
            <w:tcW w:w="0" w:type="dxa"/>
            <w:vMerge/>
          </w:tcPr>
          <w:p w14:paraId="35416CC3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9F63E0C" w14:textId="0FE21FA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bench</w:t>
            </w:r>
          </w:p>
        </w:tc>
        <w:tc>
          <w:tcPr>
            <w:tcW w:w="1416" w:type="dxa"/>
          </w:tcPr>
          <w:p w14:paraId="66B71797" w14:textId="5BC4E5B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528</w:t>
            </w:r>
          </w:p>
        </w:tc>
      </w:tr>
      <w:tr w:rsidR="00D879C8" w14:paraId="736FB91C" w14:textId="77777777" w:rsidTr="00E813EB">
        <w:tc>
          <w:tcPr>
            <w:tcW w:w="0" w:type="dxa"/>
            <w:vMerge/>
          </w:tcPr>
          <w:p w14:paraId="21463EB5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EE0685E" w14:textId="6CBDEBD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deadlift</w:t>
            </w:r>
          </w:p>
        </w:tc>
        <w:tc>
          <w:tcPr>
            <w:tcW w:w="1416" w:type="dxa"/>
          </w:tcPr>
          <w:p w14:paraId="2210A3FC" w14:textId="6B798DB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178</w:t>
            </w:r>
          </w:p>
        </w:tc>
      </w:tr>
      <w:tr w:rsidR="00D879C8" w14:paraId="29401329" w14:textId="77777777" w:rsidTr="00E813EB">
        <w:tc>
          <w:tcPr>
            <w:tcW w:w="0" w:type="dxa"/>
            <w:vMerge w:val="restart"/>
          </w:tcPr>
          <w:p w14:paraId="38C68D34" w14:textId="5D25DA71" w:rsidR="00D879C8" w:rsidRPr="00D879C8" w:rsidRDefault="00D879C8" w:rsidP="00FD12FE">
            <w:pPr>
              <w:pStyle w:val="TableFigure"/>
              <w:spacing w:before="0"/>
            </w:pPr>
            <w:r w:rsidRPr="00D879C8">
              <w:lastRenderedPageBreak/>
              <w:t>Crossfit</w:t>
            </w:r>
          </w:p>
        </w:tc>
        <w:tc>
          <w:tcPr>
            <w:tcW w:w="0" w:type="dxa"/>
          </w:tcPr>
          <w:p w14:paraId="3423D065" w14:textId="466615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WOD</w:t>
            </w:r>
          </w:p>
        </w:tc>
        <w:tc>
          <w:tcPr>
            <w:tcW w:w="1416" w:type="dxa"/>
          </w:tcPr>
          <w:p w14:paraId="5CFE77A0" w14:textId="1279A66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334</w:t>
            </w:r>
          </w:p>
        </w:tc>
      </w:tr>
      <w:tr w:rsidR="00D879C8" w14:paraId="79436C70" w14:textId="77777777" w:rsidTr="00E813EB">
        <w:tc>
          <w:tcPr>
            <w:tcW w:w="0" w:type="dxa"/>
            <w:vMerge/>
          </w:tcPr>
          <w:p w14:paraId="0DC8DF60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6E2E16BA" w14:textId="138DA3E2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box</w:t>
            </w:r>
          </w:p>
        </w:tc>
        <w:tc>
          <w:tcPr>
            <w:tcW w:w="1416" w:type="dxa"/>
          </w:tcPr>
          <w:p w14:paraId="792AC7E4" w14:textId="35BD6E9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208</w:t>
            </w:r>
          </w:p>
        </w:tc>
      </w:tr>
      <w:tr w:rsidR="00D879C8" w14:paraId="059AE258" w14:textId="77777777" w:rsidTr="00E813EB">
        <w:tc>
          <w:tcPr>
            <w:tcW w:w="0" w:type="dxa"/>
            <w:vMerge/>
          </w:tcPr>
          <w:p w14:paraId="5F6732AB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50FACA8" w14:textId="59751AE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amrap</w:t>
            </w:r>
          </w:p>
        </w:tc>
        <w:tc>
          <w:tcPr>
            <w:tcW w:w="1416" w:type="dxa"/>
          </w:tcPr>
          <w:p w14:paraId="155F570A" w14:textId="553B5AD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41</w:t>
            </w:r>
          </w:p>
        </w:tc>
      </w:tr>
      <w:tr w:rsidR="00D879C8" w14:paraId="0C3F02A4" w14:textId="77777777" w:rsidTr="00E813EB">
        <w:tc>
          <w:tcPr>
            <w:tcW w:w="0" w:type="dxa"/>
            <w:vMerge/>
          </w:tcPr>
          <w:p w14:paraId="086C3510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A3C683A" w14:textId="72C2D496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afap</w:t>
            </w:r>
          </w:p>
        </w:tc>
        <w:tc>
          <w:tcPr>
            <w:tcW w:w="1416" w:type="dxa"/>
          </w:tcPr>
          <w:p w14:paraId="3A774280" w14:textId="76CCB952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53</w:t>
            </w:r>
          </w:p>
        </w:tc>
      </w:tr>
      <w:tr w:rsidR="00D879C8" w14:paraId="4C5F1ACC" w14:textId="77777777" w:rsidTr="00E813EB">
        <w:tc>
          <w:tcPr>
            <w:tcW w:w="0" w:type="dxa"/>
            <w:vMerge w:val="restart"/>
          </w:tcPr>
          <w:p w14:paraId="6329398B" w14:textId="5F200FC8" w:rsidR="00D879C8" w:rsidRPr="00D879C8" w:rsidRDefault="00D879C8" w:rsidP="00FD12FE">
            <w:pPr>
              <w:pStyle w:val="TableFigure"/>
              <w:spacing w:before="0"/>
            </w:pPr>
            <w:r w:rsidRPr="00D879C8">
              <w:t>Yoga</w:t>
            </w:r>
          </w:p>
        </w:tc>
        <w:tc>
          <w:tcPr>
            <w:tcW w:w="0" w:type="dxa"/>
          </w:tcPr>
          <w:p w14:paraId="3F917432" w14:textId="18FC96C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yoga</w:t>
            </w:r>
          </w:p>
        </w:tc>
        <w:tc>
          <w:tcPr>
            <w:tcW w:w="1416" w:type="dxa"/>
          </w:tcPr>
          <w:p w14:paraId="4A236ED1" w14:textId="27C11A0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54</w:t>
            </w:r>
          </w:p>
        </w:tc>
      </w:tr>
      <w:tr w:rsidR="00D879C8" w14:paraId="503CCB46" w14:textId="77777777" w:rsidTr="00E813EB">
        <w:tc>
          <w:tcPr>
            <w:tcW w:w="0" w:type="dxa"/>
            <w:vMerge/>
          </w:tcPr>
          <w:p w14:paraId="10DDAACC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2EE0A96" w14:textId="0EB3708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streching</w:t>
            </w:r>
          </w:p>
        </w:tc>
        <w:tc>
          <w:tcPr>
            <w:tcW w:w="1416" w:type="dxa"/>
          </w:tcPr>
          <w:p w14:paraId="2118D1FE" w14:textId="5C095A1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494</w:t>
            </w:r>
          </w:p>
        </w:tc>
      </w:tr>
      <w:tr w:rsidR="00D879C8" w14:paraId="34A6F59A" w14:textId="77777777" w:rsidTr="00E813EB">
        <w:tc>
          <w:tcPr>
            <w:tcW w:w="0" w:type="dxa"/>
            <w:vMerge/>
          </w:tcPr>
          <w:p w14:paraId="58D7C727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68FFFA28" w14:textId="115C2184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meditation</w:t>
            </w:r>
          </w:p>
        </w:tc>
        <w:tc>
          <w:tcPr>
            <w:tcW w:w="1416" w:type="dxa"/>
          </w:tcPr>
          <w:p w14:paraId="3F2CCC50" w14:textId="7762AE3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209</w:t>
            </w:r>
          </w:p>
        </w:tc>
      </w:tr>
    </w:tbl>
    <w:p w14:paraId="632FB7CD" w14:textId="77777777" w:rsidR="009F10D7" w:rsidRDefault="009F10D7" w:rsidP="00865AE4"/>
    <w:p w14:paraId="784B5670" w14:textId="6C917E6B" w:rsidR="00621874" w:rsidRPr="00747B82" w:rsidRDefault="00BD16FA" w:rsidP="00FD12FE">
      <w:pPr>
        <w:pStyle w:val="Heading2"/>
        <w:rPr>
          <w:b w:val="0"/>
          <w:bCs w:val="0"/>
        </w:rPr>
      </w:pPr>
      <w:r w:rsidRPr="00747B82">
        <w:t>Two-</w:t>
      </w:r>
      <w:r w:rsidRPr="00FD12FE">
        <w:t>Sample</w:t>
      </w:r>
      <w:r w:rsidRPr="00747B82">
        <w:t xml:space="preserve"> </w:t>
      </w:r>
      <w:r w:rsidR="00B3438D" w:rsidRPr="00747B82">
        <w:t>T-</w:t>
      </w:r>
      <w:r w:rsidRPr="00747B82">
        <w:t>Test for Difference of Means</w:t>
      </w:r>
    </w:p>
    <w:p w14:paraId="5E823D27" w14:textId="41EF030D" w:rsidR="00BD5231" w:rsidRDefault="00BD5231" w:rsidP="00FD12FE">
      <w:bookmarkStart w:id="5" w:name="_Hlk57989245"/>
      <w:r>
        <w:t>After Natural Language Processing was run on</w:t>
      </w:r>
      <w:r w:rsidR="00CB2C1B">
        <w:t xml:space="preserve"> all</w:t>
      </w:r>
      <w:r>
        <w:t xml:space="preserve"> </w:t>
      </w:r>
      <w:proofErr w:type="gramStart"/>
      <w:r>
        <w:t>10,472 episode</w:t>
      </w:r>
      <w:proofErr w:type="gramEnd"/>
      <w:r>
        <w:t xml:space="preserve"> descriptions, the </w:t>
      </w:r>
      <w:r w:rsidR="00CB2C1B">
        <w:t>data</w:t>
      </w:r>
      <w:r>
        <w:t xml:space="preserve"> </w:t>
      </w:r>
      <w:r w:rsidR="00CB2C1B">
        <w:t>was prepared</w:t>
      </w:r>
      <w:r>
        <w:t xml:space="preserve"> to answer the research question: W</w:t>
      </w:r>
      <w:r w:rsidRPr="0097365E">
        <w:t xml:space="preserve">hich types of exercise </w:t>
      </w:r>
      <w:r w:rsidR="00CB2C1B">
        <w:t>are</w:t>
      </w:r>
      <w:r w:rsidRPr="0097365E">
        <w:t xml:space="preserve"> more popular in the US post-COVID-19?</w:t>
      </w:r>
    </w:p>
    <w:p w14:paraId="77EABDBE" w14:textId="3668A648" w:rsidR="008A3167" w:rsidRDefault="00BD5231" w:rsidP="00BD5231">
      <w:r>
        <w:t xml:space="preserve">To scientifically answer this question, </w:t>
      </w:r>
      <w:r w:rsidR="00CB2C1B">
        <w:t xml:space="preserve">a </w:t>
      </w:r>
      <w:r w:rsidR="00007F72">
        <w:t>t</w:t>
      </w:r>
      <w:r w:rsidR="00CB2C1B">
        <w:t>wo-</w:t>
      </w:r>
      <w:r w:rsidR="00007F72">
        <w:t>s</w:t>
      </w:r>
      <w:r w:rsidR="00CB2C1B">
        <w:t xml:space="preserve">ample </w:t>
      </w:r>
      <w:r w:rsidR="00007F72">
        <w:t>t</w:t>
      </w:r>
      <w:r w:rsidR="00CB2C1B">
        <w:t>-</w:t>
      </w:r>
      <w:r w:rsidR="00007F72">
        <w:t>t</w:t>
      </w:r>
      <w:r w:rsidR="00CB2C1B">
        <w:t>est was set</w:t>
      </w:r>
      <w:r w:rsidR="00074123">
        <w:t xml:space="preserve"> </w:t>
      </w:r>
      <w:r w:rsidR="00CB2C1B">
        <w:t xml:space="preserve">up for each of the </w:t>
      </w:r>
      <w:r w:rsidR="00074123">
        <w:t>seven</w:t>
      </w:r>
      <w:r w:rsidR="00CB2C1B">
        <w:t xml:space="preserve"> types of exercise included in the project: running, cycling, swimming, walking, weightlifting, </w:t>
      </w:r>
      <w:proofErr w:type="spellStart"/>
      <w:r w:rsidR="00074123">
        <w:t>C</w:t>
      </w:r>
      <w:r w:rsidR="00CB2C1B">
        <w:t>rossfit</w:t>
      </w:r>
      <w:proofErr w:type="spellEnd"/>
      <w:r w:rsidR="00CB2C1B">
        <w:t>, and yoga.</w:t>
      </w:r>
    </w:p>
    <w:p w14:paraId="1E4CBEF3" w14:textId="67BFEF26" w:rsidR="008A3167" w:rsidRDefault="008A3167" w:rsidP="00BD5231">
      <w:r>
        <w:t xml:space="preserve">Each </w:t>
      </w:r>
      <w:r w:rsidR="00007F72">
        <w:t>t</w:t>
      </w:r>
      <w:r>
        <w:t>-</w:t>
      </w:r>
      <w:r w:rsidR="00007F72">
        <w:t>t</w:t>
      </w:r>
      <w:r>
        <w:t xml:space="preserve">est measured the mean of exercise-specific terms used </w:t>
      </w:r>
      <w:r w:rsidR="00130F1A">
        <w:t>per</w:t>
      </w:r>
      <w:r>
        <w:t xml:space="preserve"> podcast episode description</w:t>
      </w:r>
      <w:r w:rsidR="00130F1A">
        <w:t>. Using weightlifting as an example</w:t>
      </w:r>
      <w:r w:rsidR="00074123">
        <w:t>,</w:t>
      </w:r>
      <w:r w:rsidR="00130F1A">
        <w:t xml:space="preserve"> the mean of weightlifting-related terms per podcast episode description was compared </w:t>
      </w:r>
      <w:r w:rsidR="00B1542A">
        <w:t xml:space="preserve">between </w:t>
      </w:r>
      <w:r w:rsidR="00130F1A">
        <w:t xml:space="preserve">pre-COVID-19 </w:t>
      </w:r>
      <w:r w:rsidR="00B1542A">
        <w:t>and</w:t>
      </w:r>
      <w:r w:rsidR="00130F1A">
        <w:t xml:space="preserve"> post-COVID-19. </w:t>
      </w:r>
    </w:p>
    <w:p w14:paraId="20DB790B" w14:textId="30A927A6" w:rsidR="00BD5231" w:rsidRDefault="00CB2C1B" w:rsidP="00FD12FE">
      <w:r>
        <w:t xml:space="preserve">Each </w:t>
      </w:r>
      <w:r w:rsidR="00007F72">
        <w:t>t</w:t>
      </w:r>
      <w:r>
        <w:t>-</w:t>
      </w:r>
      <w:r w:rsidR="00007F72">
        <w:t>t</w:t>
      </w:r>
      <w:r>
        <w:t xml:space="preserve">est had the same null and alternative hypothesis: </w:t>
      </w:r>
    </w:p>
    <w:p w14:paraId="356D4140" w14:textId="1C962162" w:rsidR="00CB2C1B" w:rsidRDefault="00CB2C1B" w:rsidP="00CB2C1B">
      <w:pPr>
        <w:rPr>
          <w:rFonts w:ascii="Lucida Sans Unicode" w:hAnsi="Lucida Sans Unicode" w:cs="Lucida Sans Unicode"/>
          <w:color w:val="000000"/>
          <w:sz w:val="23"/>
          <w:szCs w:val="23"/>
          <w:vertAlign w:val="subscript"/>
        </w:rPr>
      </w:pPr>
      <w:r w:rsidRPr="00CB2C1B">
        <w:rPr>
          <w:u w:val="single"/>
        </w:rPr>
        <w:t>Null Hypothesis:</w:t>
      </w:r>
      <w: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pre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 </w:t>
      </w:r>
      <w:r>
        <w:rPr>
          <w:rFonts w:ascii="Lucida Sans Unicode" w:hAnsi="Lucida Sans Unicode" w:cs="Lucida Sans Unicode"/>
          <w:color w:val="000000"/>
          <w:sz w:val="23"/>
          <w:szCs w:val="23"/>
        </w:rPr>
        <w:t>= 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post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</w:t>
      </w:r>
    </w:p>
    <w:p w14:paraId="4C4B0878" w14:textId="1EEFE1E1" w:rsidR="00CB2C1B" w:rsidRDefault="00CB2C1B" w:rsidP="00CB2C1B">
      <w:r>
        <w:rPr>
          <w:u w:val="single"/>
        </w:rPr>
        <w:t>Alternate</w:t>
      </w:r>
      <w:r w:rsidRPr="00CB2C1B">
        <w:rPr>
          <w:u w:val="single"/>
        </w:rPr>
        <w:t xml:space="preserve"> Hypothesis:</w:t>
      </w:r>
      <w: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pre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 </w:t>
      </w:r>
      <w:r w:rsidRPr="00CB2C1B">
        <w:rPr>
          <w:rFonts w:ascii="Lucida Sans Unicode" w:hAnsi="Lucida Sans Unicode" w:cs="Lucida Sans Unicode"/>
          <w:color w:val="000000"/>
          <w:sz w:val="23"/>
          <w:szCs w:val="23"/>
        </w:rPr>
        <w:t>≠</w:t>
      </w:r>
      <w:r>
        <w:rPr>
          <w:rFonts w:ascii="Lucida Sans Unicode" w:hAnsi="Lucida Sans Unicode" w:cs="Lucida Sans Unicode"/>
          <w:color w:val="000000"/>
          <w:sz w:val="23"/>
          <w:szCs w:val="23"/>
        </w:rPr>
        <w:t> 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post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</w:t>
      </w:r>
    </w:p>
    <w:bookmarkEnd w:id="5"/>
    <w:p w14:paraId="52F641E6" w14:textId="243E15F8" w:rsidR="00CB2C1B" w:rsidRDefault="007A20F8" w:rsidP="00CB2C1B">
      <w:r>
        <w:t>The significance level (</w:t>
      </w:r>
      <w:r>
        <w:rPr>
          <w:rFonts w:cstheme="minorHAnsi"/>
        </w:rPr>
        <w:t>α</w:t>
      </w:r>
      <w:r>
        <w:t xml:space="preserve">) was 0.05 for all </w:t>
      </w:r>
      <w:r w:rsidR="00007F72">
        <w:t>t</w:t>
      </w:r>
      <w:r>
        <w:t>-</w:t>
      </w:r>
      <w:r w:rsidR="00007F72">
        <w:t>t</w:t>
      </w:r>
      <w:r>
        <w:t>ests.</w:t>
      </w:r>
    </w:p>
    <w:p w14:paraId="7A3E5455" w14:textId="494665B0" w:rsidR="007A20F8" w:rsidRDefault="007A20F8" w:rsidP="00CB2C1B">
      <w:r>
        <w:t xml:space="preserve">The results of the </w:t>
      </w:r>
      <w:r w:rsidR="00074123">
        <w:t>seven</w:t>
      </w:r>
      <w:r>
        <w:t xml:space="preserve"> </w:t>
      </w:r>
      <w:r w:rsidR="00007F72">
        <w:t>t</w:t>
      </w:r>
      <w:r>
        <w:t>-</w:t>
      </w:r>
      <w:r w:rsidR="00007F72">
        <w:t>t</w:t>
      </w:r>
      <w:r>
        <w:t xml:space="preserve">ests are </w:t>
      </w:r>
      <w:r w:rsidR="00074123">
        <w:t xml:space="preserve">presented </w:t>
      </w:r>
      <w:r>
        <w:t>below:</w:t>
      </w:r>
    </w:p>
    <w:p w14:paraId="6246CBC8" w14:textId="644EBBA7" w:rsidR="00FD12FE" w:rsidRDefault="00FD12FE" w:rsidP="00E813EB">
      <w:pPr>
        <w:pStyle w:val="Caption"/>
      </w:pPr>
      <w:r>
        <w:lastRenderedPageBreak/>
        <w:t xml:space="preserve">Table </w:t>
      </w:r>
      <w:fldSimple w:instr=" SEQ Table \* ARABIC ">
        <w:r>
          <w:t>6</w:t>
        </w:r>
      </w:fldSimple>
      <w:r>
        <w:br/>
      </w:r>
      <w:bookmarkStart w:id="6" w:name="_Hlk57989266"/>
      <w:r w:rsidR="00595A4D">
        <w:rPr>
          <w:b w:val="0"/>
          <w:bCs w:val="0"/>
          <w:i/>
          <w:iCs/>
        </w:rPr>
        <w:t>Hypothesis Test Results for each type of Exercise</w:t>
      </w:r>
    </w:p>
    <w:tbl>
      <w:tblPr>
        <w:tblStyle w:val="APAReport"/>
        <w:tblW w:w="9895" w:type="dxa"/>
        <w:jc w:val="center"/>
        <w:tblLook w:val="0420" w:firstRow="1" w:lastRow="0" w:firstColumn="0" w:lastColumn="0" w:noHBand="0" w:noVBand="1"/>
      </w:tblPr>
      <w:tblGrid>
        <w:gridCol w:w="1490"/>
        <w:gridCol w:w="1529"/>
        <w:gridCol w:w="1029"/>
        <w:gridCol w:w="868"/>
        <w:gridCol w:w="1376"/>
        <w:gridCol w:w="1956"/>
        <w:gridCol w:w="1647"/>
      </w:tblGrid>
      <w:tr w:rsidR="005453F2" w14:paraId="3B72063E" w14:textId="007C1A75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90" w:type="dxa"/>
          </w:tcPr>
          <w:p w14:paraId="304012B2" w14:textId="238AFA63" w:rsidR="00CD0556" w:rsidRPr="005453F2" w:rsidRDefault="00CD0556" w:rsidP="00FD12FE">
            <w:pPr>
              <w:pStyle w:val="TableFigure"/>
              <w:jc w:val="center"/>
            </w:pPr>
            <w:r w:rsidRPr="005453F2">
              <w:t>Type of Exercise</w:t>
            </w:r>
          </w:p>
        </w:tc>
        <w:tc>
          <w:tcPr>
            <w:tcW w:w="1529" w:type="dxa"/>
          </w:tcPr>
          <w:p w14:paraId="251A112E" w14:textId="353C00B2" w:rsidR="00CD0556" w:rsidRPr="005453F2" w:rsidRDefault="005453F2" w:rsidP="00FD12FE">
            <w:pPr>
              <w:pStyle w:val="TableFigure"/>
              <w:jc w:val="center"/>
            </w:pPr>
            <w:r>
              <w:t>Mean difference (post-pre)</w:t>
            </w:r>
          </w:p>
        </w:tc>
        <w:tc>
          <w:tcPr>
            <w:tcW w:w="1029" w:type="dxa"/>
          </w:tcPr>
          <w:p w14:paraId="7411D55E" w14:textId="115C537E" w:rsidR="00CD0556" w:rsidRPr="005453F2" w:rsidRDefault="00CD0556" w:rsidP="00FD12FE">
            <w:pPr>
              <w:pStyle w:val="TableFigure"/>
              <w:jc w:val="center"/>
            </w:pPr>
            <w:r w:rsidRPr="005453F2">
              <w:t>t-statistic</w:t>
            </w:r>
          </w:p>
        </w:tc>
        <w:tc>
          <w:tcPr>
            <w:tcW w:w="868" w:type="dxa"/>
          </w:tcPr>
          <w:p w14:paraId="6B33782C" w14:textId="2172010C" w:rsidR="00CD0556" w:rsidRPr="005453F2" w:rsidRDefault="00CD0556" w:rsidP="00FD12FE">
            <w:pPr>
              <w:pStyle w:val="TableFigure"/>
              <w:jc w:val="center"/>
            </w:pPr>
            <w:r w:rsidRPr="005453F2">
              <w:t>p-value</w:t>
            </w:r>
          </w:p>
        </w:tc>
        <w:tc>
          <w:tcPr>
            <w:tcW w:w="1376" w:type="dxa"/>
          </w:tcPr>
          <w:p w14:paraId="30962818" w14:textId="50731527" w:rsidR="00CD0556" w:rsidRPr="005453F2" w:rsidRDefault="00CD0556" w:rsidP="00FD12FE">
            <w:pPr>
              <w:pStyle w:val="TableFigure"/>
              <w:jc w:val="center"/>
            </w:pPr>
            <w:r w:rsidRPr="005453F2">
              <w:t>significance level (</w:t>
            </w:r>
            <w:r w:rsidRPr="005453F2">
              <w:rPr>
                <w:rFonts w:cstheme="minorHAnsi"/>
              </w:rPr>
              <w:t>α)</w:t>
            </w:r>
          </w:p>
        </w:tc>
        <w:tc>
          <w:tcPr>
            <w:tcW w:w="1956" w:type="dxa"/>
          </w:tcPr>
          <w:p w14:paraId="0B8D0128" w14:textId="2A50676D" w:rsidR="00CD0556" w:rsidRPr="005453F2" w:rsidRDefault="00CD0556" w:rsidP="00FD12FE">
            <w:pPr>
              <w:pStyle w:val="TableFigure"/>
              <w:jc w:val="center"/>
            </w:pPr>
            <w:r w:rsidRPr="005453F2">
              <w:t>Hypothesis Result</w:t>
            </w:r>
          </w:p>
        </w:tc>
        <w:tc>
          <w:tcPr>
            <w:tcW w:w="1647" w:type="dxa"/>
          </w:tcPr>
          <w:p w14:paraId="340F999A" w14:textId="6B989CCE" w:rsidR="00CD0556" w:rsidRPr="005453F2" w:rsidRDefault="00CD0556" w:rsidP="00FD12FE">
            <w:pPr>
              <w:pStyle w:val="TableFigure"/>
              <w:jc w:val="center"/>
            </w:pPr>
            <w:r w:rsidRPr="005453F2">
              <w:t>Conclusion</w:t>
            </w:r>
          </w:p>
        </w:tc>
      </w:tr>
      <w:tr w:rsidR="005453F2" w14:paraId="71C2FE90" w14:textId="55846B08" w:rsidTr="00E813EB">
        <w:trPr>
          <w:jc w:val="center"/>
        </w:trPr>
        <w:tc>
          <w:tcPr>
            <w:tcW w:w="1490" w:type="dxa"/>
          </w:tcPr>
          <w:p w14:paraId="20664088" w14:textId="4144382D" w:rsidR="00CD0556" w:rsidRPr="005453F2" w:rsidRDefault="00CD0556" w:rsidP="00FD12FE">
            <w:pPr>
              <w:pStyle w:val="TableFigure"/>
            </w:pPr>
            <w:r w:rsidRPr="005453F2">
              <w:t>Running</w:t>
            </w:r>
          </w:p>
        </w:tc>
        <w:tc>
          <w:tcPr>
            <w:tcW w:w="1529" w:type="dxa"/>
          </w:tcPr>
          <w:p w14:paraId="0DC66A3D" w14:textId="598BA5DC" w:rsidR="00CD0556" w:rsidRPr="005453F2" w:rsidRDefault="00CD0556" w:rsidP="00FD12FE">
            <w:pPr>
              <w:pStyle w:val="TableFigure"/>
              <w:jc w:val="center"/>
            </w:pPr>
            <w:r w:rsidRPr="005453F2">
              <w:t>0.142</w:t>
            </w:r>
          </w:p>
        </w:tc>
        <w:tc>
          <w:tcPr>
            <w:tcW w:w="1029" w:type="dxa"/>
          </w:tcPr>
          <w:p w14:paraId="0FE66EEB" w14:textId="63AB9C83" w:rsidR="00CD0556" w:rsidRPr="005453F2" w:rsidRDefault="00CD0556" w:rsidP="00FD12FE">
            <w:pPr>
              <w:pStyle w:val="TableFigure"/>
              <w:jc w:val="center"/>
            </w:pPr>
            <w:r w:rsidRPr="005453F2">
              <w:t>2.043</w:t>
            </w:r>
          </w:p>
        </w:tc>
        <w:tc>
          <w:tcPr>
            <w:tcW w:w="868" w:type="dxa"/>
          </w:tcPr>
          <w:p w14:paraId="1639EF29" w14:textId="03AC56FF" w:rsidR="00CD0556" w:rsidRPr="005453F2" w:rsidRDefault="00CD0556" w:rsidP="00FD12FE">
            <w:pPr>
              <w:pStyle w:val="TableFigure"/>
              <w:jc w:val="center"/>
            </w:pPr>
            <w:r w:rsidRPr="005453F2">
              <w:t>0.041</w:t>
            </w:r>
          </w:p>
        </w:tc>
        <w:tc>
          <w:tcPr>
            <w:tcW w:w="1376" w:type="dxa"/>
          </w:tcPr>
          <w:p w14:paraId="4798BDCD" w14:textId="735829C9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49B64D5E" w14:textId="2197CD08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540AFF30" w14:textId="0034043E" w:rsidR="00CD0556" w:rsidRPr="005453F2" w:rsidRDefault="00CD0556" w:rsidP="00FD12FE">
            <w:pPr>
              <w:pStyle w:val="TableFigure"/>
              <w:jc w:val="center"/>
            </w:pPr>
            <w:r w:rsidRPr="005453F2">
              <w:t>More popular</w:t>
            </w:r>
          </w:p>
        </w:tc>
      </w:tr>
      <w:tr w:rsidR="005453F2" w14:paraId="4908D6B8" w14:textId="44ECBE89" w:rsidTr="00E813EB">
        <w:trPr>
          <w:jc w:val="center"/>
        </w:trPr>
        <w:tc>
          <w:tcPr>
            <w:tcW w:w="1490" w:type="dxa"/>
          </w:tcPr>
          <w:p w14:paraId="60ACDE56" w14:textId="5742EDCC" w:rsidR="00CD0556" w:rsidRPr="005453F2" w:rsidRDefault="00CD0556" w:rsidP="00FD12FE">
            <w:pPr>
              <w:pStyle w:val="TableFigure"/>
            </w:pPr>
            <w:r w:rsidRPr="005453F2">
              <w:t>Cycling</w:t>
            </w:r>
          </w:p>
        </w:tc>
        <w:tc>
          <w:tcPr>
            <w:tcW w:w="1529" w:type="dxa"/>
          </w:tcPr>
          <w:p w14:paraId="62DA652D" w14:textId="33CD38B8" w:rsidR="00CD0556" w:rsidRPr="005453F2" w:rsidRDefault="00CD0556" w:rsidP="00FD12FE">
            <w:pPr>
              <w:pStyle w:val="TableFigure"/>
              <w:jc w:val="center"/>
            </w:pPr>
            <w:r w:rsidRPr="005453F2">
              <w:t>-0.026</w:t>
            </w:r>
          </w:p>
        </w:tc>
        <w:tc>
          <w:tcPr>
            <w:tcW w:w="1029" w:type="dxa"/>
          </w:tcPr>
          <w:p w14:paraId="6F686AAD" w14:textId="0566D853" w:rsidR="00CD0556" w:rsidRPr="005453F2" w:rsidRDefault="00CD0556" w:rsidP="00FD12FE">
            <w:pPr>
              <w:pStyle w:val="TableFigure"/>
              <w:jc w:val="center"/>
            </w:pPr>
            <w:r w:rsidRPr="005453F2">
              <w:t>-3.292</w:t>
            </w:r>
          </w:p>
        </w:tc>
        <w:tc>
          <w:tcPr>
            <w:tcW w:w="868" w:type="dxa"/>
          </w:tcPr>
          <w:p w14:paraId="13D16E4E" w14:textId="0E97F490" w:rsidR="00CD0556" w:rsidRPr="005453F2" w:rsidRDefault="00CD0556" w:rsidP="00FD12FE">
            <w:pPr>
              <w:pStyle w:val="TableFigure"/>
              <w:jc w:val="center"/>
            </w:pPr>
            <w:r w:rsidRPr="005453F2">
              <w:t>0.001</w:t>
            </w:r>
          </w:p>
        </w:tc>
        <w:tc>
          <w:tcPr>
            <w:tcW w:w="1376" w:type="dxa"/>
          </w:tcPr>
          <w:p w14:paraId="648158C3" w14:textId="4A187D83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5137140B" w14:textId="028345BB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49566F67" w14:textId="092E8EB6" w:rsidR="00CD0556" w:rsidRPr="005453F2" w:rsidRDefault="00CD0556" w:rsidP="00FD12FE">
            <w:pPr>
              <w:pStyle w:val="TableFigure"/>
              <w:jc w:val="center"/>
            </w:pPr>
            <w:r w:rsidRPr="005453F2">
              <w:t>Less popular</w:t>
            </w:r>
          </w:p>
        </w:tc>
      </w:tr>
      <w:tr w:rsidR="005453F2" w14:paraId="2A72A828" w14:textId="13FC8FE6" w:rsidTr="00E813EB">
        <w:trPr>
          <w:jc w:val="center"/>
        </w:trPr>
        <w:tc>
          <w:tcPr>
            <w:tcW w:w="1490" w:type="dxa"/>
          </w:tcPr>
          <w:p w14:paraId="732219D2" w14:textId="60BB6B83" w:rsidR="00CD0556" w:rsidRPr="005453F2" w:rsidRDefault="00CD0556" w:rsidP="00FD12FE">
            <w:pPr>
              <w:pStyle w:val="TableFigure"/>
            </w:pPr>
            <w:r w:rsidRPr="005453F2">
              <w:t>Swimming</w:t>
            </w:r>
          </w:p>
        </w:tc>
        <w:tc>
          <w:tcPr>
            <w:tcW w:w="1529" w:type="dxa"/>
          </w:tcPr>
          <w:p w14:paraId="7E458A57" w14:textId="0B428F10" w:rsidR="00CD0556" w:rsidRPr="005453F2" w:rsidRDefault="00CD0556" w:rsidP="00FD12FE">
            <w:pPr>
              <w:pStyle w:val="TableFigure"/>
              <w:jc w:val="center"/>
            </w:pPr>
            <w:r w:rsidRPr="005453F2">
              <w:t>-0.015</w:t>
            </w:r>
          </w:p>
        </w:tc>
        <w:tc>
          <w:tcPr>
            <w:tcW w:w="1029" w:type="dxa"/>
          </w:tcPr>
          <w:p w14:paraId="4CD931F4" w14:textId="2FD0157B" w:rsidR="00CD0556" w:rsidRPr="005453F2" w:rsidRDefault="00CD0556" w:rsidP="00FD12FE">
            <w:pPr>
              <w:pStyle w:val="TableFigure"/>
              <w:jc w:val="center"/>
            </w:pPr>
            <w:r w:rsidRPr="005453F2">
              <w:t>-2.722</w:t>
            </w:r>
          </w:p>
        </w:tc>
        <w:tc>
          <w:tcPr>
            <w:tcW w:w="868" w:type="dxa"/>
          </w:tcPr>
          <w:p w14:paraId="435E2B57" w14:textId="2698D167" w:rsidR="00CD0556" w:rsidRPr="005453F2" w:rsidRDefault="00CD0556" w:rsidP="00FD12FE">
            <w:pPr>
              <w:pStyle w:val="TableFigure"/>
              <w:jc w:val="center"/>
            </w:pPr>
            <w:r w:rsidRPr="005453F2">
              <w:t>0.007</w:t>
            </w:r>
          </w:p>
        </w:tc>
        <w:tc>
          <w:tcPr>
            <w:tcW w:w="1376" w:type="dxa"/>
          </w:tcPr>
          <w:p w14:paraId="0EB1904F" w14:textId="5337FF55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4CF9E929" w14:textId="0F376997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5B2916FC" w14:textId="1A97C031" w:rsidR="00CD0556" w:rsidRPr="005453F2" w:rsidRDefault="00CD0556" w:rsidP="00FD12FE">
            <w:pPr>
              <w:pStyle w:val="TableFigure"/>
              <w:jc w:val="center"/>
            </w:pPr>
            <w:r w:rsidRPr="005453F2">
              <w:t>Less popular</w:t>
            </w:r>
          </w:p>
        </w:tc>
      </w:tr>
      <w:tr w:rsidR="005453F2" w14:paraId="7C7B7A4A" w14:textId="5263B6BC" w:rsidTr="00E813EB">
        <w:trPr>
          <w:jc w:val="center"/>
        </w:trPr>
        <w:tc>
          <w:tcPr>
            <w:tcW w:w="1490" w:type="dxa"/>
          </w:tcPr>
          <w:p w14:paraId="0BA9CD58" w14:textId="29D31627" w:rsidR="00CD0556" w:rsidRPr="005453F2" w:rsidRDefault="00CD0556" w:rsidP="00FD12FE">
            <w:pPr>
              <w:pStyle w:val="TableFigure"/>
            </w:pPr>
            <w:r w:rsidRPr="005453F2">
              <w:t>Walking</w:t>
            </w:r>
          </w:p>
        </w:tc>
        <w:tc>
          <w:tcPr>
            <w:tcW w:w="1529" w:type="dxa"/>
          </w:tcPr>
          <w:p w14:paraId="0C374F09" w14:textId="4F132295" w:rsidR="00CD0556" w:rsidRPr="005453F2" w:rsidRDefault="00CD0556" w:rsidP="00FD12FE">
            <w:pPr>
              <w:pStyle w:val="TableFigure"/>
              <w:jc w:val="center"/>
            </w:pPr>
            <w:r w:rsidRPr="005453F2">
              <w:t>-0.01</w:t>
            </w:r>
          </w:p>
        </w:tc>
        <w:tc>
          <w:tcPr>
            <w:tcW w:w="1029" w:type="dxa"/>
          </w:tcPr>
          <w:p w14:paraId="40DFCA3C" w14:textId="207CD20E" w:rsidR="00CD0556" w:rsidRPr="005453F2" w:rsidRDefault="00CD0556" w:rsidP="00FD12FE">
            <w:pPr>
              <w:pStyle w:val="TableFigure"/>
              <w:jc w:val="center"/>
            </w:pPr>
            <w:r w:rsidRPr="005453F2">
              <w:t>-0.068</w:t>
            </w:r>
          </w:p>
        </w:tc>
        <w:tc>
          <w:tcPr>
            <w:tcW w:w="868" w:type="dxa"/>
          </w:tcPr>
          <w:p w14:paraId="645E41F3" w14:textId="5F93B920" w:rsidR="00CD0556" w:rsidRPr="005453F2" w:rsidRDefault="00CD0556" w:rsidP="00FD12FE">
            <w:pPr>
              <w:pStyle w:val="TableFigure"/>
              <w:jc w:val="center"/>
            </w:pPr>
            <w:r w:rsidRPr="005453F2">
              <w:t>0.945</w:t>
            </w:r>
          </w:p>
        </w:tc>
        <w:tc>
          <w:tcPr>
            <w:tcW w:w="1376" w:type="dxa"/>
          </w:tcPr>
          <w:p w14:paraId="0F150589" w14:textId="6395BA65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34820EB8" w14:textId="5EA87E78" w:rsidR="00CD0556" w:rsidRPr="005453F2" w:rsidRDefault="00CD0556" w:rsidP="00FD12FE">
            <w:pPr>
              <w:pStyle w:val="TableFigure"/>
              <w:jc w:val="center"/>
            </w:pPr>
            <w:r w:rsidRPr="005453F2">
              <w:t>Cannot reject the null</w:t>
            </w:r>
          </w:p>
        </w:tc>
        <w:tc>
          <w:tcPr>
            <w:tcW w:w="1647" w:type="dxa"/>
          </w:tcPr>
          <w:p w14:paraId="5666276F" w14:textId="4AFB7F97" w:rsidR="00CD0556" w:rsidRPr="005453F2" w:rsidRDefault="00CD0556" w:rsidP="00FD12FE">
            <w:pPr>
              <w:pStyle w:val="TableFigure"/>
              <w:jc w:val="center"/>
            </w:pPr>
            <w:r w:rsidRPr="005453F2">
              <w:t>No change</w:t>
            </w:r>
          </w:p>
        </w:tc>
      </w:tr>
      <w:tr w:rsidR="005453F2" w14:paraId="4C752568" w14:textId="28039EB3" w:rsidTr="00E813EB">
        <w:trPr>
          <w:jc w:val="center"/>
        </w:trPr>
        <w:tc>
          <w:tcPr>
            <w:tcW w:w="1490" w:type="dxa"/>
          </w:tcPr>
          <w:p w14:paraId="280F53BB" w14:textId="4A453171" w:rsidR="00CD0556" w:rsidRPr="005453F2" w:rsidRDefault="00CD0556" w:rsidP="00FD12FE">
            <w:pPr>
              <w:pStyle w:val="TableFigure"/>
            </w:pPr>
            <w:r w:rsidRPr="005453F2">
              <w:t>Weightlifting</w:t>
            </w:r>
          </w:p>
        </w:tc>
        <w:tc>
          <w:tcPr>
            <w:tcW w:w="1529" w:type="dxa"/>
          </w:tcPr>
          <w:p w14:paraId="6F0C07AB" w14:textId="092E5449" w:rsidR="00CD0556" w:rsidRPr="005453F2" w:rsidRDefault="00CD0556" w:rsidP="00FD12FE">
            <w:pPr>
              <w:pStyle w:val="TableFigure"/>
              <w:jc w:val="center"/>
            </w:pPr>
            <w:r w:rsidRPr="005453F2">
              <w:t>0.079</w:t>
            </w:r>
          </w:p>
        </w:tc>
        <w:tc>
          <w:tcPr>
            <w:tcW w:w="1029" w:type="dxa"/>
          </w:tcPr>
          <w:p w14:paraId="3B8F2A0D" w14:textId="440FBF7E" w:rsidR="00CD0556" w:rsidRPr="005453F2" w:rsidRDefault="00CD0556" w:rsidP="00FD12FE">
            <w:pPr>
              <w:pStyle w:val="TableFigure"/>
              <w:jc w:val="center"/>
            </w:pPr>
            <w:r w:rsidRPr="005453F2">
              <w:t>2.697</w:t>
            </w:r>
          </w:p>
        </w:tc>
        <w:tc>
          <w:tcPr>
            <w:tcW w:w="868" w:type="dxa"/>
          </w:tcPr>
          <w:p w14:paraId="7E4D032B" w14:textId="6B7E1DA5" w:rsidR="00CD0556" w:rsidRPr="005453F2" w:rsidRDefault="00CD0556" w:rsidP="00FD12FE">
            <w:pPr>
              <w:pStyle w:val="TableFigure"/>
              <w:jc w:val="center"/>
            </w:pPr>
            <w:r w:rsidRPr="005453F2">
              <w:t>0.007</w:t>
            </w:r>
          </w:p>
        </w:tc>
        <w:tc>
          <w:tcPr>
            <w:tcW w:w="1376" w:type="dxa"/>
          </w:tcPr>
          <w:p w14:paraId="6B7F8FA4" w14:textId="399803CE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17B66CB5" w14:textId="4167BC3B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2DEBF68B" w14:textId="7D6AAAE3" w:rsidR="00CD0556" w:rsidRPr="005453F2" w:rsidRDefault="00CD0556" w:rsidP="00FD12FE">
            <w:pPr>
              <w:pStyle w:val="TableFigure"/>
              <w:jc w:val="center"/>
            </w:pPr>
            <w:r w:rsidRPr="005453F2">
              <w:t>More popular</w:t>
            </w:r>
          </w:p>
        </w:tc>
      </w:tr>
      <w:tr w:rsidR="005453F2" w14:paraId="19DD937D" w14:textId="505E1134" w:rsidTr="00E813EB">
        <w:trPr>
          <w:jc w:val="center"/>
        </w:trPr>
        <w:tc>
          <w:tcPr>
            <w:tcW w:w="1490" w:type="dxa"/>
          </w:tcPr>
          <w:p w14:paraId="4528F5D3" w14:textId="7D0252A5" w:rsidR="00CD0556" w:rsidRPr="005453F2" w:rsidRDefault="00CD0556" w:rsidP="00FD12FE">
            <w:pPr>
              <w:pStyle w:val="TableFigure"/>
            </w:pPr>
            <w:r w:rsidRPr="005453F2">
              <w:t>Crossfit</w:t>
            </w:r>
          </w:p>
        </w:tc>
        <w:tc>
          <w:tcPr>
            <w:tcW w:w="1529" w:type="dxa"/>
          </w:tcPr>
          <w:p w14:paraId="4F6B80D5" w14:textId="5A76ED53" w:rsidR="00CD0556" w:rsidRPr="005453F2" w:rsidRDefault="00CD0556" w:rsidP="00FD12FE">
            <w:pPr>
              <w:pStyle w:val="TableFigure"/>
              <w:jc w:val="center"/>
            </w:pPr>
            <w:r w:rsidRPr="005453F2">
              <w:t>-0.031</w:t>
            </w:r>
          </w:p>
        </w:tc>
        <w:tc>
          <w:tcPr>
            <w:tcW w:w="1029" w:type="dxa"/>
          </w:tcPr>
          <w:p w14:paraId="6A3A5BC5" w14:textId="2BDFB007" w:rsidR="00CD0556" w:rsidRPr="005453F2" w:rsidRDefault="0094685F" w:rsidP="00FD12FE">
            <w:pPr>
              <w:pStyle w:val="TableFigure"/>
              <w:jc w:val="center"/>
            </w:pPr>
            <w:r w:rsidRPr="005453F2">
              <w:t>-4.79</w:t>
            </w:r>
          </w:p>
        </w:tc>
        <w:tc>
          <w:tcPr>
            <w:tcW w:w="868" w:type="dxa"/>
          </w:tcPr>
          <w:p w14:paraId="5BDF8016" w14:textId="38810A6D" w:rsidR="00CD0556" w:rsidRPr="005453F2" w:rsidRDefault="0094685F" w:rsidP="00FD12FE">
            <w:pPr>
              <w:pStyle w:val="TableFigure"/>
              <w:jc w:val="center"/>
            </w:pPr>
            <w:r w:rsidRPr="005453F2">
              <w:t>0.001</w:t>
            </w:r>
          </w:p>
        </w:tc>
        <w:tc>
          <w:tcPr>
            <w:tcW w:w="1376" w:type="dxa"/>
          </w:tcPr>
          <w:p w14:paraId="2841BEEF" w14:textId="7A903F7D" w:rsidR="00CD0556" w:rsidRPr="005453F2" w:rsidRDefault="0094685F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7D46A2B9" w14:textId="570F602D" w:rsidR="00CD0556" w:rsidRPr="005453F2" w:rsidRDefault="0094685F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43C6E882" w14:textId="4DBC9C77" w:rsidR="00CD0556" w:rsidRPr="005453F2" w:rsidRDefault="0094685F" w:rsidP="00FD12FE">
            <w:pPr>
              <w:pStyle w:val="TableFigure"/>
              <w:jc w:val="center"/>
            </w:pPr>
            <w:r w:rsidRPr="005453F2">
              <w:t>Less popular</w:t>
            </w:r>
          </w:p>
        </w:tc>
      </w:tr>
      <w:tr w:rsidR="005453F2" w14:paraId="2A2A58F2" w14:textId="40D29D4A" w:rsidTr="00E813EB">
        <w:trPr>
          <w:jc w:val="center"/>
        </w:trPr>
        <w:tc>
          <w:tcPr>
            <w:tcW w:w="1490" w:type="dxa"/>
          </w:tcPr>
          <w:p w14:paraId="646FD4AF" w14:textId="0B2F38DA" w:rsidR="00CD0556" w:rsidRPr="005453F2" w:rsidRDefault="00CD0556" w:rsidP="00FD12FE">
            <w:pPr>
              <w:pStyle w:val="TableFigure"/>
            </w:pPr>
            <w:r w:rsidRPr="005453F2">
              <w:t>Yoga</w:t>
            </w:r>
          </w:p>
        </w:tc>
        <w:tc>
          <w:tcPr>
            <w:tcW w:w="1529" w:type="dxa"/>
          </w:tcPr>
          <w:p w14:paraId="313F3935" w14:textId="2D57F38A" w:rsidR="00CD0556" w:rsidRPr="005453F2" w:rsidRDefault="005453F2" w:rsidP="00FD12FE">
            <w:pPr>
              <w:pStyle w:val="TableFigure"/>
              <w:jc w:val="center"/>
            </w:pPr>
            <w:r>
              <w:t>-0.023</w:t>
            </w:r>
          </w:p>
        </w:tc>
        <w:tc>
          <w:tcPr>
            <w:tcW w:w="1029" w:type="dxa"/>
          </w:tcPr>
          <w:p w14:paraId="618274DA" w14:textId="571E1637" w:rsidR="00CD0556" w:rsidRPr="005453F2" w:rsidRDefault="005453F2" w:rsidP="00FD12FE">
            <w:pPr>
              <w:pStyle w:val="TableFigure"/>
              <w:jc w:val="center"/>
            </w:pPr>
            <w:r>
              <w:t>-1.098</w:t>
            </w:r>
          </w:p>
        </w:tc>
        <w:tc>
          <w:tcPr>
            <w:tcW w:w="868" w:type="dxa"/>
          </w:tcPr>
          <w:p w14:paraId="64C9BDCA" w14:textId="3CAB680D" w:rsidR="00CD0556" w:rsidRPr="005453F2" w:rsidRDefault="005453F2" w:rsidP="00FD12FE">
            <w:pPr>
              <w:pStyle w:val="TableFigure"/>
              <w:jc w:val="center"/>
            </w:pPr>
            <w:r>
              <w:t>0.272</w:t>
            </w:r>
          </w:p>
        </w:tc>
        <w:tc>
          <w:tcPr>
            <w:tcW w:w="1376" w:type="dxa"/>
          </w:tcPr>
          <w:p w14:paraId="2A82CC1F" w14:textId="5BC9F372" w:rsidR="00CD0556" w:rsidRPr="005453F2" w:rsidRDefault="005453F2" w:rsidP="00FD12FE">
            <w:pPr>
              <w:pStyle w:val="TableFigure"/>
              <w:jc w:val="center"/>
            </w:pPr>
            <w:r>
              <w:t>0.05</w:t>
            </w:r>
          </w:p>
        </w:tc>
        <w:tc>
          <w:tcPr>
            <w:tcW w:w="1956" w:type="dxa"/>
          </w:tcPr>
          <w:p w14:paraId="76DD7DA7" w14:textId="0FB9E431" w:rsidR="00CD0556" w:rsidRPr="005453F2" w:rsidRDefault="005453F2" w:rsidP="00FD12FE">
            <w:pPr>
              <w:pStyle w:val="TableFigure"/>
              <w:jc w:val="center"/>
            </w:pPr>
            <w:r>
              <w:t>Cannot reject the null</w:t>
            </w:r>
          </w:p>
        </w:tc>
        <w:tc>
          <w:tcPr>
            <w:tcW w:w="1647" w:type="dxa"/>
          </w:tcPr>
          <w:p w14:paraId="6AE90675" w14:textId="4B079740" w:rsidR="00CD0556" w:rsidRPr="005453F2" w:rsidRDefault="005453F2" w:rsidP="00FD12FE">
            <w:pPr>
              <w:pStyle w:val="TableFigure"/>
              <w:jc w:val="center"/>
            </w:pPr>
            <w:r>
              <w:t>No change</w:t>
            </w:r>
          </w:p>
        </w:tc>
      </w:tr>
    </w:tbl>
    <w:p w14:paraId="3A8F3AE5" w14:textId="77777777" w:rsidR="007A20F8" w:rsidRDefault="007A20F8" w:rsidP="00007F72">
      <w:pPr>
        <w:pStyle w:val="NoSpacing"/>
      </w:pPr>
    </w:p>
    <w:bookmarkEnd w:id="6"/>
    <w:p w14:paraId="59413286" w14:textId="6DB6EEA0" w:rsidR="00947C9B" w:rsidRDefault="00B1542A" w:rsidP="00FD12FE">
      <w:pPr>
        <w:pStyle w:val="Heading1"/>
      </w:pPr>
      <w:r w:rsidRPr="00FD12FE">
        <w:t>Conclusion</w:t>
      </w:r>
      <w:r w:rsidR="00947C9B" w:rsidRPr="00FD12FE">
        <w:t>s</w:t>
      </w:r>
    </w:p>
    <w:p w14:paraId="6F0CAFD8" w14:textId="130BF258" w:rsidR="001B5174" w:rsidRDefault="00B1542A" w:rsidP="008829F8">
      <w:r>
        <w:t>Th</w:t>
      </w:r>
      <w:r w:rsidR="00007F72">
        <w:t>is</w:t>
      </w:r>
      <w:r>
        <w:t xml:space="preserve"> project </w:t>
      </w:r>
      <w:r w:rsidR="00D8573D">
        <w:t xml:space="preserve">began </w:t>
      </w:r>
      <w:r>
        <w:t>with a question</w:t>
      </w:r>
      <w:r w:rsidR="00D8573D">
        <w:t>: W</w:t>
      </w:r>
      <w:r w:rsidRPr="0097365E">
        <w:t xml:space="preserve">hich types of exercise </w:t>
      </w:r>
      <w:r>
        <w:t>are</w:t>
      </w:r>
      <w:r w:rsidRPr="0097365E">
        <w:t xml:space="preserve"> m</w:t>
      </w:r>
      <w:r w:rsidR="00D8573D">
        <w:t>ost</w:t>
      </w:r>
      <w:r w:rsidRPr="0097365E">
        <w:t xml:space="preserve"> popular in the US post-COVID-19?</w:t>
      </w:r>
      <w:r w:rsidR="008829F8">
        <w:t xml:space="preserve"> </w:t>
      </w:r>
      <w:r w:rsidR="001B5174">
        <w:t>To measure exercise popularity, a connection was made between podcast episode content and relevancy to podcast listeners.</w:t>
      </w:r>
      <w:r w:rsidR="008829F8">
        <w:t xml:space="preserve"> </w:t>
      </w:r>
      <w:r w:rsidR="00D8573D">
        <w:t>Therefore</w:t>
      </w:r>
      <w:r w:rsidR="001B5174">
        <w:t>, 11,447 podcast episode descriptions from 47 major US exercise-related podcasts were acquired.</w:t>
      </w:r>
    </w:p>
    <w:p w14:paraId="7E10F485" w14:textId="6A5E5C94" w:rsidR="00B1542A" w:rsidRDefault="001B5174" w:rsidP="00FD12FE">
      <w:r>
        <w:t>During the data exploration phase, podcast episodes were divided between pre-COVID-19 and post-COVID-19</w:t>
      </w:r>
      <w:r w:rsidR="00D8573D">
        <w:t xml:space="preserve"> episodes</w:t>
      </w:r>
      <w:r>
        <w:t>. In total, there were 9,522 pre-COVID-19 episodes and 1,914 post-COVID-19 episodes.</w:t>
      </w:r>
    </w:p>
    <w:p w14:paraId="637B034D" w14:textId="1A72A8C4" w:rsidR="001B5174" w:rsidRDefault="00007F72" w:rsidP="00B1542A">
      <w:r>
        <w:lastRenderedPageBreak/>
        <w:t>D</w:t>
      </w:r>
      <w:r w:rsidR="001B5174">
        <w:t>uring the data preparation phase</w:t>
      </w:r>
      <w:r>
        <w:t>,</w:t>
      </w:r>
      <w:r w:rsidR="001B5174">
        <w:t xml:space="preserve"> 975 podcast episodes were removed because their corresponding podcasts could not be compared</w:t>
      </w:r>
      <w:r w:rsidR="004F1D6A">
        <w:t xml:space="preserve"> between</w:t>
      </w:r>
      <w:r w:rsidR="001B5174">
        <w:t xml:space="preserve"> pre-COVID-19 and post-COVID-19.</w:t>
      </w:r>
    </w:p>
    <w:p w14:paraId="7121C115" w14:textId="21FFC088" w:rsidR="001B5174" w:rsidRDefault="00007F72" w:rsidP="00FD12FE">
      <w:r>
        <w:t>After the data was explored and prepared</w:t>
      </w:r>
      <w:r w:rsidR="001B5174">
        <w:t xml:space="preserve">, all podcast episode descriptions were run through a natural language processor in </w:t>
      </w:r>
      <w:r w:rsidR="008829F8">
        <w:t>p</w:t>
      </w:r>
      <w:r w:rsidR="001B5174">
        <w:t xml:space="preserve">ython to count the number of words related to each of the following </w:t>
      </w:r>
      <w:r w:rsidR="002D7EF3">
        <w:t>seven</w:t>
      </w:r>
      <w:r w:rsidR="001B5174">
        <w:t xml:space="preserve"> types of exercise: running, cycling, swimming, walking, weightlifting, </w:t>
      </w:r>
      <w:proofErr w:type="spellStart"/>
      <w:r w:rsidR="002D7EF3">
        <w:t>C</w:t>
      </w:r>
      <w:r w:rsidR="001B5174">
        <w:t>rossfit</w:t>
      </w:r>
      <w:proofErr w:type="spellEnd"/>
      <w:r w:rsidR="001B5174">
        <w:t>, and yoga.</w:t>
      </w:r>
    </w:p>
    <w:p w14:paraId="53F77EB4" w14:textId="64BAC996" w:rsidR="001B5174" w:rsidRDefault="0077393B" w:rsidP="00FD12FE">
      <w:r>
        <w:t>Using</w:t>
      </w:r>
      <w:r w:rsidR="00007F72">
        <w:t xml:space="preserve"> the natural language processing results</w:t>
      </w:r>
      <w:r w:rsidR="001B5174">
        <w:t xml:space="preserve">, </w:t>
      </w:r>
      <w:r w:rsidR="004F7DD3">
        <w:t>seven</w:t>
      </w:r>
      <w:r w:rsidR="001B5174">
        <w:t xml:space="preserve"> two-sample t-tests were run to compare the means of exercise-related terms used pre-COVID-19 and post-COVID-19 for each of the </w:t>
      </w:r>
      <w:r w:rsidR="004F7DD3">
        <w:t>seven</w:t>
      </w:r>
      <w:r w:rsidR="001B5174">
        <w:t xml:space="preserve"> types of exercise. From the two-sample t-tests</w:t>
      </w:r>
      <w:r w:rsidR="00947C9B">
        <w:t>, it was clear that running and weightlifting became more popular post-COVID-19:</w:t>
      </w:r>
    </w:p>
    <w:p w14:paraId="77E8AAA4" w14:textId="6B89F2B3" w:rsidR="00FD12FE" w:rsidRDefault="00FD12FE" w:rsidP="00E813EB">
      <w:pPr>
        <w:pStyle w:val="Caption"/>
      </w:pPr>
      <w:r>
        <w:t xml:space="preserve">Table </w:t>
      </w:r>
      <w:fldSimple w:instr=" SEQ Table \* ARABIC ">
        <w:r>
          <w:t>7</w:t>
        </w:r>
      </w:fldSimple>
      <w:r>
        <w:br/>
      </w:r>
      <w:r w:rsidR="00595A4D">
        <w:rPr>
          <w:b w:val="0"/>
          <w:bCs w:val="0"/>
          <w:i/>
          <w:iCs/>
        </w:rPr>
        <w:t>Research Conclusions</w:t>
      </w:r>
    </w:p>
    <w:tbl>
      <w:tblPr>
        <w:tblStyle w:val="APAReport"/>
        <w:tblW w:w="3078" w:type="dxa"/>
        <w:tblLook w:val="0420" w:firstRow="1" w:lastRow="0" w:firstColumn="0" w:lastColumn="0" w:noHBand="0" w:noVBand="1"/>
      </w:tblPr>
      <w:tblGrid>
        <w:gridCol w:w="1490"/>
        <w:gridCol w:w="1588"/>
      </w:tblGrid>
      <w:tr w:rsidR="00947C9B" w14:paraId="314FC159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0" w:type="dxa"/>
          </w:tcPr>
          <w:p w14:paraId="7D3C6367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Type of Exercise</w:t>
            </w:r>
          </w:p>
        </w:tc>
        <w:tc>
          <w:tcPr>
            <w:tcW w:w="1588" w:type="dxa"/>
          </w:tcPr>
          <w:p w14:paraId="0916232A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Conclusion</w:t>
            </w:r>
          </w:p>
        </w:tc>
      </w:tr>
      <w:tr w:rsidR="00947C9B" w14:paraId="6BBEA9B0" w14:textId="77777777" w:rsidTr="00E813EB">
        <w:tc>
          <w:tcPr>
            <w:tcW w:w="1490" w:type="dxa"/>
          </w:tcPr>
          <w:p w14:paraId="5BB94AEC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Running</w:t>
            </w:r>
          </w:p>
        </w:tc>
        <w:tc>
          <w:tcPr>
            <w:tcW w:w="1588" w:type="dxa"/>
          </w:tcPr>
          <w:p w14:paraId="6E591D1C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More popular</w:t>
            </w:r>
          </w:p>
        </w:tc>
      </w:tr>
      <w:tr w:rsidR="00947C9B" w14:paraId="33F83097" w14:textId="77777777" w:rsidTr="00E813EB">
        <w:tc>
          <w:tcPr>
            <w:tcW w:w="1490" w:type="dxa"/>
          </w:tcPr>
          <w:p w14:paraId="0C80C225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Cycling</w:t>
            </w:r>
          </w:p>
        </w:tc>
        <w:tc>
          <w:tcPr>
            <w:tcW w:w="1588" w:type="dxa"/>
          </w:tcPr>
          <w:p w14:paraId="2D6FC57E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2BB792A6" w14:textId="77777777" w:rsidTr="00E813EB">
        <w:tc>
          <w:tcPr>
            <w:tcW w:w="1490" w:type="dxa"/>
          </w:tcPr>
          <w:p w14:paraId="536CE513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Swimming</w:t>
            </w:r>
          </w:p>
        </w:tc>
        <w:tc>
          <w:tcPr>
            <w:tcW w:w="1588" w:type="dxa"/>
          </w:tcPr>
          <w:p w14:paraId="078C481F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2481BD0C" w14:textId="77777777" w:rsidTr="00E813EB">
        <w:tc>
          <w:tcPr>
            <w:tcW w:w="1490" w:type="dxa"/>
          </w:tcPr>
          <w:p w14:paraId="3C81A56C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Walking</w:t>
            </w:r>
          </w:p>
        </w:tc>
        <w:tc>
          <w:tcPr>
            <w:tcW w:w="1588" w:type="dxa"/>
          </w:tcPr>
          <w:p w14:paraId="47DA8088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No change</w:t>
            </w:r>
          </w:p>
        </w:tc>
      </w:tr>
      <w:tr w:rsidR="00947C9B" w14:paraId="5F8D4A23" w14:textId="77777777" w:rsidTr="00E813EB">
        <w:tc>
          <w:tcPr>
            <w:tcW w:w="1490" w:type="dxa"/>
          </w:tcPr>
          <w:p w14:paraId="203E2E75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Weightlifting</w:t>
            </w:r>
          </w:p>
        </w:tc>
        <w:tc>
          <w:tcPr>
            <w:tcW w:w="1588" w:type="dxa"/>
          </w:tcPr>
          <w:p w14:paraId="0F9B9AC6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More popular</w:t>
            </w:r>
          </w:p>
        </w:tc>
      </w:tr>
      <w:tr w:rsidR="00947C9B" w14:paraId="6C8FA470" w14:textId="77777777" w:rsidTr="00E813EB">
        <w:tc>
          <w:tcPr>
            <w:tcW w:w="1490" w:type="dxa"/>
          </w:tcPr>
          <w:p w14:paraId="4A6200FF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Crossfit</w:t>
            </w:r>
          </w:p>
        </w:tc>
        <w:tc>
          <w:tcPr>
            <w:tcW w:w="1588" w:type="dxa"/>
          </w:tcPr>
          <w:p w14:paraId="37B66D66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3A15F0E1" w14:textId="77777777" w:rsidTr="00E813EB">
        <w:tc>
          <w:tcPr>
            <w:tcW w:w="1490" w:type="dxa"/>
          </w:tcPr>
          <w:p w14:paraId="5DA45A57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Yoga</w:t>
            </w:r>
          </w:p>
        </w:tc>
        <w:tc>
          <w:tcPr>
            <w:tcW w:w="1588" w:type="dxa"/>
          </w:tcPr>
          <w:p w14:paraId="3E72182B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>
              <w:t>No change</w:t>
            </w:r>
          </w:p>
        </w:tc>
      </w:tr>
    </w:tbl>
    <w:p w14:paraId="5A8145D0" w14:textId="77777777" w:rsidR="00DC4A2A" w:rsidRDefault="00DC4A2A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6EF640B" w14:textId="6CD45D4D" w:rsidR="00CD0CCB" w:rsidRPr="00E813EB" w:rsidRDefault="00AA215B" w:rsidP="00E813EB">
      <w:pPr>
        <w:pStyle w:val="Heading1"/>
      </w:pPr>
      <w:r w:rsidRPr="00E813EB">
        <w:lastRenderedPageBreak/>
        <w:t>References</w:t>
      </w:r>
    </w:p>
    <w:p w14:paraId="00B71CAD" w14:textId="2D3158FF" w:rsidR="00CD0CCB" w:rsidRDefault="00CD0CCB" w:rsidP="00E813EB">
      <w:pPr>
        <w:pStyle w:val="NormalWeb"/>
        <w:spacing w:line="360" w:lineRule="auto"/>
        <w:ind w:left="567" w:hanging="567"/>
      </w:pPr>
      <w:r w:rsidRPr="008330B7">
        <w:t>Ahmad, T</w:t>
      </w:r>
      <w:r w:rsidR="00025422">
        <w:t>.</w:t>
      </w:r>
      <w:r w:rsidRPr="008330B7">
        <w:t xml:space="preserve"> </w:t>
      </w:r>
      <w:r w:rsidR="00E609C8">
        <w:t xml:space="preserve">(2020, April 5). </w:t>
      </w:r>
      <w:r w:rsidRPr="008330B7">
        <w:t xml:space="preserve">Corona </w:t>
      </w:r>
      <w:r w:rsidR="00A37F69">
        <w:t>v</w:t>
      </w:r>
      <w:r w:rsidRPr="008330B7">
        <w:t xml:space="preserve">irus (COVID-19) </w:t>
      </w:r>
      <w:r w:rsidR="00A37F69">
        <w:t>p</w:t>
      </w:r>
      <w:r w:rsidRPr="008330B7">
        <w:t xml:space="preserve">andemic and </w:t>
      </w:r>
      <w:r w:rsidR="00A37F69">
        <w:t>w</w:t>
      </w:r>
      <w:r w:rsidRPr="008330B7">
        <w:t xml:space="preserve">ork from </w:t>
      </w:r>
      <w:r w:rsidR="00A37F69">
        <w:t>h</w:t>
      </w:r>
      <w:r w:rsidRPr="008330B7">
        <w:t xml:space="preserve">ome: Challenges of </w:t>
      </w:r>
      <w:r w:rsidR="00A37F69">
        <w:t>c</w:t>
      </w:r>
      <w:r w:rsidRPr="008330B7">
        <w:t xml:space="preserve">ybercrimes and </w:t>
      </w:r>
      <w:r w:rsidR="00A37F69">
        <w:t>c</w:t>
      </w:r>
      <w:r w:rsidRPr="008330B7">
        <w:t>ybersecurity</w:t>
      </w:r>
      <w:r w:rsidR="00A37F69">
        <w:t>.</w:t>
      </w:r>
      <w:r w:rsidRPr="008330B7">
        <w:t xml:space="preserve"> </w:t>
      </w:r>
      <w:hyperlink r:id="rId12" w:tgtFrame="_blank" w:history="1">
        <w:r w:rsidRPr="008330B7">
          <w:t>http://dx.doi.org/10.2139/ssrn.3568830</w:t>
        </w:r>
      </w:hyperlink>
    </w:p>
    <w:p w14:paraId="2FB1E640" w14:textId="2829F6E3" w:rsidR="00C37981" w:rsidRDefault="00C37981" w:rsidP="00E813EB">
      <w:pPr>
        <w:pStyle w:val="NormalWeb"/>
        <w:spacing w:line="360" w:lineRule="auto"/>
        <w:ind w:left="567" w:hanging="567"/>
      </w:pPr>
      <w:r w:rsidRPr="00387854">
        <w:t>Bird, S</w:t>
      </w:r>
      <w:r w:rsidR="00A37F69" w:rsidRPr="00387854">
        <w:t>.</w:t>
      </w:r>
      <w:r w:rsidRPr="00387854">
        <w:t xml:space="preserve">, </w:t>
      </w:r>
      <w:proofErr w:type="spellStart"/>
      <w:r w:rsidRPr="00387854">
        <w:t>Loper</w:t>
      </w:r>
      <w:proofErr w:type="spellEnd"/>
      <w:r w:rsidR="00A37F69" w:rsidRPr="00387854">
        <w:t>, E., &amp;</w:t>
      </w:r>
      <w:r w:rsidRPr="00387854">
        <w:t xml:space="preserve"> Klein</w:t>
      </w:r>
      <w:r w:rsidR="00A37F69" w:rsidRPr="00387854">
        <w:t>, E.</w:t>
      </w:r>
      <w:r w:rsidRPr="00387854">
        <w:t xml:space="preserve"> (2009)</w:t>
      </w:r>
      <w:r w:rsidR="00A37F69" w:rsidRPr="00387854">
        <w:t>.</w:t>
      </w:r>
      <w:r w:rsidRPr="00387854">
        <w:t> </w:t>
      </w:r>
      <w:r w:rsidRPr="000D4D81">
        <w:rPr>
          <w:i/>
          <w:iCs/>
        </w:rPr>
        <w:t>Natural Language Processing with Python</w:t>
      </w:r>
      <w:r w:rsidRPr="000D4D81">
        <w:t>. O’Reilly Media</w:t>
      </w:r>
      <w:r w:rsidR="00A37F69">
        <w:t>,</w:t>
      </w:r>
      <w:r w:rsidRPr="000D4D81">
        <w:t xml:space="preserve"> Inc.</w:t>
      </w:r>
    </w:p>
    <w:p w14:paraId="706606BA" w14:textId="4DDBAC20" w:rsidR="00CD0CCB" w:rsidRDefault="00CD0CCB" w:rsidP="00E813EB">
      <w:pPr>
        <w:pStyle w:val="NormalWeb"/>
        <w:spacing w:line="360" w:lineRule="auto"/>
        <w:ind w:left="567" w:hanging="567"/>
      </w:pPr>
      <w:proofErr w:type="spellStart"/>
      <w:r>
        <w:t>Bollen</w:t>
      </w:r>
      <w:proofErr w:type="spellEnd"/>
      <w:r>
        <w:t xml:space="preserve">, J., &amp; Mao, H. (2011). Twitter </w:t>
      </w:r>
      <w:r w:rsidR="00A37F69">
        <w:t>m</w:t>
      </w:r>
      <w:r>
        <w:t xml:space="preserve">ood as a </w:t>
      </w:r>
      <w:r w:rsidR="00A37F69">
        <w:t>s</w:t>
      </w:r>
      <w:r>
        <w:t xml:space="preserve">tock </w:t>
      </w:r>
      <w:r w:rsidR="00A37F69">
        <w:t>m</w:t>
      </w:r>
      <w:r>
        <w:t xml:space="preserve">arket </w:t>
      </w:r>
      <w:r w:rsidR="00A37F69">
        <w:t>p</w:t>
      </w:r>
      <w:r>
        <w:t xml:space="preserve">redictor. </w:t>
      </w:r>
      <w:r>
        <w:rPr>
          <w:i/>
          <w:iCs/>
        </w:rPr>
        <w:t>Computer,</w:t>
      </w:r>
      <w:r>
        <w:t xml:space="preserve"> </w:t>
      </w:r>
      <w:r>
        <w:rPr>
          <w:i/>
          <w:iCs/>
        </w:rPr>
        <w:t>44</w:t>
      </w:r>
      <w:r>
        <w:t>(10), 91</w:t>
      </w:r>
      <w:r w:rsidR="00A37F69">
        <w:t>–</w:t>
      </w:r>
      <w:r>
        <w:t xml:space="preserve">94. </w:t>
      </w:r>
      <w:proofErr w:type="spellStart"/>
      <w:proofErr w:type="gramStart"/>
      <w:r>
        <w:t>doi:https</w:t>
      </w:r>
      <w:proofErr w:type="spellEnd"/>
      <w:r>
        <w:t>://doi.org/10.1016/j.jocs.2010.12.007</w:t>
      </w:r>
      <w:proofErr w:type="gramEnd"/>
    </w:p>
    <w:p w14:paraId="1D336BFC" w14:textId="7F672129" w:rsidR="00025422" w:rsidRDefault="00025422" w:rsidP="00E813EB">
      <w:pPr>
        <w:pStyle w:val="NormalWeb"/>
        <w:spacing w:line="360" w:lineRule="auto"/>
        <w:ind w:left="567" w:hanging="567"/>
      </w:pPr>
      <w:proofErr w:type="spellStart"/>
      <w:r>
        <w:t>Chowell</w:t>
      </w:r>
      <w:proofErr w:type="spellEnd"/>
      <w:r>
        <w:t xml:space="preserve">, G. (2020). The COVID-19 pandemic in the USA: What might we expect? </w:t>
      </w:r>
      <w:r>
        <w:rPr>
          <w:i/>
          <w:iCs/>
        </w:rPr>
        <w:t>The Lancet,</w:t>
      </w:r>
      <w:r>
        <w:t xml:space="preserve"> </w:t>
      </w:r>
      <w:r>
        <w:rPr>
          <w:i/>
          <w:iCs/>
        </w:rPr>
        <w:t>395</w:t>
      </w:r>
      <w:r>
        <w:t>(10230), 1093</w:t>
      </w:r>
      <w:r w:rsidR="00A37F69">
        <w:t>–</w:t>
      </w:r>
      <w:r>
        <w:t xml:space="preserve">1094. </w:t>
      </w:r>
      <w:proofErr w:type="spellStart"/>
      <w:proofErr w:type="gramStart"/>
      <w:r>
        <w:t>doi:https</w:t>
      </w:r>
      <w:proofErr w:type="spellEnd"/>
      <w:r>
        <w:t>://doi.org/10.1016/S0140-6736(20)30743-1</w:t>
      </w:r>
      <w:proofErr w:type="gramEnd"/>
    </w:p>
    <w:p w14:paraId="151D095B" w14:textId="3270246C" w:rsidR="00CD0CCB" w:rsidRDefault="00CD0CCB" w:rsidP="00E813EB">
      <w:pPr>
        <w:pStyle w:val="NormalWeb"/>
        <w:spacing w:line="360" w:lineRule="auto"/>
        <w:ind w:left="567" w:hanging="567"/>
      </w:pPr>
      <w:r>
        <w:t xml:space="preserve">Chu, S., Chen, H., &amp; Sung, Y. (2015). Following brands on Twitter: An extension of theory of planned behavior. </w:t>
      </w:r>
      <w:r>
        <w:rPr>
          <w:i/>
          <w:iCs/>
        </w:rPr>
        <w:t>International Journal of Advertising,</w:t>
      </w:r>
      <w:r>
        <w:t xml:space="preserve"> </w:t>
      </w:r>
      <w:r>
        <w:rPr>
          <w:i/>
          <w:iCs/>
        </w:rPr>
        <w:t>35</w:t>
      </w:r>
      <w:r>
        <w:t>(3), 421</w:t>
      </w:r>
      <w:r w:rsidR="00A37F69">
        <w:softHyphen/>
      </w:r>
      <w:r w:rsidR="00AA215B">
        <w:t>–</w:t>
      </w:r>
      <w:r>
        <w:t>437. doi:10.1080/02650487.2015.1037708</w:t>
      </w:r>
    </w:p>
    <w:p w14:paraId="7E34E9A2" w14:textId="1EDD7030" w:rsidR="00025422" w:rsidRDefault="00025422" w:rsidP="00E813EB">
      <w:pPr>
        <w:pStyle w:val="NormalWeb"/>
        <w:spacing w:line="360" w:lineRule="auto"/>
        <w:ind w:left="567" w:hanging="567"/>
      </w:pPr>
      <w:proofErr w:type="spellStart"/>
      <w:r w:rsidRPr="000477BF">
        <w:t>Czeisler</w:t>
      </w:r>
      <w:proofErr w:type="spellEnd"/>
      <w:r w:rsidR="00AA215B">
        <w:t>,</w:t>
      </w:r>
      <w:r w:rsidRPr="000477BF">
        <w:t xml:space="preserve"> M</w:t>
      </w:r>
      <w:r w:rsidR="00AA215B">
        <w:t xml:space="preserve">. </w:t>
      </w:r>
      <w:r w:rsidRPr="000477BF">
        <w:t>É</w:t>
      </w:r>
      <w:r w:rsidR="00AA215B">
        <w:t>.</w:t>
      </w:r>
      <w:r w:rsidRPr="000477BF">
        <w:t>, Tynan M</w:t>
      </w:r>
      <w:r w:rsidR="00AA215B">
        <w:t xml:space="preserve">. </w:t>
      </w:r>
      <w:r w:rsidRPr="000477BF">
        <w:t>A</w:t>
      </w:r>
      <w:r w:rsidR="00AA215B">
        <w:t>.</w:t>
      </w:r>
      <w:r w:rsidRPr="000477BF">
        <w:t>, Howard</w:t>
      </w:r>
      <w:r w:rsidR="00AA215B">
        <w:t>,</w:t>
      </w:r>
      <w:r w:rsidRPr="000477BF">
        <w:t xml:space="preserve"> M</w:t>
      </w:r>
      <w:r w:rsidR="00AA215B">
        <w:t>.</w:t>
      </w:r>
      <w:r w:rsidRPr="000477BF">
        <w:t>E</w:t>
      </w:r>
      <w:r w:rsidR="00AA215B">
        <w:t>.</w:t>
      </w:r>
      <w:r w:rsidRPr="000477BF">
        <w:t xml:space="preserve"> </w:t>
      </w:r>
      <w:r w:rsidR="00AA215B">
        <w:t xml:space="preserve">(2020). </w:t>
      </w:r>
      <w:r w:rsidRPr="000477BF">
        <w:t xml:space="preserve">Public </w:t>
      </w:r>
      <w:r w:rsidR="00AA215B">
        <w:t>a</w:t>
      </w:r>
      <w:r w:rsidRPr="000477BF">
        <w:t xml:space="preserve">ttitudes, </w:t>
      </w:r>
      <w:r w:rsidR="00AA215B">
        <w:t>b</w:t>
      </w:r>
      <w:r w:rsidRPr="000477BF">
        <w:t xml:space="preserve">ehaviors, and </w:t>
      </w:r>
      <w:r w:rsidR="00AA215B">
        <w:t>b</w:t>
      </w:r>
      <w:r w:rsidRPr="000477BF">
        <w:t xml:space="preserve">eliefs </w:t>
      </w:r>
      <w:r w:rsidR="00AA215B">
        <w:t>r</w:t>
      </w:r>
      <w:r w:rsidRPr="000477BF">
        <w:t xml:space="preserve">elated to COVID-19, </w:t>
      </w:r>
      <w:r w:rsidR="00AA215B">
        <w:t>s</w:t>
      </w:r>
      <w:r w:rsidRPr="000477BF">
        <w:t>tay-at-</w:t>
      </w:r>
      <w:r w:rsidR="00AA215B">
        <w:t>h</w:t>
      </w:r>
      <w:r w:rsidRPr="000477BF">
        <w:t xml:space="preserve">ome </w:t>
      </w:r>
      <w:r w:rsidR="00AA215B">
        <w:t>o</w:t>
      </w:r>
      <w:r w:rsidRPr="000477BF">
        <w:t xml:space="preserve">rders, </w:t>
      </w:r>
      <w:r w:rsidR="00AA215B">
        <w:t>n</w:t>
      </w:r>
      <w:r w:rsidRPr="000477BF">
        <w:t xml:space="preserve">onessential </w:t>
      </w:r>
      <w:r w:rsidR="00AA215B">
        <w:t>b</w:t>
      </w:r>
      <w:r w:rsidRPr="000477BF">
        <w:t xml:space="preserve">usiness </w:t>
      </w:r>
      <w:r w:rsidR="00AA215B">
        <w:t>c</w:t>
      </w:r>
      <w:r w:rsidRPr="000477BF">
        <w:t xml:space="preserve">losures, and </w:t>
      </w:r>
      <w:r w:rsidR="00AA215B">
        <w:t>p</w:t>
      </w:r>
      <w:r w:rsidRPr="000477BF">
        <w:t xml:space="preserve">ublic </w:t>
      </w:r>
      <w:r w:rsidR="00AA215B">
        <w:t>h</w:t>
      </w:r>
      <w:r w:rsidRPr="000477BF">
        <w:t xml:space="preserve">ealth </w:t>
      </w:r>
      <w:r w:rsidR="00AA215B">
        <w:t>g</w:t>
      </w:r>
      <w:r w:rsidRPr="000477BF">
        <w:t>uidance</w:t>
      </w:r>
      <w:r w:rsidR="00AA215B">
        <w:t>:</w:t>
      </w:r>
      <w:r w:rsidRPr="000477BF">
        <w:t xml:space="preserve"> United States, New York City, and Los Angeles. </w:t>
      </w:r>
      <w:r w:rsidRPr="000477BF">
        <w:rPr>
          <w:i/>
          <w:iCs/>
        </w:rPr>
        <w:t>Morb</w:t>
      </w:r>
      <w:r w:rsidR="00AA215B">
        <w:rPr>
          <w:i/>
          <w:iCs/>
        </w:rPr>
        <w:t>i</w:t>
      </w:r>
      <w:r w:rsidR="00E31B15">
        <w:rPr>
          <w:i/>
          <w:iCs/>
        </w:rPr>
        <w:t>di</w:t>
      </w:r>
      <w:r w:rsidR="00AA215B">
        <w:rPr>
          <w:i/>
          <w:iCs/>
        </w:rPr>
        <w:t>ty and</w:t>
      </w:r>
      <w:r w:rsidRPr="000477BF">
        <w:rPr>
          <w:i/>
          <w:iCs/>
        </w:rPr>
        <w:t xml:space="preserve"> Mortal</w:t>
      </w:r>
      <w:r w:rsidR="00AA215B">
        <w:rPr>
          <w:i/>
          <w:iCs/>
        </w:rPr>
        <w:t>ity</w:t>
      </w:r>
      <w:r w:rsidRPr="000477BF">
        <w:rPr>
          <w:i/>
          <w:iCs/>
        </w:rPr>
        <w:t xml:space="preserve"> W</w:t>
      </w:r>
      <w:r w:rsidR="00AA215B">
        <w:rPr>
          <w:i/>
          <w:iCs/>
        </w:rPr>
        <w:t>ee</w:t>
      </w:r>
      <w:r w:rsidRPr="000477BF">
        <w:rPr>
          <w:i/>
          <w:iCs/>
        </w:rPr>
        <w:t>kly Rep</w:t>
      </w:r>
      <w:r w:rsidR="00AA215B">
        <w:rPr>
          <w:i/>
          <w:iCs/>
        </w:rPr>
        <w:t>ort</w:t>
      </w:r>
      <w:r w:rsidRPr="000477BF">
        <w:t xml:space="preserve"> </w:t>
      </w:r>
      <w:r w:rsidR="00123AF6" w:rsidRPr="00E813EB">
        <w:rPr>
          <w:i/>
        </w:rPr>
        <w:t>2020</w:t>
      </w:r>
      <w:r w:rsidR="00123AF6">
        <w:t>(</w:t>
      </w:r>
      <w:r w:rsidRPr="000477BF">
        <w:t>69</w:t>
      </w:r>
      <w:r w:rsidR="00123AF6">
        <w:t>)</w:t>
      </w:r>
      <w:r w:rsidRPr="000477BF">
        <w:t>:751–758.</w:t>
      </w:r>
      <w:r>
        <w:t xml:space="preserve"> </w:t>
      </w:r>
      <w:proofErr w:type="spellStart"/>
      <w:r w:rsidR="00123AF6">
        <w:t>doi</w:t>
      </w:r>
      <w:proofErr w:type="spellEnd"/>
      <w:r w:rsidRPr="000477BF">
        <w:t>: </w:t>
      </w:r>
      <w:hyperlink r:id="rId13" w:tgtFrame="_blank" w:history="1">
        <w:r w:rsidRPr="000477BF">
          <w:t>http://dx.doi.org/10.15585/mmwr.mm6924e1external icon</w:t>
        </w:r>
      </w:hyperlink>
    </w:p>
    <w:p w14:paraId="295DA487" w14:textId="675C9262" w:rsidR="00025422" w:rsidRDefault="00025422" w:rsidP="00E813EB">
      <w:pPr>
        <w:pStyle w:val="NormalWeb"/>
        <w:spacing w:line="360" w:lineRule="auto"/>
        <w:ind w:left="567" w:hanging="567"/>
      </w:pPr>
      <w:r>
        <w:t>Dias, M. (2020). N</w:t>
      </w:r>
      <w:r w:rsidR="00123AF6">
        <w:t>etflix</w:t>
      </w:r>
      <w:r>
        <w:t>: F</w:t>
      </w:r>
      <w:r w:rsidR="00123AF6">
        <w:t>rom</w:t>
      </w:r>
      <w:r>
        <w:t xml:space="preserve"> A</w:t>
      </w:r>
      <w:r w:rsidR="00E0322E">
        <w:t>p</w:t>
      </w:r>
      <w:r w:rsidR="00123AF6">
        <w:t>o</w:t>
      </w:r>
      <w:r w:rsidR="00E0322E">
        <w:t>l</w:t>
      </w:r>
      <w:r w:rsidR="00123AF6">
        <w:t>lo</w:t>
      </w:r>
      <w:r>
        <w:t xml:space="preserve"> 13 </w:t>
      </w:r>
      <w:r w:rsidR="00123AF6">
        <w:t>to</w:t>
      </w:r>
      <w:r>
        <w:t xml:space="preserve"> </w:t>
      </w:r>
      <w:r w:rsidR="00123AF6">
        <w:t>the</w:t>
      </w:r>
      <w:r>
        <w:t xml:space="preserve"> </w:t>
      </w:r>
      <w:r w:rsidR="00123AF6">
        <w:t>coronavirus</w:t>
      </w:r>
      <w:r>
        <w:t xml:space="preserve"> </w:t>
      </w:r>
      <w:r w:rsidR="00123AF6">
        <w:t>pandemic</w:t>
      </w:r>
      <w:r>
        <w:t xml:space="preserve">. </w:t>
      </w:r>
      <w:r>
        <w:rPr>
          <w:i/>
          <w:iCs/>
        </w:rPr>
        <w:t>Global Scientific Journal,</w:t>
      </w:r>
      <w:r>
        <w:t xml:space="preserve"> </w:t>
      </w:r>
      <w:r>
        <w:rPr>
          <w:i/>
          <w:iCs/>
        </w:rPr>
        <w:t>8</w:t>
      </w:r>
      <w:r>
        <w:t>(8)</w:t>
      </w:r>
      <w:r w:rsidR="00123AF6">
        <w:t>:</w:t>
      </w:r>
      <w:r>
        <w:t xml:space="preserve"> doi:10.11216/gsj.2020.08.42678</w:t>
      </w:r>
    </w:p>
    <w:p w14:paraId="4E042A8D" w14:textId="36FF7406" w:rsidR="00C37981" w:rsidRPr="00080716" w:rsidRDefault="00C37981" w:rsidP="00E813EB">
      <w:pPr>
        <w:pStyle w:val="NormalWeb"/>
        <w:spacing w:line="360" w:lineRule="auto"/>
        <w:ind w:left="567" w:hanging="567"/>
      </w:pPr>
      <w:proofErr w:type="spellStart"/>
      <w:r w:rsidRPr="00080716">
        <w:t>Durrani</w:t>
      </w:r>
      <w:proofErr w:type="spellEnd"/>
      <w:r w:rsidRPr="00080716">
        <w:t xml:space="preserve">, M., </w:t>
      </w:r>
      <w:proofErr w:type="spellStart"/>
      <w:r w:rsidRPr="00080716">
        <w:t>Gotkin</w:t>
      </w:r>
      <w:proofErr w:type="spellEnd"/>
      <w:r w:rsidRPr="00080716">
        <w:t xml:space="preserve">, K., &amp; Laughlin, C. (2015). Serial, </w:t>
      </w:r>
      <w:r w:rsidR="00123AF6">
        <w:t>s</w:t>
      </w:r>
      <w:r w:rsidRPr="00080716">
        <w:t xml:space="preserve">eriality, and the </w:t>
      </w:r>
      <w:r w:rsidR="00123AF6">
        <w:t>p</w:t>
      </w:r>
      <w:r w:rsidRPr="00080716">
        <w:t xml:space="preserve">ossibilities for the </w:t>
      </w:r>
      <w:r w:rsidR="00123AF6">
        <w:t>p</w:t>
      </w:r>
      <w:r w:rsidRPr="00080716">
        <w:t xml:space="preserve">odcast </w:t>
      </w:r>
      <w:r w:rsidR="00123AF6">
        <w:t>f</w:t>
      </w:r>
      <w:r w:rsidRPr="00080716">
        <w:t xml:space="preserve">ormat. </w:t>
      </w:r>
      <w:r w:rsidRPr="00080716">
        <w:rPr>
          <w:i/>
          <w:iCs/>
        </w:rPr>
        <w:t>A</w:t>
      </w:r>
      <w:r w:rsidR="00123AF6">
        <w:rPr>
          <w:i/>
          <w:iCs/>
        </w:rPr>
        <w:t>merican</w:t>
      </w:r>
      <w:r w:rsidRPr="00080716">
        <w:rPr>
          <w:i/>
          <w:iCs/>
        </w:rPr>
        <w:t xml:space="preserve"> A</w:t>
      </w:r>
      <w:r w:rsidR="00123AF6">
        <w:rPr>
          <w:i/>
          <w:iCs/>
        </w:rPr>
        <w:t>nthropologist</w:t>
      </w:r>
      <w:r w:rsidR="00E609C8" w:rsidRPr="00080716">
        <w:t xml:space="preserve"> </w:t>
      </w:r>
    </w:p>
    <w:p w14:paraId="54400F18" w14:textId="3A8CF77B" w:rsidR="00025422" w:rsidRPr="00387854" w:rsidRDefault="00025422" w:rsidP="00E813EB">
      <w:pPr>
        <w:pStyle w:val="NormalWeb"/>
        <w:spacing w:line="360" w:lineRule="auto"/>
        <w:ind w:left="567" w:hanging="567"/>
      </w:pPr>
      <w:r>
        <w:t xml:space="preserve">Fletcher, G. F., Blair, S. N., Blumenthal, J., Caspersen, C., </w:t>
      </w:r>
      <w:proofErr w:type="spellStart"/>
      <w:r>
        <w:t>Chaitman</w:t>
      </w:r>
      <w:proofErr w:type="spellEnd"/>
      <w:r>
        <w:t xml:space="preserve">, B., Epstein, S., . . . Pina, I. L. (1992). Statement on exercise. Benefits and recommendations for physical activity programs for all Americans. A statement for health professionals by the Committee on Exercise and Cardiac Rehabilitation of the Council on Clinical Cardiology, American Heart association. </w:t>
      </w:r>
      <w:r w:rsidRPr="00387854">
        <w:rPr>
          <w:i/>
          <w:iCs/>
        </w:rPr>
        <w:t>Circulation,</w:t>
      </w:r>
      <w:r w:rsidRPr="00387854">
        <w:t xml:space="preserve"> </w:t>
      </w:r>
      <w:r w:rsidRPr="00387854">
        <w:rPr>
          <w:i/>
          <w:iCs/>
        </w:rPr>
        <w:t>86</w:t>
      </w:r>
      <w:r w:rsidRPr="00387854">
        <w:t>(1), 340</w:t>
      </w:r>
      <w:r w:rsidR="00123AF6" w:rsidRPr="00387854">
        <w:t>–</w:t>
      </w:r>
      <w:r w:rsidRPr="00387854">
        <w:t xml:space="preserve">344. </w:t>
      </w:r>
      <w:proofErr w:type="gramStart"/>
      <w:r w:rsidRPr="00387854">
        <w:t>doi:10.1161/01.cir</w:t>
      </w:r>
      <w:proofErr w:type="gramEnd"/>
      <w:r w:rsidRPr="00387854">
        <w:t>.86.1.340</w:t>
      </w:r>
    </w:p>
    <w:p w14:paraId="17C8F654" w14:textId="1D33A5E9" w:rsidR="00025422" w:rsidRDefault="00025422" w:rsidP="00E813EB">
      <w:pPr>
        <w:pStyle w:val="NormalWeb"/>
        <w:spacing w:line="360" w:lineRule="auto"/>
        <w:ind w:left="567" w:hanging="567"/>
      </w:pPr>
      <w:r w:rsidRPr="00387854">
        <w:t>Gentil, P., Ramirez-</w:t>
      </w:r>
      <w:proofErr w:type="spellStart"/>
      <w:r w:rsidRPr="00387854">
        <w:t>Campillo</w:t>
      </w:r>
      <w:proofErr w:type="spellEnd"/>
      <w:r w:rsidRPr="00387854">
        <w:t xml:space="preserve">, R., &amp; Souza, D. (2020). </w:t>
      </w:r>
      <w:r w:rsidRPr="00454E5D">
        <w:t xml:space="preserve">Resistance </w:t>
      </w:r>
      <w:r w:rsidR="00123AF6">
        <w:t>t</w:t>
      </w:r>
      <w:r w:rsidRPr="00454E5D">
        <w:t xml:space="preserve">raining in </w:t>
      </w:r>
      <w:r w:rsidR="00123AF6">
        <w:t>f</w:t>
      </w:r>
      <w:r w:rsidRPr="00454E5D">
        <w:t xml:space="preserve">ace of the </w:t>
      </w:r>
      <w:r w:rsidR="00123AF6">
        <w:t>c</w:t>
      </w:r>
      <w:r w:rsidRPr="00454E5D">
        <w:t xml:space="preserve">oronavirus </w:t>
      </w:r>
      <w:r w:rsidR="00123AF6">
        <w:t>o</w:t>
      </w:r>
      <w:r w:rsidRPr="00454E5D">
        <w:t xml:space="preserve">utbreak: Time to </w:t>
      </w:r>
      <w:r w:rsidR="00123AF6">
        <w:t>t</w:t>
      </w:r>
      <w:r w:rsidRPr="00454E5D">
        <w:t xml:space="preserve">hink </w:t>
      </w:r>
      <w:r w:rsidR="00123AF6">
        <w:t>o</w:t>
      </w:r>
      <w:r w:rsidRPr="00454E5D">
        <w:t xml:space="preserve">utside the </w:t>
      </w:r>
      <w:r w:rsidR="00123AF6">
        <w:t>b</w:t>
      </w:r>
      <w:r w:rsidRPr="00454E5D">
        <w:t>ox. </w:t>
      </w:r>
      <w:r w:rsidRPr="00454E5D">
        <w:rPr>
          <w:i/>
          <w:iCs/>
        </w:rPr>
        <w:t xml:space="preserve">Frontiers in </w:t>
      </w:r>
      <w:r w:rsidR="00123AF6">
        <w:rPr>
          <w:i/>
          <w:iCs/>
        </w:rPr>
        <w:t>P</w:t>
      </w:r>
      <w:r w:rsidRPr="00454E5D">
        <w:rPr>
          <w:i/>
          <w:iCs/>
        </w:rPr>
        <w:t>hysiology</w:t>
      </w:r>
      <w:r w:rsidRPr="00454E5D">
        <w:t>, </w:t>
      </w:r>
      <w:r w:rsidRPr="00E813EB">
        <w:rPr>
          <w:i/>
        </w:rPr>
        <w:t>11</w:t>
      </w:r>
      <w:r w:rsidRPr="00454E5D">
        <w:t>, 859. https://doi.org/10.3389/fphys.2020.00859</w:t>
      </w:r>
    </w:p>
    <w:p w14:paraId="521CB481" w14:textId="05D8016D" w:rsidR="00CD0CCB" w:rsidRDefault="00025422" w:rsidP="00E813EB">
      <w:pPr>
        <w:pStyle w:val="NormalWeb"/>
        <w:spacing w:line="360" w:lineRule="auto"/>
        <w:ind w:left="567" w:hanging="567"/>
      </w:pPr>
      <w:proofErr w:type="spellStart"/>
      <w:r>
        <w:t>Gostin</w:t>
      </w:r>
      <w:proofErr w:type="spellEnd"/>
      <w:r>
        <w:t xml:space="preserve">, L. O., &amp; Wiley, L. F. (2020). Governmental </w:t>
      </w:r>
      <w:r w:rsidR="00123AF6">
        <w:t>p</w:t>
      </w:r>
      <w:r>
        <w:t xml:space="preserve">ublic </w:t>
      </w:r>
      <w:r w:rsidR="00123AF6">
        <w:t>h</w:t>
      </w:r>
      <w:r>
        <w:t xml:space="preserve">ealth </w:t>
      </w:r>
      <w:r w:rsidR="00123AF6">
        <w:t>p</w:t>
      </w:r>
      <w:r>
        <w:t xml:space="preserve">owers </w:t>
      </w:r>
      <w:r w:rsidR="00123AF6">
        <w:t>d</w:t>
      </w:r>
      <w:r>
        <w:t xml:space="preserve">uring the COVID-19 </w:t>
      </w:r>
      <w:r w:rsidR="00123AF6">
        <w:t>p</w:t>
      </w:r>
      <w:r>
        <w:t xml:space="preserve">andemic. </w:t>
      </w:r>
      <w:r>
        <w:rPr>
          <w:i/>
          <w:iCs/>
        </w:rPr>
        <w:t>Jama,</w:t>
      </w:r>
      <w:r>
        <w:t xml:space="preserve"> </w:t>
      </w:r>
      <w:r>
        <w:rPr>
          <w:i/>
          <w:iCs/>
        </w:rPr>
        <w:t>323</w:t>
      </w:r>
      <w:r>
        <w:t>(21), 2137</w:t>
      </w:r>
      <w:r w:rsidR="00E31B15">
        <w:t>–</w:t>
      </w:r>
      <w:r>
        <w:t xml:space="preserve">2138. </w:t>
      </w:r>
      <w:proofErr w:type="gramStart"/>
      <w:r>
        <w:t>doi:10.1001/jama.2020.5460</w:t>
      </w:r>
      <w:r w:rsidR="00CD0CCB">
        <w:t>Markman</w:t>
      </w:r>
      <w:proofErr w:type="gramEnd"/>
      <w:r w:rsidR="00CD0CCB">
        <w:t xml:space="preserve">, K. M., &amp; </w:t>
      </w:r>
      <w:r w:rsidR="00CD0CCB">
        <w:lastRenderedPageBreak/>
        <w:t xml:space="preserve">Sawyer, C. E. (2014). Why </w:t>
      </w:r>
      <w:r w:rsidR="00E31B15">
        <w:t>p</w:t>
      </w:r>
      <w:r w:rsidR="00CD0CCB">
        <w:t xml:space="preserve">od? Further </w:t>
      </w:r>
      <w:r w:rsidR="00E31B15">
        <w:t>e</w:t>
      </w:r>
      <w:r w:rsidR="00CD0CCB">
        <w:t xml:space="preserve">xplorations of the </w:t>
      </w:r>
      <w:r w:rsidR="00E31B15">
        <w:t>m</w:t>
      </w:r>
      <w:r w:rsidR="00CD0CCB">
        <w:t xml:space="preserve">otivations for </w:t>
      </w:r>
      <w:r w:rsidR="00E31B15">
        <w:t>i</w:t>
      </w:r>
      <w:r w:rsidR="00CD0CCB">
        <w:t xml:space="preserve">ndependent </w:t>
      </w:r>
      <w:r w:rsidR="00E31B15">
        <w:t>p</w:t>
      </w:r>
      <w:r w:rsidR="00CD0CCB">
        <w:t xml:space="preserve">odcasting. </w:t>
      </w:r>
      <w:r w:rsidR="00CD0CCB">
        <w:rPr>
          <w:i/>
          <w:iCs/>
        </w:rPr>
        <w:t>Journal of Radio &amp; Audio Media,</w:t>
      </w:r>
      <w:r w:rsidR="00CD0CCB">
        <w:t xml:space="preserve"> </w:t>
      </w:r>
      <w:r w:rsidR="00CD0CCB">
        <w:rPr>
          <w:i/>
          <w:iCs/>
        </w:rPr>
        <w:t>21</w:t>
      </w:r>
      <w:r w:rsidR="00CD0CCB">
        <w:t>(1), 20</w:t>
      </w:r>
      <w:r w:rsidR="00E31B15">
        <w:t>–</w:t>
      </w:r>
      <w:r w:rsidR="00CD0CCB">
        <w:t>35. doi:10.1080/19376529.2014.891211</w:t>
      </w:r>
    </w:p>
    <w:p w14:paraId="32459494" w14:textId="4ABB5F1B" w:rsidR="00CD0CCB" w:rsidRDefault="00CD0CCB" w:rsidP="00E813EB">
      <w:pPr>
        <w:pStyle w:val="NormalWeb"/>
        <w:spacing w:line="360" w:lineRule="auto"/>
        <w:ind w:left="567" w:hanging="567"/>
      </w:pPr>
      <w:proofErr w:type="spellStart"/>
      <w:r>
        <w:t>Mchugh</w:t>
      </w:r>
      <w:proofErr w:type="spellEnd"/>
      <w:r>
        <w:t xml:space="preserve">, S. (2020). Wide angle: Podcasts: Radio reinvented. </w:t>
      </w:r>
      <w:r>
        <w:rPr>
          <w:i/>
          <w:iCs/>
        </w:rPr>
        <w:t>The UNESCO Courier,</w:t>
      </w:r>
      <w:r>
        <w:t xml:space="preserve"> </w:t>
      </w:r>
      <w:r>
        <w:rPr>
          <w:i/>
          <w:iCs/>
        </w:rPr>
        <w:t>2020</w:t>
      </w:r>
      <w:r>
        <w:t>(1), 6</w:t>
      </w:r>
      <w:r w:rsidR="00E31B15">
        <w:t>–</w:t>
      </w:r>
      <w:r>
        <w:t>9. doi:10.18356/4c5699b4-en</w:t>
      </w:r>
    </w:p>
    <w:p w14:paraId="5BE67836" w14:textId="63EEC21D" w:rsidR="00C37981" w:rsidRDefault="00080716" w:rsidP="00E813EB">
      <w:pPr>
        <w:spacing w:line="360" w:lineRule="auto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080716">
        <w:rPr>
          <w:rFonts w:ascii="Times New Roman" w:eastAsia="Times New Roman" w:hAnsi="Times New Roman" w:cs="Times New Roman"/>
        </w:rPr>
        <w:t>Mcclung</w:t>
      </w:r>
      <w:proofErr w:type="spellEnd"/>
      <w:r w:rsidRPr="00080716">
        <w:rPr>
          <w:rFonts w:ascii="Times New Roman" w:eastAsia="Times New Roman" w:hAnsi="Times New Roman" w:cs="Times New Roman"/>
        </w:rPr>
        <w:t xml:space="preserve">, S., &amp; Johnson, K. (2010). Examining the </w:t>
      </w:r>
      <w:r w:rsidR="00E31B15">
        <w:rPr>
          <w:rFonts w:ascii="Times New Roman" w:eastAsia="Times New Roman" w:hAnsi="Times New Roman" w:cs="Times New Roman"/>
        </w:rPr>
        <w:t>m</w:t>
      </w:r>
      <w:r w:rsidRPr="00080716">
        <w:rPr>
          <w:rFonts w:ascii="Times New Roman" w:eastAsia="Times New Roman" w:hAnsi="Times New Roman" w:cs="Times New Roman"/>
        </w:rPr>
        <w:t xml:space="preserve">otives of </w:t>
      </w:r>
      <w:r w:rsidR="00E31B15">
        <w:rPr>
          <w:rFonts w:ascii="Times New Roman" w:eastAsia="Times New Roman" w:hAnsi="Times New Roman" w:cs="Times New Roman"/>
        </w:rPr>
        <w:t>p</w:t>
      </w:r>
      <w:r w:rsidRPr="00080716">
        <w:rPr>
          <w:rFonts w:ascii="Times New Roman" w:eastAsia="Times New Roman" w:hAnsi="Times New Roman" w:cs="Times New Roman"/>
        </w:rPr>
        <w:t xml:space="preserve">odcast </w:t>
      </w:r>
      <w:r w:rsidR="00E31B15">
        <w:rPr>
          <w:rFonts w:ascii="Times New Roman" w:eastAsia="Times New Roman" w:hAnsi="Times New Roman" w:cs="Times New Roman"/>
        </w:rPr>
        <w:t>u</w:t>
      </w:r>
      <w:r w:rsidRPr="00080716">
        <w:rPr>
          <w:rFonts w:ascii="Times New Roman" w:eastAsia="Times New Roman" w:hAnsi="Times New Roman" w:cs="Times New Roman"/>
        </w:rPr>
        <w:t xml:space="preserve">sers. </w:t>
      </w:r>
      <w:r w:rsidRPr="00080716">
        <w:rPr>
          <w:rFonts w:ascii="Times New Roman" w:eastAsia="Times New Roman" w:hAnsi="Times New Roman" w:cs="Times New Roman"/>
          <w:i/>
          <w:iCs/>
        </w:rPr>
        <w:t>Journal of Radio &amp; Audio Media,</w:t>
      </w:r>
      <w:r w:rsidRPr="00080716">
        <w:rPr>
          <w:rFonts w:ascii="Times New Roman" w:eastAsia="Times New Roman" w:hAnsi="Times New Roman" w:cs="Times New Roman"/>
        </w:rPr>
        <w:t xml:space="preserve"> </w:t>
      </w:r>
      <w:r w:rsidRPr="00080716">
        <w:rPr>
          <w:rFonts w:ascii="Times New Roman" w:eastAsia="Times New Roman" w:hAnsi="Times New Roman" w:cs="Times New Roman"/>
          <w:i/>
          <w:iCs/>
        </w:rPr>
        <w:t>17</w:t>
      </w:r>
      <w:r w:rsidRPr="00080716">
        <w:rPr>
          <w:rFonts w:ascii="Times New Roman" w:eastAsia="Times New Roman" w:hAnsi="Times New Roman" w:cs="Times New Roman"/>
        </w:rPr>
        <w:t>(1), 82</w:t>
      </w:r>
      <w:r w:rsidR="00E31B15">
        <w:rPr>
          <w:rFonts w:ascii="Times New Roman" w:eastAsia="Times New Roman" w:hAnsi="Times New Roman" w:cs="Times New Roman"/>
        </w:rPr>
        <w:t>–</w:t>
      </w:r>
      <w:r w:rsidRPr="00080716">
        <w:rPr>
          <w:rFonts w:ascii="Times New Roman" w:eastAsia="Times New Roman" w:hAnsi="Times New Roman" w:cs="Times New Roman"/>
        </w:rPr>
        <w:t>95. doi:10.1080/19376521003719391</w:t>
      </w:r>
      <w:r w:rsidR="00C37981" w:rsidRPr="00C37981">
        <w:rPr>
          <w:rFonts w:ascii="Times New Roman" w:eastAsia="Times New Roman" w:hAnsi="Times New Roman" w:cs="Times New Roman"/>
        </w:rPr>
        <w:t xml:space="preserve"> </w:t>
      </w:r>
    </w:p>
    <w:p w14:paraId="531419C6" w14:textId="2654085F" w:rsidR="00025422" w:rsidRDefault="00025422" w:rsidP="00E813EB">
      <w:pPr>
        <w:pStyle w:val="NormalWeb"/>
        <w:spacing w:line="360" w:lineRule="auto"/>
        <w:ind w:left="567" w:hanging="567"/>
      </w:pPr>
      <w:r w:rsidRPr="002E028A">
        <w:t>Moreland</w:t>
      </w:r>
      <w:r w:rsidR="00E31B15">
        <w:t>,</w:t>
      </w:r>
      <w:r w:rsidRPr="002E028A">
        <w:t xml:space="preserve"> A</w:t>
      </w:r>
      <w:r w:rsidR="00E31B15">
        <w:t>.</w:t>
      </w:r>
      <w:r w:rsidRPr="002E028A">
        <w:t>, Herlihy</w:t>
      </w:r>
      <w:r w:rsidR="00E31B15">
        <w:t>,</w:t>
      </w:r>
      <w:r w:rsidRPr="002E028A">
        <w:t xml:space="preserve"> C</w:t>
      </w:r>
      <w:r w:rsidR="00E31B15">
        <w:t>.</w:t>
      </w:r>
      <w:r w:rsidRPr="002E028A">
        <w:t>, Tynan</w:t>
      </w:r>
      <w:r w:rsidR="00E31B15">
        <w:t>,</w:t>
      </w:r>
      <w:r w:rsidRPr="002E028A">
        <w:t xml:space="preserve"> M</w:t>
      </w:r>
      <w:r w:rsidR="00E31B15">
        <w:t xml:space="preserve">. </w:t>
      </w:r>
      <w:r w:rsidRPr="002E028A">
        <w:t>A</w:t>
      </w:r>
      <w:r w:rsidR="00E31B15">
        <w:t>.</w:t>
      </w:r>
      <w:r w:rsidR="00E813EB">
        <w:t xml:space="preserve"> </w:t>
      </w:r>
      <w:r w:rsidR="00E31B15">
        <w:t xml:space="preserve">2020). </w:t>
      </w:r>
      <w:r w:rsidRPr="002E028A">
        <w:t xml:space="preserve">Timing of </w:t>
      </w:r>
      <w:r w:rsidR="00E31B15">
        <w:t>s</w:t>
      </w:r>
      <w:r w:rsidRPr="002E028A">
        <w:t xml:space="preserve">tate and </w:t>
      </w:r>
      <w:r w:rsidR="00E31B15">
        <w:t>t</w:t>
      </w:r>
      <w:r w:rsidRPr="002E028A">
        <w:t xml:space="preserve">erritorial COVID-19 </w:t>
      </w:r>
      <w:r w:rsidR="00E31B15">
        <w:t>s</w:t>
      </w:r>
      <w:r w:rsidRPr="002E028A">
        <w:t>tay-at-</w:t>
      </w:r>
      <w:r w:rsidR="00E31B15">
        <w:t>h</w:t>
      </w:r>
      <w:r w:rsidRPr="002E028A">
        <w:t xml:space="preserve">ome </w:t>
      </w:r>
      <w:r w:rsidR="00E31B15">
        <w:t>o</w:t>
      </w:r>
      <w:r w:rsidRPr="002E028A">
        <w:t xml:space="preserve">rders and </w:t>
      </w:r>
      <w:r w:rsidR="00E31B15">
        <w:t>c</w:t>
      </w:r>
      <w:r w:rsidRPr="002E028A">
        <w:t xml:space="preserve">hanges in </w:t>
      </w:r>
      <w:r w:rsidR="00E31B15">
        <w:t>p</w:t>
      </w:r>
      <w:r w:rsidRPr="002E028A">
        <w:t xml:space="preserve">opulation </w:t>
      </w:r>
      <w:r w:rsidR="00E31B15">
        <w:t>m</w:t>
      </w:r>
      <w:r w:rsidRPr="002E028A">
        <w:t>ovement</w:t>
      </w:r>
      <w:r w:rsidR="00E31B15">
        <w:t xml:space="preserve">: </w:t>
      </w:r>
      <w:r w:rsidRPr="002E028A">
        <w:t>United States</w:t>
      </w:r>
      <w:r w:rsidR="00E31B15">
        <w:t xml:space="preserve">. </w:t>
      </w:r>
      <w:r w:rsidRPr="002E028A">
        <w:rPr>
          <w:i/>
          <w:iCs/>
        </w:rPr>
        <w:t>Morb</w:t>
      </w:r>
      <w:r w:rsidR="00E31B15">
        <w:rPr>
          <w:i/>
          <w:iCs/>
        </w:rPr>
        <w:t>idity and</w:t>
      </w:r>
      <w:r w:rsidRPr="002E028A">
        <w:rPr>
          <w:i/>
          <w:iCs/>
        </w:rPr>
        <w:t xml:space="preserve"> Mortal</w:t>
      </w:r>
      <w:r w:rsidR="00E31B15">
        <w:rPr>
          <w:i/>
          <w:iCs/>
        </w:rPr>
        <w:t>ity</w:t>
      </w:r>
      <w:r w:rsidRPr="002E028A">
        <w:rPr>
          <w:i/>
          <w:iCs/>
        </w:rPr>
        <w:t xml:space="preserve"> W</w:t>
      </w:r>
      <w:r w:rsidR="00E31B15">
        <w:rPr>
          <w:i/>
          <w:iCs/>
        </w:rPr>
        <w:t>ee</w:t>
      </w:r>
      <w:r w:rsidRPr="002E028A">
        <w:rPr>
          <w:i/>
          <w:iCs/>
        </w:rPr>
        <w:t>kly Rep</w:t>
      </w:r>
      <w:r w:rsidR="00E31B15">
        <w:rPr>
          <w:i/>
          <w:iCs/>
        </w:rPr>
        <w:t>ort</w:t>
      </w:r>
      <w:r w:rsidRPr="002E028A">
        <w:t xml:space="preserve"> </w:t>
      </w:r>
      <w:r w:rsidRPr="00E813EB">
        <w:rPr>
          <w:i/>
        </w:rPr>
        <w:t>2020</w:t>
      </w:r>
      <w:r w:rsidR="00E31B15">
        <w:t>(</w:t>
      </w:r>
      <w:r w:rsidRPr="002E028A">
        <w:t>69</w:t>
      </w:r>
      <w:r w:rsidR="00E31B15">
        <w:t>)</w:t>
      </w:r>
      <w:r w:rsidRPr="002E028A">
        <w:t xml:space="preserve">:1198–1203. </w:t>
      </w:r>
      <w:proofErr w:type="spellStart"/>
      <w:r w:rsidR="00E31B15">
        <w:t>doi</w:t>
      </w:r>
      <w:proofErr w:type="spellEnd"/>
      <w:r w:rsidRPr="002E028A">
        <w:t>: </w:t>
      </w:r>
      <w:hyperlink r:id="rId14" w:tgtFrame="_blank" w:history="1">
        <w:r w:rsidRPr="002E028A">
          <w:t>http://dx.doi.org/10.15585/mmwr.mm6935a2external icon</w:t>
        </w:r>
      </w:hyperlink>
      <w:r w:rsidRPr="002E028A">
        <w:t>.</w:t>
      </w:r>
    </w:p>
    <w:p w14:paraId="3620D419" w14:textId="421695BA" w:rsidR="00C37981" w:rsidRDefault="00C37981" w:rsidP="00E813EB">
      <w:pPr>
        <w:pStyle w:val="NormalWeb"/>
        <w:spacing w:line="360" w:lineRule="auto"/>
        <w:ind w:left="567" w:hanging="567"/>
      </w:pPr>
      <w:r>
        <w:t xml:space="preserve">Ngoc, L. (2014). Behavior </w:t>
      </w:r>
      <w:r w:rsidR="00E31B15">
        <w:t>p</w:t>
      </w:r>
      <w:r>
        <w:t xml:space="preserve">attern of </w:t>
      </w:r>
      <w:r w:rsidR="00E31B15">
        <w:t>i</w:t>
      </w:r>
      <w:r>
        <w:t xml:space="preserve">ndividual </w:t>
      </w:r>
      <w:r w:rsidR="00E31B15">
        <w:t>i</w:t>
      </w:r>
      <w:r>
        <w:t xml:space="preserve">nvestors in </w:t>
      </w:r>
      <w:r w:rsidR="00E31B15">
        <w:t>s</w:t>
      </w:r>
      <w:r>
        <w:t xml:space="preserve">tock </w:t>
      </w:r>
      <w:r w:rsidR="00E31B15">
        <w:t>m</w:t>
      </w:r>
      <w:r>
        <w:t xml:space="preserve">arket. </w:t>
      </w:r>
      <w:r>
        <w:rPr>
          <w:i/>
          <w:iCs/>
        </w:rPr>
        <w:t>International Journal of Business and Management,</w:t>
      </w:r>
      <w:r>
        <w:t xml:space="preserve"> </w:t>
      </w:r>
      <w:r>
        <w:rPr>
          <w:i/>
          <w:iCs/>
        </w:rPr>
        <w:t>9</w:t>
      </w:r>
      <w:r>
        <w:t>(1). doi:10.5539/</w:t>
      </w:r>
      <w:proofErr w:type="gramStart"/>
      <w:r>
        <w:t>ijbm.v</w:t>
      </w:r>
      <w:proofErr w:type="gramEnd"/>
      <w:r>
        <w:t>9n1p1</w:t>
      </w:r>
    </w:p>
    <w:p w14:paraId="0B97579C" w14:textId="394EB302" w:rsidR="00025422" w:rsidRDefault="00025422" w:rsidP="00E813EB">
      <w:pPr>
        <w:pStyle w:val="NormalWeb"/>
        <w:spacing w:line="360" w:lineRule="auto"/>
        <w:ind w:left="567" w:hanging="567"/>
      </w:pPr>
      <w:r>
        <w:t xml:space="preserve">Roberts, J. D., &amp; Tehrani, S. O. (2020). Environments, </w:t>
      </w:r>
      <w:r w:rsidR="00E31B15">
        <w:t>b</w:t>
      </w:r>
      <w:r>
        <w:t xml:space="preserve">ehaviors, and </w:t>
      </w:r>
      <w:r w:rsidR="00E31B15">
        <w:t>i</w:t>
      </w:r>
      <w:r>
        <w:t xml:space="preserve">nequalities: Reflecting on the </w:t>
      </w:r>
      <w:r w:rsidR="00E31B15">
        <w:t>i</w:t>
      </w:r>
      <w:r>
        <w:t xml:space="preserve">mpacts of the </w:t>
      </w:r>
      <w:r w:rsidR="00E31B15">
        <w:t>i</w:t>
      </w:r>
      <w:r>
        <w:t xml:space="preserve">nfluenza and </w:t>
      </w:r>
      <w:r w:rsidR="00E31B15">
        <w:t>c</w:t>
      </w:r>
      <w:r>
        <w:t xml:space="preserve">oronavirus </w:t>
      </w:r>
      <w:r w:rsidR="00E31B15">
        <w:t>p</w:t>
      </w:r>
      <w:r>
        <w:t xml:space="preserve">andemics in the United States. </w:t>
      </w:r>
      <w:r>
        <w:rPr>
          <w:i/>
          <w:iCs/>
        </w:rPr>
        <w:t>International Journal of Environmental Research and Public Health,</w:t>
      </w:r>
      <w:r>
        <w:t xml:space="preserve"> </w:t>
      </w:r>
      <w:r>
        <w:rPr>
          <w:i/>
          <w:iCs/>
        </w:rPr>
        <w:t>17</w:t>
      </w:r>
      <w:r>
        <w:t xml:space="preserve">(12). </w:t>
      </w:r>
      <w:proofErr w:type="spellStart"/>
      <w:proofErr w:type="gramStart"/>
      <w:r>
        <w:t>doi:https</w:t>
      </w:r>
      <w:proofErr w:type="spellEnd"/>
      <w:r>
        <w:t>://doi.org/10.3390/ijerph17124484</w:t>
      </w:r>
      <w:proofErr w:type="gramEnd"/>
    </w:p>
    <w:p w14:paraId="1508EFBE" w14:textId="1B361DFC" w:rsidR="00C37981" w:rsidRDefault="00C37981" w:rsidP="00E813EB">
      <w:pPr>
        <w:pStyle w:val="NormalWeb"/>
        <w:spacing w:line="360" w:lineRule="auto"/>
        <w:ind w:left="567" w:hanging="567"/>
      </w:pPr>
      <w:proofErr w:type="spellStart"/>
      <w:r w:rsidRPr="00E813EB">
        <w:rPr>
          <w:lang w:val="es-ES"/>
        </w:rPr>
        <w:t>Tobarra</w:t>
      </w:r>
      <w:proofErr w:type="spellEnd"/>
      <w:r w:rsidRPr="00E813EB">
        <w:rPr>
          <w:lang w:val="es-ES"/>
        </w:rPr>
        <w:t xml:space="preserve">, L., Robles-Gómez, A., Ros, S., Hernández, R., &amp; Caminero, A. C. (2014). </w:t>
      </w:r>
      <w:r w:rsidRPr="00AB58C1">
        <w:t xml:space="preserve">Analyzing the students’ behavior and relevant topics in virtual learning communities. </w:t>
      </w:r>
      <w:r w:rsidRPr="00AB58C1">
        <w:rPr>
          <w:i/>
          <w:iCs/>
        </w:rPr>
        <w:t>Computers in Human Behavior,</w:t>
      </w:r>
      <w:r w:rsidRPr="00AB58C1">
        <w:t xml:space="preserve"> </w:t>
      </w:r>
      <w:r w:rsidRPr="00AB58C1">
        <w:rPr>
          <w:i/>
          <w:iCs/>
        </w:rPr>
        <w:t>31</w:t>
      </w:r>
      <w:r w:rsidRPr="00AB58C1">
        <w:t>, 659</w:t>
      </w:r>
      <w:r w:rsidR="00E31B15">
        <w:t>–</w:t>
      </w:r>
      <w:r w:rsidRPr="00AB58C1">
        <w:t xml:space="preserve">669. </w:t>
      </w:r>
      <w:proofErr w:type="gramStart"/>
      <w:r w:rsidRPr="00AB58C1">
        <w:t>doi:10.1016/j.chb</w:t>
      </w:r>
      <w:proofErr w:type="gramEnd"/>
      <w:r w:rsidRPr="00AB58C1">
        <w:t>.2013.10.001</w:t>
      </w:r>
      <w:r w:rsidRPr="00C37981">
        <w:t xml:space="preserve"> </w:t>
      </w:r>
    </w:p>
    <w:p w14:paraId="54006B7E" w14:textId="3DD8FEA3" w:rsidR="00025422" w:rsidRPr="00387854" w:rsidRDefault="00025422" w:rsidP="00E813EB">
      <w:pPr>
        <w:spacing w:line="360" w:lineRule="auto"/>
        <w:ind w:left="562" w:hanging="562"/>
        <w:rPr>
          <w:rFonts w:ascii="Times New Roman" w:eastAsia="Times New Roman" w:hAnsi="Times New Roman" w:cs="Times New Roman"/>
        </w:rPr>
      </w:pPr>
      <w:proofErr w:type="gramStart"/>
      <w:r w:rsidRPr="00B116FB">
        <w:rPr>
          <w:rFonts w:ascii="Times New Roman" w:eastAsia="Times New Roman" w:hAnsi="Times New Roman" w:cs="Times New Roman"/>
        </w:rPr>
        <w:t>WHO.</w:t>
      </w:r>
      <w:proofErr w:type="gramEnd"/>
      <w:r w:rsidRPr="00B116FB">
        <w:rPr>
          <w:rFonts w:ascii="Times New Roman" w:eastAsia="Times New Roman" w:hAnsi="Times New Roman" w:cs="Times New Roman"/>
        </w:rPr>
        <w:t xml:space="preserve"> (2020, June 29). Listings of WHO's response to COVID-19.</w:t>
      </w:r>
      <w:r w:rsidR="00E609C8">
        <w:rPr>
          <w:rFonts w:ascii="Times New Roman" w:eastAsia="Times New Roman" w:hAnsi="Times New Roman" w:cs="Times New Roman"/>
        </w:rPr>
        <w:t xml:space="preserve"> </w:t>
      </w:r>
      <w:hyperlink r:id="rId15" w:history="1">
        <w:r w:rsidR="00E609C8" w:rsidRPr="00387854">
          <w:rPr>
            <w:rStyle w:val="Hyperlink"/>
            <w:rFonts w:ascii="Times New Roman" w:eastAsia="Times New Roman" w:hAnsi="Times New Roman" w:cs="Times New Roman"/>
          </w:rPr>
          <w:t>https://www.who.int/news/item/29-06-2020-covidtimeline</w:t>
        </w:r>
      </w:hyperlink>
    </w:p>
    <w:p w14:paraId="7B8EBDB1" w14:textId="5EC753F2" w:rsidR="00C37981" w:rsidRDefault="00C37981" w:rsidP="00E813EB">
      <w:pPr>
        <w:pStyle w:val="Bibliography"/>
        <w:spacing w:line="360" w:lineRule="auto"/>
      </w:pPr>
      <w:r w:rsidRPr="00387854">
        <w:t xml:space="preserve">Zhang, H., </w:t>
      </w:r>
      <w:proofErr w:type="spellStart"/>
      <w:r w:rsidRPr="00387854">
        <w:t>Dantu</w:t>
      </w:r>
      <w:proofErr w:type="spellEnd"/>
      <w:r w:rsidRPr="00387854">
        <w:t xml:space="preserve">, R., &amp; </w:t>
      </w:r>
      <w:proofErr w:type="spellStart"/>
      <w:r w:rsidRPr="00387854">
        <w:t>Cangussu</w:t>
      </w:r>
      <w:proofErr w:type="spellEnd"/>
      <w:r w:rsidRPr="00387854">
        <w:t xml:space="preserve">, J. W. (2011). </w:t>
      </w:r>
      <w:proofErr w:type="spellStart"/>
      <w:r>
        <w:t>Socioscope</w:t>
      </w:r>
      <w:proofErr w:type="spellEnd"/>
      <w:r>
        <w:t xml:space="preserve">: Human </w:t>
      </w:r>
      <w:r w:rsidR="00E609C8">
        <w:t>r</w:t>
      </w:r>
      <w:r>
        <w:t xml:space="preserve">elationship and </w:t>
      </w:r>
      <w:r w:rsidR="00E609C8">
        <w:t>b</w:t>
      </w:r>
      <w:r>
        <w:t xml:space="preserve">ehavior </w:t>
      </w:r>
      <w:r w:rsidR="00E609C8">
        <w:t>a</w:t>
      </w:r>
      <w:r>
        <w:t xml:space="preserve">nalysis in </w:t>
      </w:r>
      <w:r w:rsidR="00E609C8">
        <w:t>s</w:t>
      </w:r>
      <w:r>
        <w:t xml:space="preserve">ocial </w:t>
      </w:r>
      <w:r w:rsidR="00E609C8">
        <w:t>n</w:t>
      </w:r>
      <w:r>
        <w:t xml:space="preserve">etworks. </w:t>
      </w:r>
      <w:r>
        <w:rPr>
          <w:i/>
          <w:iCs/>
        </w:rPr>
        <w:t>IEEE Transactions on Systems, Man, and Cybernetics Part A: Systems and Humans,</w:t>
      </w:r>
      <w:r>
        <w:t xml:space="preserve"> </w:t>
      </w:r>
      <w:r>
        <w:rPr>
          <w:i/>
          <w:iCs/>
        </w:rPr>
        <w:t>41</w:t>
      </w:r>
      <w:r>
        <w:t>(6), 1122</w:t>
      </w:r>
      <w:r w:rsidR="00E609C8">
        <w:t>–</w:t>
      </w:r>
      <w:r>
        <w:t>1143. doi:10.1109/tsmca.2011.2113335</w:t>
      </w:r>
    </w:p>
    <w:p w14:paraId="5C2FD740" w14:textId="36D1D70D" w:rsidR="006D738C" w:rsidRDefault="006D738C">
      <w:pPr>
        <w:spacing w:after="160" w:line="259" w:lineRule="auto"/>
        <w:ind w:firstLine="0"/>
      </w:pPr>
      <w:r>
        <w:br w:type="page"/>
      </w:r>
    </w:p>
    <w:p w14:paraId="518B2F1E" w14:textId="0153B40C" w:rsidR="006701C1" w:rsidRDefault="006701C1" w:rsidP="00E813EB">
      <w:pPr>
        <w:pStyle w:val="Heading1"/>
      </w:pPr>
      <w:r>
        <w:lastRenderedPageBreak/>
        <w:t>Appendix with Code</w:t>
      </w:r>
    </w:p>
    <w:p w14:paraId="116CCA48" w14:textId="7D5770DC" w:rsidR="006701C1" w:rsidRPr="006D738C" w:rsidRDefault="006701C1" w:rsidP="006D738C">
      <w:pPr>
        <w:pStyle w:val="Heading2"/>
      </w:pPr>
      <w:r w:rsidRPr="006D738C">
        <w:t>Data Acquisition</w:t>
      </w:r>
    </w:p>
    <w:p w14:paraId="3AC34C8E" w14:textId="4E7243B4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get podcast episodes from a show</w:t>
      </w:r>
      <w:r w:rsidR="00587182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715CBC73" w14:textId="109C2B48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def</w:t>
      </w:r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get_all_podcast_</w:t>
      </w:r>
      <w:proofErr w:type="gram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episodes</w:t>
      </w:r>
      <w:proofErr w:type="spell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self, </w:t>
      </w:r>
      <w:proofErr w:type="spell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showid</w:t>
      </w:r>
      <w:proofErr w:type="spell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market = </w:t>
      </w:r>
      <w:r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'US'</w:t>
      </w:r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):</w:t>
      </w:r>
      <w:r w:rsidR="00587182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DB671F4" w14:textId="27878A95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</w:p>
    <w:p w14:paraId="2B3E5FF4" w14:textId="6B05899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headers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self.get_resource_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header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2F3E3F8" w14:textId="5D2F7A0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317D49C8" w14:textId="1FE1018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podcast_name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self.get_podcast_info_by_id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showid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E844956" w14:textId="768BC19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num_episodes = self.get_podcast_info_by_id(showid)[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'total_episodes'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3FE2D41" w14:textId="00593DF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691AD540" w14:textId="6F137854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limit = 25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573F2C2" w14:textId="207410C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offset = 0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C34D5A5" w14:textId="50A6CCC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num_runs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num_episodes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//limit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1F4D443" w14:textId="113D716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087FE676" w14:textId="0169221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 = 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pd.DataFrame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(columns = 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DB8E15C" w14:textId="43DD8F7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'external_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8AA4B82" w14:textId="14E05CC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release_date_precision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81F7FD6" w14:textId="5AA967E9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5B7804C4" w14:textId="0983134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num_runs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65BACBF" w14:textId="2F9B4F44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25FED130" w14:textId="20E8055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endpoint = f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"https://api.spotify.com/v1/shows/{showid}/episodes?offset={offset}&amp;limit={limit}&amp;market=US"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3BABE1F3" w14:textId="5EDE31FB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lookup_url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f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"{endpoint}"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C07F401" w14:textId="4658304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6828A433" w14:textId="6923197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 = </w:t>
      </w:r>
      <w:proofErr w:type="spellStart"/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requests.get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lookup_url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headers = headers)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7A30308F" w14:textId="0A26654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r.status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_code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not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range(200,299):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5C3DDB4" w14:textId="05D3813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"somethings wrong..."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61D10B0" w14:textId="26F4266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</w:t>
      </w:r>
    </w:p>
    <w:p w14:paraId="04162907" w14:textId="0B7A1C5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r.json</w:t>
      </w:r>
      <w:proofErr w:type="spellEnd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1309309" w14:textId="1F14B896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1F85A187" w14:textId="78FA0A76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492890A" w14:textId="2B70450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4A02C08" w14:textId="410DD57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range(limit):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FC62238" w14:textId="5B289D01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create a </w:t>
      </w:r>
      <w:proofErr w:type="spellStart"/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dict</w:t>
      </w:r>
      <w:proofErr w:type="spellEnd"/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 with the data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F1BAD17" w14:textId="3106FDC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temp_dict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{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podcast_name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3CC10D1" w14:textId="064AC2C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6ADE403" w14:textId="3400F04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81128E0" w14:textId="3F690E6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round((raw_json[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])/60000,2),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559CE6C" w14:textId="6DD7F60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external_urls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external_urls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150F627" w14:textId="73D9230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A0005BE" w14:textId="11080185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DE9201E" w14:textId="62BB743B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'release_date_precision'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raw_json[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'release_date_precision'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381ED6D" w14:textId="509A196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A7E2FDD" w14:textId="5656879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]}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5FEECC7" w14:textId="509D9A6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FCE70AC" w14:textId="702AA02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df = 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pd.DataFrame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(temp_dict, columns = 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DC56349" w14:textId="5B9126D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'external_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87E911A" w14:textId="40FAFB81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release_date_precision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A918B61" w14:textId="6CA00E1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df.append</w:t>
      </w:r>
      <w:proofErr w:type="spellEnd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(df)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C9CE886" w14:textId="5F8C7729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</w:t>
      </w:r>
    </w:p>
    <w:p w14:paraId="4A911FD1" w14:textId="1F12B8B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offset = offset + limit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3C7E652D" w14:textId="2C4448D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7FC376D" w14:textId="54845185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df.reset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_index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(drop=True)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1E746C4" w14:textId="7DE1264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33B1A54" w14:textId="57286242" w:rsidR="003F4280" w:rsidRDefault="003F4280" w:rsidP="003F4280">
      <w:pPr>
        <w:pStyle w:val="Heading2"/>
      </w:pPr>
      <w:r>
        <w:lastRenderedPageBreak/>
        <w:t>Data Exploration</w:t>
      </w:r>
    </w:p>
    <w:p w14:paraId="4F02A29E" w14:textId="41866615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histogram of episode duration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325606A" w14:textId="5C0709DF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=(8,4))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BF09441" w14:textId="15128C7A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7461F9" w14:textId="03A3DD58" w:rsidR="003F4280" w:rsidRPr="00387854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</w:t>
      </w:r>
      <w:proofErr w:type="spellEnd"/>
      <w:proofErr w:type="gramEnd"/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duration_min</w:t>
      </w:r>
      <w:proofErr w:type="spellEnd"/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bins = 20)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6DF578F" w14:textId="406F3536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12EFB71" w14:textId="055933F5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 of Episodes"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270E682" w14:textId="4A2B0197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"Distribution of Podcast 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047D580" w14:textId="6EE8D18C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(True)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ED68C42" w14:textId="74BBE3F0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7CF8403" w14:textId="67246698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F083E3A" w14:textId="7A80D186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4840C9" w14:textId="3AF2E8A2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boxplot of episode duration by year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0EA59D4" w14:textId="13D35882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]&gt;2014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].boxplot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(by=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984E8C3" w14:textId="78B42C47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column=[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duration_min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E27D5E" w14:textId="5EBBD324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grid=True,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DF07B27" w14:textId="04E88636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(10,4))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B178AF" w14:textId="67717BA3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of Episodes by Year"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C6FB288" w14:textId="07A11AFF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plt.suptitle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("")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420E70A" w14:textId="4A956900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D4C7075" w14:textId="60E9FFF6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"Year"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882FBDD" w14:textId="0C0D6DD7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E6BCC9B" w14:textId="6DDF2883" w:rsidR="003F4280" w:rsidRDefault="003F4280" w:rsidP="003F4280">
      <w:pPr>
        <w:pStyle w:val="Heading2"/>
      </w:pPr>
      <w:r w:rsidRPr="003F4280">
        <w:t xml:space="preserve">Data </w:t>
      </w:r>
      <w:r>
        <w:t>Preparation</w:t>
      </w:r>
    </w:p>
    <w:p w14:paraId="426C9D43" w14:textId="7A3B930A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year, month, and week numbers to </w:t>
      </w:r>
      <w:proofErr w:type="spellStart"/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</w:t>
      </w:r>
      <w:proofErr w:type="spell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BD9FD70" w14:textId="5A84E0D7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dt.year</w:t>
      </w:r>
      <w:proofErr w:type="spellEnd"/>
      <w:proofErr w:type="gram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4DC9351" w14:textId="36B27BD6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month_number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dt.month</w:t>
      </w:r>
      <w:proofErr w:type="spellEnd"/>
      <w:proofErr w:type="gram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D0C7E44" w14:textId="78459183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week_number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dt.week</w:t>
      </w:r>
      <w:proofErr w:type="spellEnd"/>
      <w:proofErr w:type="gram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354C97F" w14:textId="1FEC4774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'year_week'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'year_number'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(str) +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'week_number'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6C30252" w14:textId="467DE02B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'year_month'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'year_number'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(str) +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'month_number'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23D074A" w14:textId="660D9FD8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A4D7354" w14:textId="33BA1396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'podcast'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].unique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84E485D" w14:textId="27D75DD7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df[df[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'podcast</w:t>
      </w:r>
      <w:proofErr w:type="gram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E3AF260" w14:textId="1F7AF502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round(len(temp_df)/len(temp_df[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'year_month'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].unique()),2))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0364C4C" w14:textId="77646366" w:rsidR="003F4280" w:rsidRDefault="003F4280" w:rsidP="003F4280">
      <w:pPr>
        <w:pStyle w:val="Heading2"/>
      </w:pPr>
      <w:r>
        <w:t>Natural Language Processing and Two-Sample T-Test</w:t>
      </w:r>
    </w:p>
    <w:p w14:paraId="6773B721" w14:textId="4B1606F9" w:rsidR="003F4280" w:rsidRPr="003F4280" w:rsidRDefault="003F4280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to setup hypothesis test for podcast descriptions pre vs post COVID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D454FAB" w14:textId="27164F9B" w:rsidR="003F4280" w:rsidRPr="003F4280" w:rsidRDefault="003F4280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podcast_description_hypothesis_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test(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csv, list_of_words, alpha, title = 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test"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70E356D" w14:textId="66A7FD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07247C6E" w14:textId="4ED455C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first, read in the csv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DC635AB" w14:textId="2766548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'data/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final_datasets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/relevant_episode_data_v2.csv'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05B351" w14:textId="0A1801C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read_episode_descriptions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(csv)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BD0E3A" w14:textId="011C847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preCOVID_episode_desc_df = episode_desc_df[pd.to_datetime(episode_desc_df[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'release_date'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&lt;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'2020-03-13'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8D7C52E" w14:textId="149BE0C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postCOVID_episode_desc_df = episode_desc_df[pd.to_datetime(episode_desc_df[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'release_date'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&gt;=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'2020-03-13'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B41DCC" w14:textId="4B63326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0E7FBC5" w14:textId="0EA0591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format description column for tokenization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EB2742F" w14:textId="3B005679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1FEAB8" w14:textId="360801E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67C5ECC" w14:textId="2EAB952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C4D9CA9" w14:textId="5B2722C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487FF675" w14:textId="56369F3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tokenize all 3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01EB21B" w14:textId="0785467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4A39A36" w14:textId="12EBC78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35FF2BD" w14:textId="53721E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2F036CB" w14:textId="1349A81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472E696" w14:textId="103BC94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final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dataframes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analyses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04BDFE" w14:textId="13A6C5D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BF98746" w14:textId="613A07B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EC765A5" w14:textId="4C9F94B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2931CEB" w14:textId="1BB04B8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40C94321" w14:textId="1D31027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number of exercise terms to each row in above datasets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4212814" w14:textId="4E25EBE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70B27A3" w14:textId="60D2571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1FC5DAC" w14:textId="11D984D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terms.append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(count_terms(episode_dataset[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9A277EF" w14:textId="4FEE66F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DFED9B" w14:textId="7997002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51AB2EB8" w14:textId="6A3DC7B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F2C39C3" w14:textId="0DB6AF2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EB0BD6A" w14:textId="4ADBD25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terms.append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(count_terms(preCOVID_dataset[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5F6199" w14:textId="2674C52C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F301F77" w14:textId="4CD1A79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74342637" w14:textId="02B01EE2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AB1447" w14:textId="02EB62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135AADB" w14:textId="6EFE9D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terms.append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(count_terms(postCOVID_dataset[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2E85CD6" w14:textId="34A3147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73E704E" w14:textId="53C4562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1675634" w14:textId="5ACF5CAB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mean, standard deviation, and count of pre-COVID-19 exercise terms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462B1A7" w14:textId="0762B81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preCOVID_mean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].mean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9462651" w14:textId="7AED4D1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preCOVID_sd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].std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338B251" w14:textId="43648CB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11D8C71" w14:textId="2667AD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05A19BAD" w14:textId="3A0F3C2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mean, standard deviation, and count of post-COVID-19 exercise terms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3DE0069" w14:textId="10334C0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postCOVID_mean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].mean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6C27757" w14:textId="7B00E51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postCOVID_sd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].std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D690B1D" w14:textId="36705B6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1DC2E75" w14:textId="63596A7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76EEE696" w14:textId="7BA30E3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scipy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to get test statistic and p-value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110F84" w14:textId="070F5AD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hyp_test = 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stats.ttest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equal_var=False)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8D11A6" w14:textId="62A84A6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t_statistic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9EAC6DA" w14:textId="7B2E0F8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EDB5FDA" w14:textId="5F89DA1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20F9130D" w14:textId="005EF52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findings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E5C9FEF" w14:textId="23AC6A6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"words tested:"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list_of_words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2704EDF" w14:textId="51D4819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"variance of postCOVID:"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].var(), 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98E7994" w14:textId="375D80F5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"variance of preCOVID:"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].var(), 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9DB2849" w14:textId="4569D5B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"difference in means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round((postCOVID_mean-preCOVID_mean),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A56CBC" w14:textId="1F9355C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t_statistic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0493792" w14:textId="0F49AE7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3E5BC9F" w14:textId="086E637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"alpha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str(alpha))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F81FEC6" w14:textId="430C0CB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stats.ttest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equal_var=False)[1] &lt; alpha: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917B1B2" w14:textId="6964921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result: REJECT the null hypothesis"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08C33F" w14:textId="574B6C1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437099A" w14:textId="7A4FD3A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result: cannot reject the null hypothesis"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E7817E2" w14:textId="39A2F0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</w:p>
    <w:p w14:paraId="1039291F" w14:textId="50CF6815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export dataset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BEB5304" w14:textId="38D9AC0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post_COVID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1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DCA89B" w14:textId="638E424B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post_COVID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0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53D085D" w14:textId="7ED79EE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176D19E" w14:textId="17CEE3C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dataset.append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F68A09" w14:textId="756D4D48" w:rsidR="006701C1" w:rsidRPr="003F4280" w:rsidRDefault="00587182" w:rsidP="00480B8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df.to_csv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"{title}_data.csv"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sectPr w:rsidR="006701C1" w:rsidRPr="003F428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12A4A" w14:textId="77777777" w:rsidR="00E334EC" w:rsidRDefault="00E334EC" w:rsidP="001D3C6E">
      <w:pPr>
        <w:spacing w:line="240" w:lineRule="auto"/>
      </w:pPr>
      <w:r>
        <w:separator/>
      </w:r>
    </w:p>
  </w:endnote>
  <w:endnote w:type="continuationSeparator" w:id="0">
    <w:p w14:paraId="36AD8E7C" w14:textId="77777777" w:rsidR="00E334EC" w:rsidRDefault="00E334EC" w:rsidP="001D3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3958" w14:textId="77777777" w:rsidR="00E334EC" w:rsidRDefault="00E334EC" w:rsidP="001D3C6E">
      <w:pPr>
        <w:spacing w:line="240" w:lineRule="auto"/>
      </w:pPr>
      <w:r>
        <w:separator/>
      </w:r>
    </w:p>
  </w:footnote>
  <w:footnote w:type="continuationSeparator" w:id="0">
    <w:p w14:paraId="67BF5C3D" w14:textId="77777777" w:rsidR="00E334EC" w:rsidRDefault="00E334EC" w:rsidP="001D3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7448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453D1C" w14:textId="22709634" w:rsidR="00FC27DE" w:rsidRDefault="00FC27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43897" w14:textId="77777777" w:rsidR="00FC27DE" w:rsidRDefault="00FC2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5604B8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97CECB8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B585F93"/>
    <w:multiLevelType w:val="hybridMultilevel"/>
    <w:tmpl w:val="3D36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86DF5"/>
    <w:multiLevelType w:val="multilevel"/>
    <w:tmpl w:val="637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8469A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A49E9"/>
    <w:multiLevelType w:val="multilevel"/>
    <w:tmpl w:val="4D44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A6F97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966CA"/>
    <w:multiLevelType w:val="multilevel"/>
    <w:tmpl w:val="27F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950DC"/>
    <w:multiLevelType w:val="hybridMultilevel"/>
    <w:tmpl w:val="9892B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B7FB3"/>
    <w:multiLevelType w:val="hybridMultilevel"/>
    <w:tmpl w:val="1CFAEC16"/>
    <w:lvl w:ilvl="0" w:tplc="91A032F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D91DB8"/>
    <w:multiLevelType w:val="multilevel"/>
    <w:tmpl w:val="C91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C1693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80E34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F6363"/>
    <w:multiLevelType w:val="hybridMultilevel"/>
    <w:tmpl w:val="410A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25205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D0DF2"/>
    <w:multiLevelType w:val="multilevel"/>
    <w:tmpl w:val="4EAE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90864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E68F2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96430"/>
    <w:multiLevelType w:val="hybridMultilevel"/>
    <w:tmpl w:val="614C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619BE"/>
    <w:multiLevelType w:val="multilevel"/>
    <w:tmpl w:val="6948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36109"/>
    <w:multiLevelType w:val="multilevel"/>
    <w:tmpl w:val="D776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C2714"/>
    <w:multiLevelType w:val="hybridMultilevel"/>
    <w:tmpl w:val="AB7E9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1A2856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31676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11"/>
  </w:num>
  <w:num w:numId="5">
    <w:abstractNumId w:val="21"/>
  </w:num>
  <w:num w:numId="6">
    <w:abstractNumId w:val="29"/>
  </w:num>
  <w:num w:numId="7">
    <w:abstractNumId w:val="17"/>
  </w:num>
  <w:num w:numId="8">
    <w:abstractNumId w:val="16"/>
  </w:num>
  <w:num w:numId="9">
    <w:abstractNumId w:val="20"/>
  </w:num>
  <w:num w:numId="10">
    <w:abstractNumId w:val="12"/>
  </w:num>
  <w:num w:numId="11">
    <w:abstractNumId w:val="22"/>
  </w:num>
  <w:num w:numId="12">
    <w:abstractNumId w:val="19"/>
  </w:num>
  <w:num w:numId="13">
    <w:abstractNumId w:val="25"/>
  </w:num>
  <w:num w:numId="14">
    <w:abstractNumId w:val="30"/>
  </w:num>
  <w:num w:numId="15">
    <w:abstractNumId w:val="26"/>
  </w:num>
  <w:num w:numId="16">
    <w:abstractNumId w:val="24"/>
  </w:num>
  <w:num w:numId="17">
    <w:abstractNumId w:val="14"/>
  </w:num>
  <w:num w:numId="18">
    <w:abstractNumId w:val="31"/>
  </w:num>
  <w:num w:numId="19">
    <w:abstractNumId w:val="13"/>
  </w:num>
  <w:num w:numId="20">
    <w:abstractNumId w:val="28"/>
  </w:num>
  <w:num w:numId="21">
    <w:abstractNumId w:val="23"/>
  </w:num>
  <w:num w:numId="22">
    <w:abstractNumId w:val="2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39"/>
    <w:rsid w:val="00007F72"/>
    <w:rsid w:val="00012F24"/>
    <w:rsid w:val="00013571"/>
    <w:rsid w:val="00025422"/>
    <w:rsid w:val="00043E55"/>
    <w:rsid w:val="0006344C"/>
    <w:rsid w:val="0007359A"/>
    <w:rsid w:val="00073E81"/>
    <w:rsid w:val="00074123"/>
    <w:rsid w:val="00080716"/>
    <w:rsid w:val="000901AD"/>
    <w:rsid w:val="00097B64"/>
    <w:rsid w:val="000B24B5"/>
    <w:rsid w:val="000D4D81"/>
    <w:rsid w:val="000E2787"/>
    <w:rsid w:val="000E609E"/>
    <w:rsid w:val="001050F1"/>
    <w:rsid w:val="00107BA9"/>
    <w:rsid w:val="00115AEA"/>
    <w:rsid w:val="00123AF6"/>
    <w:rsid w:val="00130F1A"/>
    <w:rsid w:val="001465A1"/>
    <w:rsid w:val="001631D3"/>
    <w:rsid w:val="00192BAA"/>
    <w:rsid w:val="001A6383"/>
    <w:rsid w:val="001A65F0"/>
    <w:rsid w:val="001A7B12"/>
    <w:rsid w:val="001B5174"/>
    <w:rsid w:val="001C171A"/>
    <w:rsid w:val="001D2035"/>
    <w:rsid w:val="001D3C6E"/>
    <w:rsid w:val="001F2122"/>
    <w:rsid w:val="00212E81"/>
    <w:rsid w:val="00231AC9"/>
    <w:rsid w:val="0024252C"/>
    <w:rsid w:val="00264F9A"/>
    <w:rsid w:val="002808AE"/>
    <w:rsid w:val="00296CD0"/>
    <w:rsid w:val="002B64F7"/>
    <w:rsid w:val="002D1D02"/>
    <w:rsid w:val="002D3C8F"/>
    <w:rsid w:val="002D7EF3"/>
    <w:rsid w:val="002E3D2E"/>
    <w:rsid w:val="00300561"/>
    <w:rsid w:val="00312E49"/>
    <w:rsid w:val="00321AF4"/>
    <w:rsid w:val="0034501A"/>
    <w:rsid w:val="00354BC8"/>
    <w:rsid w:val="00356A40"/>
    <w:rsid w:val="00363D30"/>
    <w:rsid w:val="003732DA"/>
    <w:rsid w:val="00381F3A"/>
    <w:rsid w:val="00387854"/>
    <w:rsid w:val="003A068C"/>
    <w:rsid w:val="003D6BB6"/>
    <w:rsid w:val="003F1063"/>
    <w:rsid w:val="003F4280"/>
    <w:rsid w:val="00411547"/>
    <w:rsid w:val="00431C40"/>
    <w:rsid w:val="00454539"/>
    <w:rsid w:val="00470E3C"/>
    <w:rsid w:val="00476017"/>
    <w:rsid w:val="00480B86"/>
    <w:rsid w:val="00497A54"/>
    <w:rsid w:val="004A0313"/>
    <w:rsid w:val="004A6490"/>
    <w:rsid w:val="004C28C2"/>
    <w:rsid w:val="004D0592"/>
    <w:rsid w:val="004D2841"/>
    <w:rsid w:val="004E3D03"/>
    <w:rsid w:val="004F1D6A"/>
    <w:rsid w:val="004F7DD3"/>
    <w:rsid w:val="005065FB"/>
    <w:rsid w:val="00510145"/>
    <w:rsid w:val="00513A58"/>
    <w:rsid w:val="005263A3"/>
    <w:rsid w:val="005453F2"/>
    <w:rsid w:val="00581E49"/>
    <w:rsid w:val="00587182"/>
    <w:rsid w:val="00595A4D"/>
    <w:rsid w:val="005A2CA7"/>
    <w:rsid w:val="005B3ACF"/>
    <w:rsid w:val="005C68B3"/>
    <w:rsid w:val="005D735C"/>
    <w:rsid w:val="00602258"/>
    <w:rsid w:val="006022E1"/>
    <w:rsid w:val="00604345"/>
    <w:rsid w:val="0061605E"/>
    <w:rsid w:val="00621874"/>
    <w:rsid w:val="006266D2"/>
    <w:rsid w:val="006701C1"/>
    <w:rsid w:val="0067711C"/>
    <w:rsid w:val="006B57F9"/>
    <w:rsid w:val="006C0C54"/>
    <w:rsid w:val="006C6884"/>
    <w:rsid w:val="006D738C"/>
    <w:rsid w:val="006E423E"/>
    <w:rsid w:val="006F3B06"/>
    <w:rsid w:val="00713109"/>
    <w:rsid w:val="00722C16"/>
    <w:rsid w:val="00722D1B"/>
    <w:rsid w:val="00745995"/>
    <w:rsid w:val="00747B82"/>
    <w:rsid w:val="00752063"/>
    <w:rsid w:val="0077393B"/>
    <w:rsid w:val="00785E77"/>
    <w:rsid w:val="00787D6D"/>
    <w:rsid w:val="007966A7"/>
    <w:rsid w:val="007A20F8"/>
    <w:rsid w:val="007E2062"/>
    <w:rsid w:val="007E7110"/>
    <w:rsid w:val="007F6760"/>
    <w:rsid w:val="007F7F25"/>
    <w:rsid w:val="008123A3"/>
    <w:rsid w:val="00834964"/>
    <w:rsid w:val="00840B5B"/>
    <w:rsid w:val="00865AE4"/>
    <w:rsid w:val="00881D22"/>
    <w:rsid w:val="008829F8"/>
    <w:rsid w:val="008925F2"/>
    <w:rsid w:val="00895DFF"/>
    <w:rsid w:val="008A3167"/>
    <w:rsid w:val="008B1A8E"/>
    <w:rsid w:val="008B4EAA"/>
    <w:rsid w:val="008C719B"/>
    <w:rsid w:val="008F5FEE"/>
    <w:rsid w:val="008F78C4"/>
    <w:rsid w:val="0094427B"/>
    <w:rsid w:val="00944DD1"/>
    <w:rsid w:val="0094685F"/>
    <w:rsid w:val="00947C9B"/>
    <w:rsid w:val="0097365E"/>
    <w:rsid w:val="00980341"/>
    <w:rsid w:val="00980EAA"/>
    <w:rsid w:val="00984DC3"/>
    <w:rsid w:val="009A15AB"/>
    <w:rsid w:val="009B3820"/>
    <w:rsid w:val="009B62F9"/>
    <w:rsid w:val="009E1D9E"/>
    <w:rsid w:val="009E2873"/>
    <w:rsid w:val="009E4CB6"/>
    <w:rsid w:val="009F10D7"/>
    <w:rsid w:val="009F423B"/>
    <w:rsid w:val="00A156B7"/>
    <w:rsid w:val="00A37F69"/>
    <w:rsid w:val="00A41A47"/>
    <w:rsid w:val="00AA215B"/>
    <w:rsid w:val="00AB14CC"/>
    <w:rsid w:val="00AB58C1"/>
    <w:rsid w:val="00AE34EB"/>
    <w:rsid w:val="00B04414"/>
    <w:rsid w:val="00B1542A"/>
    <w:rsid w:val="00B3438D"/>
    <w:rsid w:val="00BB2961"/>
    <w:rsid w:val="00BC1C84"/>
    <w:rsid w:val="00BD16FA"/>
    <w:rsid w:val="00BD5231"/>
    <w:rsid w:val="00C26256"/>
    <w:rsid w:val="00C37981"/>
    <w:rsid w:val="00C548EF"/>
    <w:rsid w:val="00C65505"/>
    <w:rsid w:val="00C90B11"/>
    <w:rsid w:val="00C974F2"/>
    <w:rsid w:val="00CA20C3"/>
    <w:rsid w:val="00CB2BE1"/>
    <w:rsid w:val="00CB2C1B"/>
    <w:rsid w:val="00CD0556"/>
    <w:rsid w:val="00CD0CCB"/>
    <w:rsid w:val="00CD1B61"/>
    <w:rsid w:val="00D01D5E"/>
    <w:rsid w:val="00D045C9"/>
    <w:rsid w:val="00D23E64"/>
    <w:rsid w:val="00D345B1"/>
    <w:rsid w:val="00D43091"/>
    <w:rsid w:val="00D63487"/>
    <w:rsid w:val="00D67A2B"/>
    <w:rsid w:val="00D72A3E"/>
    <w:rsid w:val="00D76A98"/>
    <w:rsid w:val="00D8573D"/>
    <w:rsid w:val="00D879C8"/>
    <w:rsid w:val="00DC4A2A"/>
    <w:rsid w:val="00DF247B"/>
    <w:rsid w:val="00DF44C4"/>
    <w:rsid w:val="00E0322E"/>
    <w:rsid w:val="00E31B15"/>
    <w:rsid w:val="00E334EC"/>
    <w:rsid w:val="00E341BA"/>
    <w:rsid w:val="00E34AB7"/>
    <w:rsid w:val="00E57072"/>
    <w:rsid w:val="00E609C8"/>
    <w:rsid w:val="00E813EB"/>
    <w:rsid w:val="00EA3C8B"/>
    <w:rsid w:val="00EA422D"/>
    <w:rsid w:val="00EA624C"/>
    <w:rsid w:val="00EC46FF"/>
    <w:rsid w:val="00ED21C2"/>
    <w:rsid w:val="00EE1025"/>
    <w:rsid w:val="00EE224A"/>
    <w:rsid w:val="00EF067A"/>
    <w:rsid w:val="00EF183B"/>
    <w:rsid w:val="00F10355"/>
    <w:rsid w:val="00F161A7"/>
    <w:rsid w:val="00F26E9E"/>
    <w:rsid w:val="00F567BC"/>
    <w:rsid w:val="00F7153E"/>
    <w:rsid w:val="00F73EE4"/>
    <w:rsid w:val="00F82BCA"/>
    <w:rsid w:val="00F94EE1"/>
    <w:rsid w:val="00FB1ECD"/>
    <w:rsid w:val="00FC27DE"/>
    <w:rsid w:val="00FD06D4"/>
    <w:rsid w:val="00FD12FE"/>
    <w:rsid w:val="00FD53A8"/>
    <w:rsid w:val="00FD584A"/>
    <w:rsid w:val="00FF0E97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062D"/>
  <w15:docId w15:val="{E8B6BF39-76A8-42DD-9156-3B234A3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10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54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de-AT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7854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7854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7854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7854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387854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87854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87854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87854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87854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854"/>
    <w:pPr>
      <w:spacing w:before="2400" w:after="360"/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0"/>
    <w:rsid w:val="00387854"/>
    <w:rPr>
      <w:rFonts w:asciiTheme="majorHAnsi" w:eastAsiaTheme="majorEastAsia" w:hAnsiTheme="majorHAnsi" w:cstheme="majorBidi"/>
      <w:b/>
      <w:kern w:val="24"/>
      <w:sz w:val="24"/>
      <w:szCs w:val="24"/>
      <w:lang w:eastAsia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39"/>
    <w:pPr>
      <w:numPr>
        <w:ilvl w:val="1"/>
      </w:numPr>
      <w:ind w:firstLine="72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53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No Indent"/>
    <w:uiPriority w:val="1"/>
    <w:qFormat/>
    <w:rsid w:val="00387854"/>
    <w:pPr>
      <w:spacing w:after="0" w:line="480" w:lineRule="auto"/>
    </w:pPr>
    <w:rPr>
      <w:rFonts w:eastAsiaTheme="minorEastAsia"/>
      <w:sz w:val="24"/>
      <w:szCs w:val="24"/>
      <w:lang w:eastAsia="de-AT"/>
    </w:rPr>
  </w:style>
  <w:style w:type="character" w:customStyle="1" w:styleId="Heading1Char">
    <w:name w:val="Heading 1 Char"/>
    <w:basedOn w:val="DefaultParagraphFont"/>
    <w:link w:val="Heading1"/>
    <w:uiPriority w:val="3"/>
    <w:rsid w:val="00387854"/>
    <w:rPr>
      <w:rFonts w:asciiTheme="majorHAnsi" w:eastAsiaTheme="majorEastAsia" w:hAnsiTheme="majorHAnsi" w:cstheme="majorBidi"/>
      <w:b/>
      <w:bCs/>
      <w:kern w:val="24"/>
      <w:sz w:val="24"/>
      <w:szCs w:val="24"/>
      <w:lang w:eastAsia="de-A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85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854"/>
    <w:rPr>
      <w:rFonts w:eastAsiaTheme="minorEastAsia"/>
      <w:kern w:val="24"/>
      <w:sz w:val="20"/>
      <w:szCs w:val="20"/>
      <w:lang w:eastAsia="de-AT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87854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387854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387854"/>
    <w:pPr>
      <w:ind w:firstLine="0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0CCB"/>
    <w:rPr>
      <w:color w:val="0000FF"/>
      <w:u w:val="single"/>
    </w:rPr>
  </w:style>
  <w:style w:type="table" w:styleId="TableGrid">
    <w:name w:val="Table Grid"/>
    <w:basedOn w:val="TableNormal"/>
    <w:uiPriority w:val="39"/>
    <w:rsid w:val="00387854"/>
    <w:pPr>
      <w:spacing w:after="0" w:line="240" w:lineRule="auto"/>
      <w:ind w:firstLine="720"/>
    </w:pPr>
    <w:rPr>
      <w:rFonts w:eastAsiaTheme="minorEastAsia"/>
      <w:sz w:val="24"/>
      <w:szCs w:val="24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54B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unhideWhenUsed/>
    <w:qFormat/>
    <w:rsid w:val="00387854"/>
    <w:rPr>
      <w:b w:val="0"/>
      <w:bCs w:val="0"/>
      <w:caps/>
      <w:smallCaps w:val="0"/>
    </w:rPr>
  </w:style>
  <w:style w:type="character" w:styleId="Emphasis">
    <w:name w:val="Emphasis"/>
    <w:basedOn w:val="DefaultParagraphFont"/>
    <w:uiPriority w:val="20"/>
    <w:unhideWhenUsed/>
    <w:qFormat/>
    <w:rsid w:val="003878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sid w:val="00387854"/>
    <w:rPr>
      <w:rFonts w:asciiTheme="majorHAnsi" w:eastAsiaTheme="majorEastAsia" w:hAnsiTheme="majorHAnsi" w:cstheme="majorBidi"/>
      <w:b/>
      <w:bCs/>
      <w:kern w:val="24"/>
      <w:sz w:val="24"/>
      <w:szCs w:val="24"/>
      <w:lang w:eastAsia="de-A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0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D22"/>
    <w:rPr>
      <w:color w:val="919191" w:themeColor="followedHyperlink"/>
      <w:u w:val="single"/>
    </w:rPr>
  </w:style>
  <w:style w:type="table" w:customStyle="1" w:styleId="PlainTable11">
    <w:name w:val="Plain Table 11"/>
    <w:basedOn w:val="TableNormal"/>
    <w:uiPriority w:val="41"/>
    <w:rsid w:val="009B3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B38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lt">
    <w:name w:val="alt"/>
    <w:basedOn w:val="Normal"/>
    <w:rsid w:val="0060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602258"/>
  </w:style>
  <w:style w:type="character" w:customStyle="1" w:styleId="keyword">
    <w:name w:val="keyword"/>
    <w:basedOn w:val="DefaultParagraphFont"/>
    <w:rsid w:val="00602258"/>
  </w:style>
  <w:style w:type="character" w:customStyle="1" w:styleId="special">
    <w:name w:val="special"/>
    <w:basedOn w:val="DefaultParagraphFont"/>
    <w:rsid w:val="00602258"/>
  </w:style>
  <w:style w:type="character" w:customStyle="1" w:styleId="string">
    <w:name w:val="string"/>
    <w:basedOn w:val="DefaultParagraphFont"/>
    <w:rsid w:val="00602258"/>
  </w:style>
  <w:style w:type="character" w:customStyle="1" w:styleId="number">
    <w:name w:val="number"/>
    <w:basedOn w:val="DefaultParagraphFont"/>
    <w:rsid w:val="00602258"/>
  </w:style>
  <w:style w:type="paragraph" w:styleId="BalloonText">
    <w:name w:val="Balloon Text"/>
    <w:basedOn w:val="Normal"/>
    <w:link w:val="BalloonTextChar"/>
    <w:uiPriority w:val="99"/>
    <w:semiHidden/>
    <w:unhideWhenUsed/>
    <w:rsid w:val="00387854"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54"/>
    <w:rPr>
      <w:rFonts w:ascii="Segoe UI" w:eastAsiaTheme="minorEastAsia" w:hAnsi="Segoe UI" w:cs="Segoe UI"/>
      <w:kern w:val="24"/>
      <w:sz w:val="18"/>
      <w:szCs w:val="18"/>
      <w:lang w:eastAsia="de-AT"/>
    </w:rPr>
  </w:style>
  <w:style w:type="character" w:styleId="CommentReference">
    <w:name w:val="annotation reference"/>
    <w:basedOn w:val="DefaultParagraphFont"/>
    <w:uiPriority w:val="99"/>
    <w:semiHidden/>
    <w:unhideWhenUsed/>
    <w:rsid w:val="00944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854"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854"/>
    <w:rPr>
      <w:rFonts w:eastAsiaTheme="minorEastAsia"/>
      <w:kern w:val="24"/>
      <w:sz w:val="20"/>
      <w:szCs w:val="20"/>
      <w:lang w:eastAsia="de-A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854"/>
    <w:rPr>
      <w:rFonts w:eastAsiaTheme="minorEastAsia"/>
      <w:b/>
      <w:bCs/>
      <w:kern w:val="24"/>
      <w:sz w:val="20"/>
      <w:szCs w:val="20"/>
      <w:lang w:eastAsia="de-AT"/>
    </w:rPr>
  </w:style>
  <w:style w:type="character" w:customStyle="1" w:styleId="apple-converted-space">
    <w:name w:val="apple-converted-space"/>
    <w:basedOn w:val="DefaultParagraphFont"/>
    <w:rsid w:val="00944DD1"/>
  </w:style>
  <w:style w:type="character" w:customStyle="1" w:styleId="text-color-purple">
    <w:name w:val="text-color-purple"/>
    <w:basedOn w:val="DefaultParagraphFont"/>
    <w:rsid w:val="00944DD1"/>
  </w:style>
  <w:style w:type="paragraph" w:styleId="Revision">
    <w:name w:val="Revision"/>
    <w:hidden/>
    <w:uiPriority w:val="99"/>
    <w:semiHidden/>
    <w:rsid w:val="003878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387854"/>
    <w:rPr>
      <w:rFonts w:asciiTheme="majorHAnsi" w:eastAsiaTheme="majorEastAsia" w:hAnsiTheme="majorHAnsi" w:cstheme="majorBidi"/>
      <w:b/>
      <w:bCs/>
      <w:i/>
      <w:kern w:val="24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3"/>
    <w:rsid w:val="00387854"/>
    <w:rPr>
      <w:rFonts w:asciiTheme="majorHAnsi" w:eastAsiaTheme="majorEastAsia" w:hAnsiTheme="majorHAnsi" w:cstheme="majorBidi"/>
      <w:b/>
      <w:bCs/>
      <w:iCs/>
      <w:kern w:val="24"/>
      <w:sz w:val="24"/>
      <w:szCs w:val="24"/>
      <w:lang w:eastAsia="de-AT"/>
    </w:rPr>
  </w:style>
  <w:style w:type="character" w:customStyle="1" w:styleId="Heading5Char">
    <w:name w:val="Heading 5 Char"/>
    <w:basedOn w:val="DefaultParagraphFont"/>
    <w:link w:val="Heading5"/>
    <w:uiPriority w:val="3"/>
    <w:rsid w:val="00387854"/>
    <w:rPr>
      <w:rFonts w:asciiTheme="majorHAnsi" w:eastAsiaTheme="majorEastAsia" w:hAnsiTheme="majorHAnsi" w:cstheme="majorBidi"/>
      <w:b/>
      <w:i/>
      <w:iCs/>
      <w:kern w:val="24"/>
      <w:sz w:val="24"/>
      <w:szCs w:val="24"/>
      <w:lang w:eastAsia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54"/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  <w:lang w:eastAsia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54"/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  <w:lang w:eastAsia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54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54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de-AT"/>
    </w:rPr>
  </w:style>
  <w:style w:type="paragraph" w:customStyle="1" w:styleId="SectionTitle">
    <w:name w:val="Section Title"/>
    <w:basedOn w:val="Normal"/>
    <w:next w:val="Normal"/>
    <w:uiPriority w:val="2"/>
    <w:qFormat/>
    <w:rsid w:val="00387854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87854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387854"/>
    <w:rPr>
      <w:rFonts w:eastAsiaTheme="minorEastAsia"/>
      <w:kern w:val="24"/>
      <w:sz w:val="24"/>
      <w:szCs w:val="24"/>
      <w:lang w:eastAsia="de-AT"/>
    </w:rPr>
  </w:style>
  <w:style w:type="character" w:styleId="PlaceholderText">
    <w:name w:val="Placeholder Text"/>
    <w:basedOn w:val="DefaultParagraphFont"/>
    <w:uiPriority w:val="99"/>
    <w:semiHidden/>
    <w:rsid w:val="00387854"/>
    <w:rPr>
      <w:color w:val="808080"/>
    </w:rPr>
  </w:style>
  <w:style w:type="paragraph" w:styleId="Bibliography">
    <w:name w:val="Bibliography"/>
    <w:basedOn w:val="Normal"/>
    <w:next w:val="Normal"/>
    <w:uiPriority w:val="10"/>
    <w:qFormat/>
    <w:rsid w:val="00387854"/>
    <w:pPr>
      <w:ind w:left="709" w:hanging="709"/>
    </w:pPr>
  </w:style>
  <w:style w:type="paragraph" w:styleId="BlockText">
    <w:name w:val="Block Text"/>
    <w:basedOn w:val="Normal"/>
    <w:uiPriority w:val="99"/>
    <w:semiHidden/>
    <w:unhideWhenUsed/>
    <w:rsid w:val="00387854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87854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7854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87854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7854"/>
    <w:rPr>
      <w:rFonts w:eastAsiaTheme="minorEastAsia"/>
      <w:kern w:val="24"/>
      <w:sz w:val="16"/>
      <w:szCs w:val="16"/>
      <w:lang w:eastAsia="de-AT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7854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854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7854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7854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7854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7854"/>
    <w:rPr>
      <w:rFonts w:eastAsiaTheme="minorEastAsia"/>
      <w:kern w:val="24"/>
      <w:sz w:val="16"/>
      <w:szCs w:val="16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FD53A8"/>
    <w:pPr>
      <w:keepNext/>
      <w:ind w:firstLine="0"/>
    </w:pPr>
    <w:rPr>
      <w:b/>
      <w:b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7854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854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7854"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854"/>
    <w:rPr>
      <w:rFonts w:ascii="Segoe UI" w:eastAsiaTheme="minorEastAsia" w:hAnsi="Segoe UI" w:cs="Segoe UI"/>
      <w:kern w:val="24"/>
      <w:sz w:val="16"/>
      <w:szCs w:val="16"/>
      <w:lang w:eastAsia="de-AT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7854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EnvelopeAddress">
    <w:name w:val="envelope address"/>
    <w:basedOn w:val="Normal"/>
    <w:uiPriority w:val="99"/>
    <w:semiHidden/>
    <w:unhideWhenUsed/>
    <w:rsid w:val="00387854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87854"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7854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387854"/>
    <w:rPr>
      <w:rFonts w:eastAsiaTheme="minorEastAsia"/>
      <w:kern w:val="24"/>
      <w:sz w:val="24"/>
      <w:szCs w:val="24"/>
      <w:lang w:eastAsia="de-AT"/>
    </w:rPr>
  </w:style>
  <w:style w:type="table" w:styleId="TableGridLight">
    <w:name w:val="Grid Table Light"/>
    <w:basedOn w:val="TableNormal"/>
    <w:uiPriority w:val="40"/>
    <w:rsid w:val="00387854"/>
    <w:pPr>
      <w:spacing w:after="0" w:line="240" w:lineRule="auto"/>
      <w:ind w:firstLine="720"/>
    </w:pPr>
    <w:rPr>
      <w:rFonts w:eastAsiaTheme="minorEastAsia"/>
      <w:sz w:val="24"/>
      <w:szCs w:val="24"/>
      <w:lang w:val="de-AT" w:eastAsia="de-A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387854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854"/>
    <w:rPr>
      <w:rFonts w:eastAsiaTheme="minorEastAsia"/>
      <w:i/>
      <w:iCs/>
      <w:kern w:val="24"/>
      <w:sz w:val="24"/>
      <w:szCs w:val="24"/>
      <w:lang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54"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54"/>
    <w:rPr>
      <w:rFonts w:ascii="Consolas" w:eastAsiaTheme="minorEastAsia" w:hAnsi="Consolas" w:cs="Consolas"/>
      <w:kern w:val="24"/>
      <w:sz w:val="20"/>
      <w:szCs w:val="20"/>
      <w:lang w:eastAsia="de-A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854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7854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7854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7854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7854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7854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7854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7854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7854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7854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87854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54"/>
    <w:rPr>
      <w:rFonts w:eastAsiaTheme="minorEastAsia"/>
      <w:i/>
      <w:iCs/>
      <w:color w:val="DDDDDD" w:themeColor="accent1"/>
      <w:kern w:val="24"/>
      <w:sz w:val="24"/>
      <w:szCs w:val="24"/>
      <w:lang w:eastAsia="de-AT"/>
    </w:rPr>
  </w:style>
  <w:style w:type="paragraph" w:styleId="List">
    <w:name w:val="List"/>
    <w:basedOn w:val="Normal"/>
    <w:uiPriority w:val="99"/>
    <w:semiHidden/>
    <w:unhideWhenUsed/>
    <w:rsid w:val="00387854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387854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387854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387854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387854"/>
    <w:pPr>
      <w:ind w:left="1800" w:firstLine="0"/>
      <w:contextualSpacing/>
    </w:pPr>
  </w:style>
  <w:style w:type="paragraph" w:styleId="ListBullet">
    <w:name w:val="List Bullet"/>
    <w:basedOn w:val="Normal"/>
    <w:uiPriority w:val="9"/>
    <w:semiHidden/>
    <w:unhideWhenUsed/>
    <w:qFormat/>
    <w:rsid w:val="00387854"/>
    <w:pPr>
      <w:numPr>
        <w:numId w:val="23"/>
      </w:numPr>
    </w:pPr>
  </w:style>
  <w:style w:type="paragraph" w:styleId="ListBullet2">
    <w:name w:val="List Bullet 2"/>
    <w:basedOn w:val="Normal"/>
    <w:uiPriority w:val="99"/>
    <w:semiHidden/>
    <w:unhideWhenUsed/>
    <w:rsid w:val="00387854"/>
    <w:pPr>
      <w:numPr>
        <w:numId w:val="24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87854"/>
    <w:pPr>
      <w:numPr>
        <w:numId w:val="25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87854"/>
    <w:pPr>
      <w:numPr>
        <w:numId w:val="26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87854"/>
    <w:pPr>
      <w:numPr>
        <w:numId w:val="27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87854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7854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7854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7854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7854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semiHidden/>
    <w:unhideWhenUsed/>
    <w:qFormat/>
    <w:rsid w:val="00387854"/>
    <w:pPr>
      <w:numPr>
        <w:numId w:val="28"/>
      </w:numPr>
    </w:pPr>
  </w:style>
  <w:style w:type="paragraph" w:styleId="ListNumber2">
    <w:name w:val="List Number 2"/>
    <w:basedOn w:val="Normal"/>
    <w:uiPriority w:val="99"/>
    <w:semiHidden/>
    <w:unhideWhenUsed/>
    <w:rsid w:val="00387854"/>
    <w:pPr>
      <w:numPr>
        <w:numId w:val="29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87854"/>
    <w:pPr>
      <w:numPr>
        <w:numId w:val="30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87854"/>
    <w:pPr>
      <w:numPr>
        <w:numId w:val="31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87854"/>
    <w:pPr>
      <w:numPr>
        <w:numId w:val="32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3878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val="de-AT" w:eastAsia="de-AT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7854"/>
    <w:rPr>
      <w:rFonts w:ascii="Consolas" w:eastAsiaTheme="minorEastAsia" w:hAnsi="Consolas" w:cs="Consolas"/>
      <w:kern w:val="24"/>
      <w:sz w:val="20"/>
      <w:szCs w:val="20"/>
      <w:lang w:val="de-AT" w:eastAsia="de-AT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78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7854"/>
    <w:rPr>
      <w:rFonts w:asciiTheme="majorHAnsi" w:eastAsiaTheme="majorEastAsia" w:hAnsiTheme="majorHAnsi" w:cstheme="majorBidi"/>
      <w:kern w:val="24"/>
      <w:sz w:val="24"/>
      <w:szCs w:val="24"/>
      <w:shd w:val="pct20" w:color="auto" w:fill="auto"/>
      <w:lang w:eastAsia="de-AT"/>
    </w:rPr>
  </w:style>
  <w:style w:type="paragraph" w:styleId="NormalIndent">
    <w:name w:val="Normal Indent"/>
    <w:basedOn w:val="Normal"/>
    <w:uiPriority w:val="99"/>
    <w:semiHidden/>
    <w:unhideWhenUsed/>
    <w:rsid w:val="00387854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7854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7854"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854"/>
    <w:rPr>
      <w:rFonts w:ascii="Consolas" w:eastAsiaTheme="minorEastAsia" w:hAnsi="Consolas" w:cs="Consolas"/>
      <w:kern w:val="24"/>
      <w:sz w:val="21"/>
      <w:szCs w:val="21"/>
      <w:lang w:eastAsia="de-AT"/>
    </w:rPr>
  </w:style>
  <w:style w:type="paragraph" w:styleId="Quote">
    <w:name w:val="Quote"/>
    <w:basedOn w:val="Normal"/>
    <w:next w:val="Normal"/>
    <w:link w:val="QuoteChar"/>
    <w:uiPriority w:val="9"/>
    <w:qFormat/>
    <w:rsid w:val="00387854"/>
    <w:pPr>
      <w:ind w:left="709" w:firstLine="0"/>
    </w:pPr>
  </w:style>
  <w:style w:type="character" w:customStyle="1" w:styleId="QuoteChar">
    <w:name w:val="Quote Char"/>
    <w:basedOn w:val="DefaultParagraphFont"/>
    <w:link w:val="Quote"/>
    <w:uiPriority w:val="9"/>
    <w:rsid w:val="00387854"/>
    <w:rPr>
      <w:rFonts w:eastAsiaTheme="minorEastAsia"/>
      <w:kern w:val="24"/>
      <w:sz w:val="24"/>
      <w:szCs w:val="24"/>
      <w:lang w:eastAsia="de-AT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7854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87854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customStyle="1" w:styleId="Title2">
    <w:name w:val="Title 2"/>
    <w:basedOn w:val="Normal"/>
    <w:uiPriority w:val="10"/>
    <w:qFormat/>
    <w:rsid w:val="00387854"/>
    <w:pPr>
      <w:spacing w:before="240"/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7854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7854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387854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7854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7854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7854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7854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7854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7854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387854"/>
    <w:rPr>
      <w:vertAlign w:val="superscript"/>
    </w:rPr>
  </w:style>
  <w:style w:type="table" w:customStyle="1" w:styleId="APAReport">
    <w:name w:val="APA Report"/>
    <w:basedOn w:val="TableNormal"/>
    <w:uiPriority w:val="99"/>
    <w:rsid w:val="00387854"/>
    <w:pPr>
      <w:spacing w:after="0" w:line="240" w:lineRule="auto"/>
    </w:pPr>
    <w:rPr>
      <w:rFonts w:eastAsiaTheme="minorEastAsia"/>
      <w:sz w:val="24"/>
      <w:szCs w:val="24"/>
      <w:lang w:val="de-AT" w:eastAsia="de-AT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B14CC"/>
    <w:pPr>
      <w:spacing w:before="240" w:line="360" w:lineRule="auto"/>
      <w:ind w:firstLine="0"/>
      <w:contextualSpacing/>
    </w:pPr>
  </w:style>
  <w:style w:type="table" w:customStyle="1" w:styleId="APAtable">
    <w:name w:val="APA table"/>
    <w:basedOn w:val="TableNormal"/>
    <w:uiPriority w:val="99"/>
    <w:rsid w:val="00387854"/>
    <w:pPr>
      <w:spacing w:after="0" w:line="240" w:lineRule="auto"/>
      <w:jc w:val="center"/>
    </w:pPr>
    <w:rPr>
      <w:rFonts w:ascii="Times New Roman" w:eastAsiaTheme="minorEastAsia" w:hAnsi="Times New Roman"/>
      <w:sz w:val="24"/>
      <w:szCs w:val="24"/>
      <w:lang w:val="de-AT" w:eastAsia="de-AT"/>
    </w:rPr>
    <w:tblPr/>
    <w:tblStylePr w:type="firstRow">
      <w:pPr>
        <w:wordWrap/>
        <w:spacing w:beforeLines="0" w:before="120" w:beforeAutospacing="0" w:afterLines="0" w:after="120" w:afterAutospacing="0" w:line="240" w:lineRule="auto"/>
      </w:pPr>
      <w:rPr>
        <w:rFonts w:ascii="Times New Roman" w:hAnsi="Times New Roman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 w:themeFill="background1"/>
        <w:vAlign w:val="center"/>
      </w:tcPr>
    </w:tblStylePr>
    <w:tblStylePr w:type="lastRow">
      <w:pPr>
        <w:wordWrap/>
        <w:spacing w:beforeLines="0" w:before="0" w:beforeAutospacing="0" w:afterLines="0" w:after="120" w:afterAutospacing="0" w:line="240" w:lineRule="auto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  <w:tblStylePr w:type="lastCol">
      <w:tblPr/>
      <w:tcPr>
        <w:tcBorders>
          <w:bottom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87854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387854"/>
    <w:pPr>
      <w:spacing w:after="100"/>
      <w:ind w:left="238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387854"/>
    <w:pPr>
      <w:spacing w:before="240" w:line="259" w:lineRule="auto"/>
      <w:outlineLvl w:val="9"/>
    </w:pPr>
    <w:rPr>
      <w:bCs w:val="0"/>
      <w:kern w:val="0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87854"/>
    <w:pPr>
      <w:spacing w:after="100"/>
      <w:ind w:left="482" w:firstLine="0"/>
    </w:pPr>
  </w:style>
  <w:style w:type="paragraph" w:customStyle="1" w:styleId="TitleFirstPage">
    <w:name w:val="Title First Page"/>
    <w:basedOn w:val="Title2"/>
    <w:qFormat/>
    <w:rsid w:val="00387854"/>
    <w:pPr>
      <w:spacing w:before="0"/>
    </w:pPr>
    <w:rPr>
      <w:b/>
      <w:bCs/>
    </w:rPr>
  </w:style>
  <w:style w:type="paragraph" w:customStyle="1" w:styleId="Titlebyline">
    <w:name w:val="Title byline"/>
    <w:basedOn w:val="Normal"/>
    <w:uiPriority w:val="10"/>
    <w:qFormat/>
    <w:rsid w:val="00387854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x.doi.org/10.15585/mmwr.mm6924e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2139/ssrn.356883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ho.int/news/item/29-06-2020-covidtimelin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x.doi.org/10.15585/mmwr.mm6935a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na\AppData\Roaming\Microsoft\Templates\APA7-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C37114-98F2-4A6D-8240-21CD8731235B}">
  <we:reference id="wa104381905" version="2.0.1.0" store="de-DE" storeType="OMEX"/>
  <we:alternateReferences>
    <we:reference id="WA104381905" version="2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DB7CA-A27D-4585-AD9F-A4E82202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APA7-template</Template>
  <TotalTime>18</TotalTime>
  <Pages>24</Pages>
  <Words>4098</Words>
  <Characters>23361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2</cp:revision>
  <dcterms:created xsi:type="dcterms:W3CDTF">2020-12-07T00:31:00Z</dcterms:created>
  <dcterms:modified xsi:type="dcterms:W3CDTF">2020-12-07T00:31:00Z</dcterms:modified>
</cp:coreProperties>
</file>